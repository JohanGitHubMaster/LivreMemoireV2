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075"/>
      </w:tblGrid>
      <w:tr w:rsidR="002B24B1" w:rsidRPr="000C0C67" w14:paraId="761300EF" w14:textId="77777777" w:rsidTr="00276709">
        <w:trPr>
          <w:trHeight w:val="1843"/>
          <w:jc w:val="center"/>
        </w:trPr>
        <w:tc>
          <w:tcPr>
            <w:tcW w:w="4361" w:type="dxa"/>
          </w:tcPr>
          <w:p w14:paraId="6E603856" w14:textId="38B8B5DA" w:rsidR="00276709" w:rsidRDefault="00EA2F52" w:rsidP="002B24B1">
            <w:pPr>
              <w:rPr>
                <w:noProof/>
                <w:lang w:val="fr-FR"/>
              </w:rPr>
            </w:pPr>
            <w:r w:rsidRPr="00EA2F52">
              <w:rPr>
                <w:noProof/>
                <w:szCs w:val="24"/>
                <w:lang w:val="en-US" w:eastAsia="en-US"/>
              </w:rPr>
              <w:drawing>
                <wp:anchor distT="0" distB="0" distL="114300" distR="114300" simplePos="0" relativeHeight="251661312" behindDoc="0" locked="0" layoutInCell="1" allowOverlap="1" wp14:anchorId="7E4B8797" wp14:editId="086227DA">
                  <wp:simplePos x="0" y="0"/>
                  <wp:positionH relativeFrom="margin">
                    <wp:posOffset>1603121</wp:posOffset>
                  </wp:positionH>
                  <wp:positionV relativeFrom="paragraph">
                    <wp:posOffset>-232918</wp:posOffset>
                  </wp:positionV>
                  <wp:extent cx="1328420" cy="564515"/>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S.png"/>
                          <pic:cNvPicPr/>
                        </pic:nvPicPr>
                        <pic:blipFill rotWithShape="1">
                          <a:blip r:embed="rId8">
                            <a:extLst>
                              <a:ext uri="{28A0092B-C50C-407E-A947-70E740481C1C}">
                                <a14:useLocalDpi xmlns:a14="http://schemas.microsoft.com/office/drawing/2010/main" val="0"/>
                              </a:ext>
                            </a:extLst>
                          </a:blip>
                          <a:srcRect t="26591" b="30802"/>
                          <a:stretch/>
                        </pic:blipFill>
                        <pic:spPr bwMode="auto">
                          <a:xfrm>
                            <a:off x="0" y="0"/>
                            <a:ext cx="132842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2F52">
              <w:rPr>
                <w:noProof/>
                <w:szCs w:val="24"/>
                <w:lang w:val="en-US" w:eastAsia="en-US"/>
              </w:rPr>
              <w:drawing>
                <wp:anchor distT="0" distB="0" distL="114300" distR="114300" simplePos="0" relativeHeight="251663360" behindDoc="0" locked="0" layoutInCell="1" allowOverlap="1" wp14:anchorId="69FB34A6" wp14:editId="04CAAAA3">
                  <wp:simplePos x="0" y="0"/>
                  <wp:positionH relativeFrom="column">
                    <wp:posOffset>-383540</wp:posOffset>
                  </wp:positionH>
                  <wp:positionV relativeFrom="paragraph">
                    <wp:posOffset>-232283</wp:posOffset>
                  </wp:positionV>
                  <wp:extent cx="1845310" cy="5619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5310" cy="561975"/>
                          </a:xfrm>
                          <a:prstGeom prst="rect">
                            <a:avLst/>
                          </a:prstGeom>
                        </pic:spPr>
                      </pic:pic>
                    </a:graphicData>
                  </a:graphic>
                  <wp14:sizeRelH relativeFrom="page">
                    <wp14:pctWidth>0</wp14:pctWidth>
                  </wp14:sizeRelH>
                  <wp14:sizeRelV relativeFrom="page">
                    <wp14:pctHeight>0</wp14:pctHeight>
                  </wp14:sizeRelV>
                </wp:anchor>
              </w:drawing>
            </w:r>
          </w:p>
          <w:p w14:paraId="7C5E3765" w14:textId="6A264F6D" w:rsidR="002B24B1" w:rsidRDefault="002B24B1" w:rsidP="00276709">
            <w:pPr>
              <w:ind w:left="-142"/>
            </w:pPr>
          </w:p>
          <w:p w14:paraId="45801D25" w14:textId="7F31E8B0" w:rsidR="002B24B1" w:rsidRPr="007C1716" w:rsidRDefault="002B24B1" w:rsidP="00276709"/>
        </w:tc>
        <w:tc>
          <w:tcPr>
            <w:tcW w:w="567" w:type="dxa"/>
          </w:tcPr>
          <w:p w14:paraId="5EEAED3B" w14:textId="26F391AB" w:rsidR="002B24B1" w:rsidRPr="000C0C67" w:rsidRDefault="002B24B1" w:rsidP="002B24B1"/>
        </w:tc>
        <w:tc>
          <w:tcPr>
            <w:tcW w:w="4075" w:type="dxa"/>
          </w:tcPr>
          <w:p w14:paraId="759BD3A3" w14:textId="11BEF617" w:rsidR="002B24B1" w:rsidRPr="000C0C67" w:rsidRDefault="002B24B1" w:rsidP="00276709">
            <w:pPr>
              <w:jc w:val="right"/>
            </w:pPr>
          </w:p>
        </w:tc>
      </w:tr>
    </w:tbl>
    <w:p w14:paraId="5217C03E" w14:textId="65F37FEF" w:rsidR="00A6294C" w:rsidRDefault="00EA2F52">
      <w:r>
        <w:rPr>
          <w:noProof/>
          <w:lang w:val="en-US" w:eastAsia="en-US"/>
        </w:rPr>
        <w:drawing>
          <wp:anchor distT="0" distB="0" distL="114300" distR="114300" simplePos="0" relativeHeight="251659264" behindDoc="0" locked="0" layoutInCell="1" allowOverlap="1" wp14:anchorId="5FB256C4" wp14:editId="0F754ED7">
            <wp:simplePos x="0" y="0"/>
            <wp:positionH relativeFrom="margin">
              <wp:posOffset>3326130</wp:posOffset>
            </wp:positionH>
            <wp:positionV relativeFrom="margin">
              <wp:posOffset>-157861</wp:posOffset>
            </wp:positionV>
            <wp:extent cx="981075" cy="523240"/>
            <wp:effectExtent l="0" t="0" r="0" b="0"/>
            <wp:wrapTopAndBottom/>
            <wp:docPr id="39" name="Image 39" descr="C:\Users\Narindra\Desktop\ed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indra\Desktop\edbm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075" cy="523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A2F52">
        <w:rPr>
          <w:noProof/>
          <w:szCs w:val="24"/>
          <w:lang w:val="en-US" w:eastAsia="en-US"/>
        </w:rPr>
        <w:drawing>
          <wp:anchor distT="0" distB="0" distL="114300" distR="114300" simplePos="0" relativeHeight="251662336" behindDoc="0" locked="0" layoutInCell="1" allowOverlap="1" wp14:anchorId="6426C10E" wp14:editId="3D2A91BD">
            <wp:simplePos x="0" y="0"/>
            <wp:positionH relativeFrom="column">
              <wp:posOffset>4490720</wp:posOffset>
            </wp:positionH>
            <wp:positionV relativeFrom="paragraph">
              <wp:posOffset>-119507</wp:posOffset>
            </wp:positionV>
            <wp:extent cx="1892681" cy="463948"/>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681" cy="463948"/>
                    </a:xfrm>
                    <a:prstGeom prst="rect">
                      <a:avLst/>
                    </a:prstGeom>
                  </pic:spPr>
                </pic:pic>
              </a:graphicData>
            </a:graphic>
            <wp14:sizeRelH relativeFrom="page">
              <wp14:pctWidth>0</wp14:pctWidth>
            </wp14:sizeRelH>
            <wp14:sizeRelV relativeFrom="page">
              <wp14:pctHeight>0</wp14:pctHeight>
            </wp14:sizeRelV>
          </wp:anchor>
        </w:drawing>
      </w:r>
    </w:p>
    <w:p w14:paraId="7436E842" w14:textId="3E13A80E" w:rsidR="00A6294C" w:rsidRDefault="00A6294C"/>
    <w:p w14:paraId="79790EBB" w14:textId="088E0E7B" w:rsidR="00A6294C" w:rsidRDefault="004642ED">
      <w:pPr>
        <w:pStyle w:val="1TitreThese"/>
      </w:pPr>
      <w:r>
        <w:fldChar w:fldCharType="begin"/>
      </w:r>
      <w:r>
        <w:instrText xml:space="preserve"> MACROBUTTON  AbaisserEnCorpsDeTexte "[Tapez ici le titre du mémoire]" </w:instrText>
      </w:r>
      <w:r>
        <w:fldChar w:fldCharType="end"/>
      </w:r>
    </w:p>
    <w:p w14:paraId="3437055C" w14:textId="43A8F1D7" w:rsidR="00A6294C" w:rsidRDefault="004642ED">
      <w:pPr>
        <w:pStyle w:val="1Sous-titre"/>
      </w:pPr>
      <w:r>
        <w:fldChar w:fldCharType="begin"/>
      </w:r>
      <w:r>
        <w:instrText xml:space="preserve"> MACROBUTTON  AbaisserEnCorpsDeTexte "[Tapez ici le sous-titre, s'il y a lieu]" </w:instrText>
      </w:r>
      <w:r>
        <w:fldChar w:fldCharType="end"/>
      </w:r>
    </w:p>
    <w:p w14:paraId="3DD563C7" w14:textId="12D630EC" w:rsidR="00A6294C" w:rsidRDefault="00A6294C"/>
    <w:p w14:paraId="3E619C77" w14:textId="02415388" w:rsidR="00A6294C" w:rsidRDefault="00A6294C"/>
    <w:p w14:paraId="41BC4C89" w14:textId="7A827D36" w:rsidR="00A6294C" w:rsidRDefault="00A6294C">
      <w:pPr>
        <w:pStyle w:val="1Auteur"/>
      </w:pPr>
      <w:r>
        <w:t>par</w:t>
      </w:r>
    </w:p>
    <w:p w14:paraId="6FD0EC4C" w14:textId="77777777" w:rsidR="00A6294C" w:rsidRDefault="00A6294C">
      <w:pPr>
        <w:pStyle w:val="1Auteur"/>
      </w:pPr>
      <w:r>
        <w:fldChar w:fldCharType="begin"/>
      </w:r>
      <w:r>
        <w:instrText xml:space="preserve"> MACROBUTTON [NOMACRO] [Votre nom] </w:instrText>
      </w:r>
      <w:r>
        <w:fldChar w:fldCharType="end"/>
      </w:r>
    </w:p>
    <w:p w14:paraId="3D061938" w14:textId="77777777" w:rsidR="00A6294C" w:rsidRDefault="00A6294C"/>
    <w:p w14:paraId="5B9958DF" w14:textId="3AC70887" w:rsidR="00A6294C" w:rsidRDefault="0051563C" w:rsidP="00EA2F52">
      <w:pPr>
        <w:pStyle w:val="1Grade"/>
      </w:pPr>
      <w:r>
        <w:t>Mémoire présenté</w:t>
      </w:r>
      <w:r w:rsidR="00A6294C">
        <w:br/>
      </w:r>
      <w:r w:rsidR="00EA2F52" w:rsidRPr="00E674B6">
        <w:rPr>
          <w:szCs w:val="24"/>
        </w:rPr>
        <w:t>MASTER de SCIENCES, TECHNOLOGIES, SANTE, mention INFORMATIQUE</w:t>
      </w:r>
      <w:r w:rsidR="00EA2F52" w:rsidRPr="00E674B6">
        <w:rPr>
          <w:szCs w:val="24"/>
        </w:rPr>
        <w:br/>
        <w:t>Spécialité MOBIQUITE, BASES DE DONNEES ET INTEGRATION DE SYSTÈME</w:t>
      </w:r>
      <w:r w:rsidR="00EA2F52">
        <w:rPr>
          <w:szCs w:val="24"/>
        </w:rPr>
        <w:t>S</w:t>
      </w:r>
      <w:r w:rsidR="00EA2F52" w:rsidRPr="00E674B6">
        <w:rPr>
          <w:szCs w:val="24"/>
        </w:rPr>
        <w:t xml:space="preserve"> (MBD</w:t>
      </w:r>
      <w:r w:rsidR="00EA2F52">
        <w:rPr>
          <w:szCs w:val="24"/>
        </w:rPr>
        <w:t>S</w:t>
      </w:r>
      <w:r w:rsidR="00EA2F52" w:rsidRPr="00E674B6">
        <w:rPr>
          <w:szCs w:val="24"/>
        </w:rPr>
        <w:t>)</w:t>
      </w:r>
      <w:r w:rsidR="00EA2F52" w:rsidRPr="00EA2F52">
        <w:rPr>
          <w:noProof/>
        </w:rPr>
        <w:t xml:space="preserve"> </w:t>
      </w:r>
    </w:p>
    <w:p w14:paraId="24F3488B" w14:textId="77777777" w:rsidR="00A6294C" w:rsidRDefault="00A6294C"/>
    <w:p w14:paraId="2432B4B2" w14:textId="77777777" w:rsidR="00A6294C" w:rsidRDefault="00A6294C"/>
    <w:p w14:paraId="484ACCFB" w14:textId="77777777" w:rsidR="00A6294C" w:rsidRDefault="00A6294C">
      <w:pPr>
        <w:pStyle w:val="1Depot"/>
      </w:pPr>
      <w:r>
        <w:fldChar w:fldCharType="begin"/>
      </w:r>
      <w:r>
        <w:instrText xml:space="preserve"> MACROBUTTON [NOMACRO] [mois, année] </w:instrText>
      </w:r>
      <w:r>
        <w:fldChar w:fldCharType="end"/>
      </w:r>
    </w:p>
    <w:p w14:paraId="78A69B7D" w14:textId="77777777" w:rsidR="00F3552A" w:rsidRDefault="00F3552A"/>
    <w:p w14:paraId="2AA7F03D" w14:textId="77777777" w:rsidR="00A6294C" w:rsidRDefault="00F3552A" w:rsidP="00F3552A">
      <w:pPr>
        <w:ind w:firstLine="708"/>
      </w:pPr>
      <w:r>
        <w:t>Jury :</w:t>
      </w:r>
    </w:p>
    <w:p w14:paraId="07B8284F" w14:textId="77777777" w:rsidR="00F3552A" w:rsidRDefault="00F3552A" w:rsidP="00F3552A">
      <w:r>
        <w:tab/>
      </w:r>
      <w:r>
        <w:tab/>
        <w:t>Dr Olivier Robinson, président</w:t>
      </w:r>
      <w:r>
        <w:br/>
      </w:r>
      <w:r>
        <w:tab/>
      </w:r>
      <w:r>
        <w:tab/>
        <w:t>M. Tahina Razafinjoelina, examinateur</w:t>
      </w:r>
      <w:r>
        <w:br/>
      </w:r>
      <w:r>
        <w:tab/>
      </w:r>
      <w:r>
        <w:tab/>
        <w:t>M. Roger Dupont, encadreur professionnel</w:t>
      </w:r>
    </w:p>
    <w:p w14:paraId="3EEF1180" w14:textId="77777777" w:rsidR="00A6294C" w:rsidRDefault="00A6294C"/>
    <w:p w14:paraId="500E5230" w14:textId="04E5E5E8" w:rsidR="00A6294C" w:rsidRDefault="00A6294C" w:rsidP="000E279F">
      <w:pPr>
        <w:pStyle w:val="1Copyright"/>
        <w:sectPr w:rsidR="00A6294C" w:rsidSect="00C01A6F">
          <w:headerReference w:type="even" r:id="rId12"/>
          <w:headerReference w:type="default" r:id="rId13"/>
          <w:footerReference w:type="even" r:id="rId14"/>
          <w:footerReference w:type="default" r:id="rId15"/>
          <w:headerReference w:type="first" r:id="rId16"/>
          <w:pgSz w:w="11907" w:h="16840" w:code="9"/>
          <w:pgMar w:top="1418" w:right="1418" w:bottom="1418" w:left="1418" w:header="709" w:footer="709" w:gutter="284"/>
          <w:pgNumType w:fmt="lowerRoman"/>
          <w:cols w:space="720"/>
          <w:noEndnote/>
          <w:titlePg/>
          <w:docGrid w:linePitch="326"/>
        </w:sectPr>
      </w:pPr>
      <w:r>
        <w:t xml:space="preserve">© </w:t>
      </w:r>
      <w:r>
        <w:fldChar w:fldCharType="begin"/>
      </w:r>
      <w:r>
        <w:instrText xml:space="preserve"> MACROBUTTON [NOMACRO] [votre nom] </w:instrText>
      </w:r>
      <w:r>
        <w:fldChar w:fldCharType="end"/>
      </w:r>
      <w:r>
        <w:t xml:space="preserve">, </w:t>
      </w:r>
      <w:r>
        <w:fldChar w:fldCharType="begin"/>
      </w:r>
      <w:r>
        <w:instrText xml:space="preserve"> MACROBUTTON [NOMACRO] [année] </w:instrText>
      </w:r>
      <w:r>
        <w:fldChar w:fldCharType="end"/>
      </w:r>
      <w:r>
        <w:br w:type="page"/>
      </w:r>
    </w:p>
    <w:p w14:paraId="5073ECA7" w14:textId="77777777" w:rsidR="00A6294C" w:rsidRDefault="00A6294C">
      <w:pPr>
        <w:pStyle w:val="1TableListe"/>
      </w:pPr>
      <w:bookmarkStart w:id="0" w:name="_Toc437059910"/>
      <w:bookmarkStart w:id="1" w:name="_Toc437059941"/>
      <w:bookmarkStart w:id="2" w:name="_Toc437059961"/>
      <w:bookmarkStart w:id="3" w:name="_Toc437060011"/>
      <w:r>
        <w:lastRenderedPageBreak/>
        <w:t>Table des matières</w:t>
      </w:r>
    </w:p>
    <w:p w14:paraId="0093BC80" w14:textId="54DE2027" w:rsidR="0008119E" w:rsidRDefault="00A6294C">
      <w:pPr>
        <w:pStyle w:val="TM1"/>
        <w:tabs>
          <w:tab w:val="right" w:leader="dot" w:pos="8777"/>
        </w:tabs>
        <w:rPr>
          <w:rFonts w:asciiTheme="minorHAnsi" w:eastAsiaTheme="minorEastAsia" w:hAnsiTheme="minorHAnsi" w:cstheme="minorBidi"/>
          <w:noProof/>
          <w:szCs w:val="24"/>
          <w:lang w:val="fr-MG"/>
        </w:rPr>
      </w:pPr>
      <w:r>
        <w:fldChar w:fldCharType="begin"/>
      </w:r>
      <w:r>
        <w:instrText xml:space="preserve"> TOC \o "1-3" </w:instrText>
      </w:r>
      <w:r>
        <w:fldChar w:fldCharType="separate"/>
      </w:r>
      <w:r w:rsidR="0008119E">
        <w:rPr>
          <w:noProof/>
        </w:rPr>
        <w:t>Liste des tableaux</w:t>
      </w:r>
      <w:r w:rsidR="0008119E">
        <w:rPr>
          <w:noProof/>
        </w:rPr>
        <w:tab/>
      </w:r>
      <w:r w:rsidR="0008119E">
        <w:rPr>
          <w:noProof/>
        </w:rPr>
        <w:fldChar w:fldCharType="begin"/>
      </w:r>
      <w:r w:rsidR="0008119E">
        <w:rPr>
          <w:noProof/>
        </w:rPr>
        <w:instrText xml:space="preserve"> PAGEREF _Toc142476042 \h </w:instrText>
      </w:r>
      <w:r w:rsidR="0008119E">
        <w:rPr>
          <w:noProof/>
        </w:rPr>
      </w:r>
      <w:r w:rsidR="0008119E">
        <w:rPr>
          <w:noProof/>
        </w:rPr>
        <w:fldChar w:fldCharType="separate"/>
      </w:r>
      <w:r w:rsidR="0008119E">
        <w:rPr>
          <w:noProof/>
        </w:rPr>
        <w:t>iv</w:t>
      </w:r>
      <w:r w:rsidR="0008119E">
        <w:rPr>
          <w:noProof/>
        </w:rPr>
        <w:fldChar w:fldCharType="end"/>
      </w:r>
    </w:p>
    <w:p w14:paraId="3EB32FD9" w14:textId="755AB4F0"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Liste des figures</w:t>
      </w:r>
      <w:r>
        <w:rPr>
          <w:noProof/>
        </w:rPr>
        <w:tab/>
      </w:r>
      <w:r>
        <w:rPr>
          <w:noProof/>
        </w:rPr>
        <w:fldChar w:fldCharType="begin"/>
      </w:r>
      <w:r>
        <w:rPr>
          <w:noProof/>
        </w:rPr>
        <w:instrText xml:space="preserve"> PAGEREF _Toc142476043 \h </w:instrText>
      </w:r>
      <w:r>
        <w:rPr>
          <w:noProof/>
        </w:rPr>
      </w:r>
      <w:r>
        <w:rPr>
          <w:noProof/>
        </w:rPr>
        <w:fldChar w:fldCharType="separate"/>
      </w:r>
      <w:r>
        <w:rPr>
          <w:noProof/>
        </w:rPr>
        <w:t>v</w:t>
      </w:r>
      <w:r>
        <w:rPr>
          <w:noProof/>
        </w:rPr>
        <w:fldChar w:fldCharType="end"/>
      </w:r>
    </w:p>
    <w:p w14:paraId="7B3F7E42" w14:textId="651841D6"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Glossaire</w:t>
      </w:r>
      <w:r>
        <w:rPr>
          <w:noProof/>
        </w:rPr>
        <w:tab/>
      </w:r>
      <w:r>
        <w:rPr>
          <w:noProof/>
        </w:rPr>
        <w:fldChar w:fldCharType="begin"/>
      </w:r>
      <w:r>
        <w:rPr>
          <w:noProof/>
        </w:rPr>
        <w:instrText xml:space="preserve"> PAGEREF _Toc142476044 \h </w:instrText>
      </w:r>
      <w:r>
        <w:rPr>
          <w:noProof/>
        </w:rPr>
      </w:r>
      <w:r>
        <w:rPr>
          <w:noProof/>
        </w:rPr>
        <w:fldChar w:fldCharType="separate"/>
      </w:r>
      <w:r>
        <w:rPr>
          <w:noProof/>
        </w:rPr>
        <w:t>vi</w:t>
      </w:r>
      <w:r>
        <w:rPr>
          <w:noProof/>
        </w:rPr>
        <w:fldChar w:fldCharType="end"/>
      </w:r>
    </w:p>
    <w:p w14:paraId="4DDB9AE5" w14:textId="6C4FDB17"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Avant-propos</w:t>
      </w:r>
      <w:r>
        <w:rPr>
          <w:noProof/>
        </w:rPr>
        <w:tab/>
      </w:r>
      <w:r>
        <w:rPr>
          <w:noProof/>
        </w:rPr>
        <w:fldChar w:fldCharType="begin"/>
      </w:r>
      <w:r>
        <w:rPr>
          <w:noProof/>
        </w:rPr>
        <w:instrText xml:space="preserve"> PAGEREF _Toc142476045 \h </w:instrText>
      </w:r>
      <w:r>
        <w:rPr>
          <w:noProof/>
        </w:rPr>
      </w:r>
      <w:r>
        <w:rPr>
          <w:noProof/>
        </w:rPr>
        <w:fldChar w:fldCharType="separate"/>
      </w:r>
      <w:r>
        <w:rPr>
          <w:noProof/>
        </w:rPr>
        <w:t>7</w:t>
      </w:r>
      <w:r>
        <w:rPr>
          <w:noProof/>
        </w:rPr>
        <w:fldChar w:fldCharType="end"/>
      </w:r>
    </w:p>
    <w:p w14:paraId="7CD212D6" w14:textId="14277EF2" w:rsidR="0008119E" w:rsidRDefault="0008119E">
      <w:pPr>
        <w:pStyle w:val="TM2"/>
        <w:tabs>
          <w:tab w:val="right" w:leader="dot" w:pos="8777"/>
        </w:tabs>
        <w:rPr>
          <w:rFonts w:asciiTheme="minorHAnsi" w:eastAsiaTheme="minorEastAsia" w:hAnsiTheme="minorHAnsi" w:cstheme="minorBidi"/>
          <w:noProof/>
          <w:szCs w:val="24"/>
          <w:lang w:val="fr-MG"/>
        </w:rPr>
      </w:pPr>
      <w:r>
        <w:rPr>
          <w:noProof/>
        </w:rPr>
        <w:t>L’IT University</w:t>
      </w:r>
      <w:r>
        <w:rPr>
          <w:noProof/>
        </w:rPr>
        <w:tab/>
      </w:r>
      <w:r>
        <w:rPr>
          <w:noProof/>
        </w:rPr>
        <w:fldChar w:fldCharType="begin"/>
      </w:r>
      <w:r>
        <w:rPr>
          <w:noProof/>
        </w:rPr>
        <w:instrText xml:space="preserve"> PAGEREF _Toc142476046 \h </w:instrText>
      </w:r>
      <w:r>
        <w:rPr>
          <w:noProof/>
        </w:rPr>
      </w:r>
      <w:r>
        <w:rPr>
          <w:noProof/>
        </w:rPr>
        <w:fldChar w:fldCharType="separate"/>
      </w:r>
      <w:r>
        <w:rPr>
          <w:noProof/>
        </w:rPr>
        <w:t>7</w:t>
      </w:r>
      <w:r>
        <w:rPr>
          <w:noProof/>
        </w:rPr>
        <w:fldChar w:fldCharType="end"/>
      </w:r>
    </w:p>
    <w:p w14:paraId="22299F2B" w14:textId="27807D0F" w:rsidR="0008119E" w:rsidRDefault="0008119E">
      <w:pPr>
        <w:pStyle w:val="TM2"/>
        <w:tabs>
          <w:tab w:val="right" w:leader="dot" w:pos="8777"/>
        </w:tabs>
        <w:rPr>
          <w:rFonts w:asciiTheme="minorHAnsi" w:eastAsiaTheme="minorEastAsia" w:hAnsiTheme="minorHAnsi" w:cstheme="minorBidi"/>
          <w:noProof/>
          <w:szCs w:val="24"/>
          <w:lang w:val="fr-MG"/>
        </w:rPr>
      </w:pPr>
      <w:r>
        <w:rPr>
          <w:noProof/>
        </w:rPr>
        <w:t>L’Institution/Entreprise d’accueil</w:t>
      </w:r>
      <w:r>
        <w:rPr>
          <w:noProof/>
        </w:rPr>
        <w:tab/>
      </w:r>
      <w:r>
        <w:rPr>
          <w:noProof/>
        </w:rPr>
        <w:fldChar w:fldCharType="begin"/>
      </w:r>
      <w:r>
        <w:rPr>
          <w:noProof/>
        </w:rPr>
        <w:instrText xml:space="preserve"> PAGEREF _Toc142476047 \h </w:instrText>
      </w:r>
      <w:r>
        <w:rPr>
          <w:noProof/>
        </w:rPr>
      </w:r>
      <w:r>
        <w:rPr>
          <w:noProof/>
        </w:rPr>
        <w:fldChar w:fldCharType="separate"/>
      </w:r>
      <w:r>
        <w:rPr>
          <w:noProof/>
        </w:rPr>
        <w:t>8</w:t>
      </w:r>
      <w:r>
        <w:rPr>
          <w:noProof/>
        </w:rPr>
        <w:fldChar w:fldCharType="end"/>
      </w:r>
    </w:p>
    <w:p w14:paraId="31CBFF2D" w14:textId="416F1131" w:rsidR="0008119E" w:rsidRDefault="0008119E">
      <w:pPr>
        <w:pStyle w:val="TM2"/>
        <w:tabs>
          <w:tab w:val="right" w:leader="dot" w:pos="8777"/>
        </w:tabs>
        <w:rPr>
          <w:rFonts w:asciiTheme="minorHAnsi" w:eastAsiaTheme="minorEastAsia" w:hAnsiTheme="minorHAnsi" w:cstheme="minorBidi"/>
          <w:noProof/>
          <w:szCs w:val="24"/>
          <w:lang w:val="fr-MG"/>
        </w:rPr>
      </w:pPr>
      <w:r>
        <w:rPr>
          <w:noProof/>
        </w:rPr>
        <w:t>Remerciements</w:t>
      </w:r>
      <w:r>
        <w:rPr>
          <w:noProof/>
        </w:rPr>
        <w:tab/>
      </w:r>
      <w:r>
        <w:rPr>
          <w:noProof/>
        </w:rPr>
        <w:fldChar w:fldCharType="begin"/>
      </w:r>
      <w:r>
        <w:rPr>
          <w:noProof/>
        </w:rPr>
        <w:instrText xml:space="preserve"> PAGEREF _Toc142476048 \h </w:instrText>
      </w:r>
      <w:r>
        <w:rPr>
          <w:noProof/>
        </w:rPr>
      </w:r>
      <w:r>
        <w:rPr>
          <w:noProof/>
        </w:rPr>
        <w:fldChar w:fldCharType="separate"/>
      </w:r>
      <w:r>
        <w:rPr>
          <w:noProof/>
        </w:rPr>
        <w:t>8</w:t>
      </w:r>
      <w:r>
        <w:rPr>
          <w:noProof/>
        </w:rPr>
        <w:fldChar w:fldCharType="end"/>
      </w:r>
    </w:p>
    <w:p w14:paraId="7A0930EB" w14:textId="7527A9C5" w:rsidR="0008119E" w:rsidRDefault="0008119E">
      <w:pPr>
        <w:pStyle w:val="TM1"/>
        <w:tabs>
          <w:tab w:val="right" w:leader="dot" w:pos="8777"/>
        </w:tabs>
        <w:rPr>
          <w:rFonts w:asciiTheme="minorHAnsi" w:eastAsiaTheme="minorEastAsia" w:hAnsiTheme="minorHAnsi" w:cstheme="minorBidi"/>
          <w:noProof/>
          <w:szCs w:val="24"/>
          <w:lang w:val="fr-MG"/>
        </w:rPr>
      </w:pPr>
      <w:r>
        <w:rPr>
          <w:noProof/>
        </w:rPr>
        <w:t>Introduction</w:t>
      </w:r>
      <w:r>
        <w:rPr>
          <w:noProof/>
        </w:rPr>
        <w:tab/>
      </w:r>
      <w:r>
        <w:rPr>
          <w:noProof/>
        </w:rPr>
        <w:fldChar w:fldCharType="begin"/>
      </w:r>
      <w:r>
        <w:rPr>
          <w:noProof/>
        </w:rPr>
        <w:instrText xml:space="preserve"> PAGEREF _Toc142476049 \h </w:instrText>
      </w:r>
      <w:r>
        <w:rPr>
          <w:noProof/>
        </w:rPr>
      </w:r>
      <w:r>
        <w:rPr>
          <w:noProof/>
        </w:rPr>
        <w:fldChar w:fldCharType="separate"/>
      </w:r>
      <w:r>
        <w:rPr>
          <w:noProof/>
        </w:rPr>
        <w:t>9</w:t>
      </w:r>
      <w:r>
        <w:rPr>
          <w:noProof/>
        </w:rPr>
        <w:fldChar w:fldCharType="end"/>
      </w:r>
    </w:p>
    <w:p w14:paraId="4DA6A3D4" w14:textId="2EFCA04A"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1</w:t>
      </w:r>
      <w:r>
        <w:rPr>
          <w:rFonts w:asciiTheme="minorHAnsi" w:eastAsiaTheme="minorEastAsia" w:hAnsiTheme="minorHAnsi" w:cstheme="minorBidi"/>
          <w:noProof/>
          <w:szCs w:val="24"/>
          <w:lang w:val="fr-MG"/>
        </w:rPr>
        <w:tab/>
      </w:r>
      <w:r>
        <w:rPr>
          <w:noProof/>
        </w:rPr>
        <w:t>Présentation du stage</w:t>
      </w:r>
      <w:r>
        <w:rPr>
          <w:noProof/>
        </w:rPr>
        <w:tab/>
      </w:r>
      <w:r>
        <w:rPr>
          <w:noProof/>
        </w:rPr>
        <w:fldChar w:fldCharType="begin"/>
      </w:r>
      <w:r>
        <w:rPr>
          <w:noProof/>
        </w:rPr>
        <w:instrText xml:space="preserve"> PAGEREF _Toc142476050 \h </w:instrText>
      </w:r>
      <w:r>
        <w:rPr>
          <w:noProof/>
        </w:rPr>
      </w:r>
      <w:r>
        <w:rPr>
          <w:noProof/>
        </w:rPr>
        <w:fldChar w:fldCharType="separate"/>
      </w:r>
      <w:r>
        <w:rPr>
          <w:noProof/>
        </w:rPr>
        <w:t>10</w:t>
      </w:r>
      <w:r>
        <w:rPr>
          <w:noProof/>
        </w:rPr>
        <w:fldChar w:fldCharType="end"/>
      </w:r>
    </w:p>
    <w:p w14:paraId="0CE7CA9E" w14:textId="000E4EC9"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1.1</w:t>
      </w:r>
      <w:r>
        <w:rPr>
          <w:rFonts w:asciiTheme="minorHAnsi" w:eastAsiaTheme="minorEastAsia" w:hAnsiTheme="minorHAnsi" w:cstheme="minorBidi"/>
          <w:noProof/>
          <w:szCs w:val="24"/>
          <w:lang w:val="fr-MG"/>
        </w:rPr>
        <w:tab/>
      </w:r>
      <w:r>
        <w:rPr>
          <w:noProof/>
        </w:rPr>
        <w:t>Présentation de l'entreprise</w:t>
      </w:r>
      <w:r>
        <w:rPr>
          <w:noProof/>
        </w:rPr>
        <w:tab/>
      </w:r>
      <w:r>
        <w:rPr>
          <w:noProof/>
        </w:rPr>
        <w:fldChar w:fldCharType="begin"/>
      </w:r>
      <w:r>
        <w:rPr>
          <w:noProof/>
        </w:rPr>
        <w:instrText xml:space="preserve"> PAGEREF _Toc142476051 \h </w:instrText>
      </w:r>
      <w:r>
        <w:rPr>
          <w:noProof/>
        </w:rPr>
      </w:r>
      <w:r>
        <w:rPr>
          <w:noProof/>
        </w:rPr>
        <w:fldChar w:fldCharType="separate"/>
      </w:r>
      <w:r>
        <w:rPr>
          <w:noProof/>
        </w:rPr>
        <w:t>10</w:t>
      </w:r>
      <w:r>
        <w:rPr>
          <w:noProof/>
        </w:rPr>
        <w:fldChar w:fldCharType="end"/>
      </w:r>
    </w:p>
    <w:p w14:paraId="3354D7A1" w14:textId="4AC10E76"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1.2</w:t>
      </w:r>
      <w:r>
        <w:rPr>
          <w:rFonts w:asciiTheme="minorHAnsi" w:eastAsiaTheme="minorEastAsia" w:hAnsiTheme="minorHAnsi" w:cstheme="minorBidi"/>
          <w:noProof/>
          <w:szCs w:val="24"/>
          <w:lang w:val="fr-MG"/>
        </w:rPr>
        <w:tab/>
      </w:r>
      <w:r>
        <w:rPr>
          <w:noProof/>
        </w:rPr>
        <w:t>Présentation du sujet et objectifs du projet (problème traité)</w:t>
      </w:r>
      <w:r>
        <w:rPr>
          <w:noProof/>
        </w:rPr>
        <w:tab/>
      </w:r>
      <w:r>
        <w:rPr>
          <w:noProof/>
        </w:rPr>
        <w:fldChar w:fldCharType="begin"/>
      </w:r>
      <w:r>
        <w:rPr>
          <w:noProof/>
        </w:rPr>
        <w:instrText xml:space="preserve"> PAGEREF _Toc142476052 \h </w:instrText>
      </w:r>
      <w:r>
        <w:rPr>
          <w:noProof/>
        </w:rPr>
      </w:r>
      <w:r>
        <w:rPr>
          <w:noProof/>
        </w:rPr>
        <w:fldChar w:fldCharType="separate"/>
      </w:r>
      <w:r>
        <w:rPr>
          <w:noProof/>
        </w:rPr>
        <w:t>10</w:t>
      </w:r>
      <w:r>
        <w:rPr>
          <w:noProof/>
        </w:rPr>
        <w:fldChar w:fldCharType="end"/>
      </w:r>
    </w:p>
    <w:p w14:paraId="58E11939" w14:textId="41BA8FD4"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2</w:t>
      </w:r>
      <w:r>
        <w:rPr>
          <w:rFonts w:asciiTheme="minorHAnsi" w:eastAsiaTheme="minorEastAsia" w:hAnsiTheme="minorHAnsi" w:cstheme="minorBidi"/>
          <w:noProof/>
          <w:szCs w:val="24"/>
          <w:lang w:val="fr-MG"/>
        </w:rPr>
        <w:tab/>
      </w:r>
      <w:r>
        <w:rPr>
          <w:noProof/>
        </w:rPr>
        <w:t>État de l’art sur le sujet traité</w:t>
      </w:r>
      <w:r>
        <w:rPr>
          <w:noProof/>
        </w:rPr>
        <w:tab/>
      </w:r>
      <w:r>
        <w:rPr>
          <w:noProof/>
        </w:rPr>
        <w:fldChar w:fldCharType="begin"/>
      </w:r>
      <w:r>
        <w:rPr>
          <w:noProof/>
        </w:rPr>
        <w:instrText xml:space="preserve"> PAGEREF _Toc142476053 \h </w:instrText>
      </w:r>
      <w:r>
        <w:rPr>
          <w:noProof/>
        </w:rPr>
      </w:r>
      <w:r>
        <w:rPr>
          <w:noProof/>
        </w:rPr>
        <w:fldChar w:fldCharType="separate"/>
      </w:r>
      <w:r>
        <w:rPr>
          <w:noProof/>
        </w:rPr>
        <w:t>11</w:t>
      </w:r>
      <w:r>
        <w:rPr>
          <w:noProof/>
        </w:rPr>
        <w:fldChar w:fldCharType="end"/>
      </w:r>
    </w:p>
    <w:p w14:paraId="4E918276" w14:textId="3F5248FE"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2.1</w:t>
      </w:r>
      <w:r>
        <w:rPr>
          <w:rFonts w:asciiTheme="minorHAnsi" w:eastAsiaTheme="minorEastAsia" w:hAnsiTheme="minorHAnsi" w:cstheme="minorBidi"/>
          <w:noProof/>
          <w:szCs w:val="24"/>
          <w:lang w:val="fr-MG"/>
        </w:rPr>
        <w:tab/>
      </w:r>
      <w:r>
        <w:rPr>
          <w:noProof/>
        </w:rPr>
        <w:t>Critères de comparaison</w:t>
      </w:r>
      <w:r>
        <w:rPr>
          <w:noProof/>
        </w:rPr>
        <w:tab/>
      </w:r>
      <w:r>
        <w:rPr>
          <w:noProof/>
        </w:rPr>
        <w:fldChar w:fldCharType="begin"/>
      </w:r>
      <w:r>
        <w:rPr>
          <w:noProof/>
        </w:rPr>
        <w:instrText xml:space="preserve"> PAGEREF _Toc142476054 \h </w:instrText>
      </w:r>
      <w:r>
        <w:rPr>
          <w:noProof/>
        </w:rPr>
      </w:r>
      <w:r>
        <w:rPr>
          <w:noProof/>
        </w:rPr>
        <w:fldChar w:fldCharType="separate"/>
      </w:r>
      <w:r>
        <w:rPr>
          <w:noProof/>
        </w:rPr>
        <w:t>12</w:t>
      </w:r>
      <w:r>
        <w:rPr>
          <w:noProof/>
        </w:rPr>
        <w:fldChar w:fldCharType="end"/>
      </w:r>
    </w:p>
    <w:p w14:paraId="3F46D224" w14:textId="5B6F8273"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2.2</w:t>
      </w:r>
      <w:r>
        <w:rPr>
          <w:rFonts w:asciiTheme="minorHAnsi" w:eastAsiaTheme="minorEastAsia" w:hAnsiTheme="minorHAnsi" w:cstheme="minorBidi"/>
          <w:noProof/>
          <w:szCs w:val="24"/>
          <w:lang w:val="fr-MG"/>
        </w:rPr>
        <w:tab/>
      </w:r>
      <w:r>
        <w:rPr>
          <w:noProof/>
        </w:rPr>
        <w:t>Etude de chaque solution au vu des critères</w:t>
      </w:r>
      <w:r>
        <w:rPr>
          <w:noProof/>
        </w:rPr>
        <w:tab/>
      </w:r>
      <w:r>
        <w:rPr>
          <w:noProof/>
        </w:rPr>
        <w:fldChar w:fldCharType="begin"/>
      </w:r>
      <w:r>
        <w:rPr>
          <w:noProof/>
        </w:rPr>
        <w:instrText xml:space="preserve"> PAGEREF _Toc142476055 \h </w:instrText>
      </w:r>
      <w:r>
        <w:rPr>
          <w:noProof/>
        </w:rPr>
      </w:r>
      <w:r>
        <w:rPr>
          <w:noProof/>
        </w:rPr>
        <w:fldChar w:fldCharType="separate"/>
      </w:r>
      <w:r>
        <w:rPr>
          <w:noProof/>
        </w:rPr>
        <w:t>12</w:t>
      </w:r>
      <w:r>
        <w:rPr>
          <w:noProof/>
        </w:rPr>
        <w:fldChar w:fldCharType="end"/>
      </w:r>
    </w:p>
    <w:p w14:paraId="1AF890CA" w14:textId="5286CBF5"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2.3</w:t>
      </w:r>
      <w:r>
        <w:rPr>
          <w:rFonts w:asciiTheme="minorHAnsi" w:eastAsiaTheme="minorEastAsia" w:hAnsiTheme="minorHAnsi" w:cstheme="minorBidi"/>
          <w:noProof/>
          <w:szCs w:val="24"/>
          <w:lang w:val="fr-MG"/>
        </w:rPr>
        <w:tab/>
      </w:r>
      <w:r>
        <w:rPr>
          <w:noProof/>
        </w:rPr>
        <w:t>Tableau comparatif des solutions au vu des critères</w:t>
      </w:r>
      <w:r>
        <w:rPr>
          <w:noProof/>
        </w:rPr>
        <w:tab/>
      </w:r>
      <w:r>
        <w:rPr>
          <w:noProof/>
        </w:rPr>
        <w:fldChar w:fldCharType="begin"/>
      </w:r>
      <w:r>
        <w:rPr>
          <w:noProof/>
        </w:rPr>
        <w:instrText xml:space="preserve"> PAGEREF _Toc142476056 \h </w:instrText>
      </w:r>
      <w:r>
        <w:rPr>
          <w:noProof/>
        </w:rPr>
      </w:r>
      <w:r>
        <w:rPr>
          <w:noProof/>
        </w:rPr>
        <w:fldChar w:fldCharType="separate"/>
      </w:r>
      <w:r>
        <w:rPr>
          <w:noProof/>
        </w:rPr>
        <w:t>12</w:t>
      </w:r>
      <w:r>
        <w:rPr>
          <w:noProof/>
        </w:rPr>
        <w:fldChar w:fldCharType="end"/>
      </w:r>
    </w:p>
    <w:p w14:paraId="4CD74377" w14:textId="7C69AE7E"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3</w:t>
      </w:r>
      <w:r>
        <w:rPr>
          <w:rFonts w:asciiTheme="minorHAnsi" w:eastAsiaTheme="minorEastAsia" w:hAnsiTheme="minorHAnsi" w:cstheme="minorBidi"/>
          <w:noProof/>
          <w:szCs w:val="24"/>
          <w:lang w:val="fr-MG"/>
        </w:rPr>
        <w:tab/>
      </w:r>
      <w:r>
        <w:rPr>
          <w:noProof/>
        </w:rPr>
        <w:t>Etude de l’existant et solution envisagée</w:t>
      </w:r>
      <w:r>
        <w:rPr>
          <w:noProof/>
        </w:rPr>
        <w:tab/>
      </w:r>
      <w:r>
        <w:rPr>
          <w:noProof/>
        </w:rPr>
        <w:fldChar w:fldCharType="begin"/>
      </w:r>
      <w:r>
        <w:rPr>
          <w:noProof/>
        </w:rPr>
        <w:instrText xml:space="preserve"> PAGEREF _Toc142476057 \h </w:instrText>
      </w:r>
      <w:r>
        <w:rPr>
          <w:noProof/>
        </w:rPr>
      </w:r>
      <w:r>
        <w:rPr>
          <w:noProof/>
        </w:rPr>
        <w:fldChar w:fldCharType="separate"/>
      </w:r>
      <w:r>
        <w:rPr>
          <w:noProof/>
        </w:rPr>
        <w:t>13</w:t>
      </w:r>
      <w:r>
        <w:rPr>
          <w:noProof/>
        </w:rPr>
        <w:fldChar w:fldCharType="end"/>
      </w:r>
    </w:p>
    <w:p w14:paraId="7943FAE7" w14:textId="442D3A18"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3.1</w:t>
      </w:r>
      <w:r>
        <w:rPr>
          <w:rFonts w:asciiTheme="minorHAnsi" w:eastAsiaTheme="minorEastAsia" w:hAnsiTheme="minorHAnsi" w:cstheme="minorBidi"/>
          <w:noProof/>
          <w:szCs w:val="24"/>
          <w:lang w:val="fr-MG"/>
        </w:rPr>
        <w:tab/>
      </w:r>
      <w:r>
        <w:rPr>
          <w:noProof/>
        </w:rPr>
        <w:t>Étude de l’existant</w:t>
      </w:r>
      <w:r>
        <w:rPr>
          <w:noProof/>
        </w:rPr>
        <w:tab/>
      </w:r>
      <w:r>
        <w:rPr>
          <w:noProof/>
        </w:rPr>
        <w:fldChar w:fldCharType="begin"/>
      </w:r>
      <w:r>
        <w:rPr>
          <w:noProof/>
        </w:rPr>
        <w:instrText xml:space="preserve"> PAGEREF _Toc142476058 \h </w:instrText>
      </w:r>
      <w:r>
        <w:rPr>
          <w:noProof/>
        </w:rPr>
      </w:r>
      <w:r>
        <w:rPr>
          <w:noProof/>
        </w:rPr>
        <w:fldChar w:fldCharType="separate"/>
      </w:r>
      <w:r>
        <w:rPr>
          <w:noProof/>
        </w:rPr>
        <w:t>13</w:t>
      </w:r>
      <w:r>
        <w:rPr>
          <w:noProof/>
        </w:rPr>
        <w:fldChar w:fldCharType="end"/>
      </w:r>
    </w:p>
    <w:p w14:paraId="3FFD657B" w14:textId="5ABAEF82"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3.1.1</w:t>
      </w:r>
      <w:r>
        <w:rPr>
          <w:rFonts w:asciiTheme="minorHAnsi" w:eastAsiaTheme="minorEastAsia" w:hAnsiTheme="minorHAnsi" w:cstheme="minorBidi"/>
          <w:noProof/>
          <w:szCs w:val="24"/>
          <w:lang w:val="fr-MG"/>
        </w:rPr>
        <w:tab/>
      </w:r>
      <w:r>
        <w:rPr>
          <w:noProof/>
        </w:rPr>
        <w:t>Description externe du système logiciel existant (vision utilisateur)</w:t>
      </w:r>
      <w:r>
        <w:rPr>
          <w:noProof/>
        </w:rPr>
        <w:tab/>
      </w:r>
      <w:r>
        <w:rPr>
          <w:noProof/>
        </w:rPr>
        <w:fldChar w:fldCharType="begin"/>
      </w:r>
      <w:r>
        <w:rPr>
          <w:noProof/>
        </w:rPr>
        <w:instrText xml:space="preserve"> PAGEREF _Toc142476059 \h </w:instrText>
      </w:r>
      <w:r>
        <w:rPr>
          <w:noProof/>
        </w:rPr>
      </w:r>
      <w:r>
        <w:rPr>
          <w:noProof/>
        </w:rPr>
        <w:fldChar w:fldCharType="separate"/>
      </w:r>
      <w:r>
        <w:rPr>
          <w:noProof/>
        </w:rPr>
        <w:t>13</w:t>
      </w:r>
      <w:r>
        <w:rPr>
          <w:noProof/>
        </w:rPr>
        <w:fldChar w:fldCharType="end"/>
      </w:r>
    </w:p>
    <w:p w14:paraId="772AF95F" w14:textId="59E0E2F9"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3.1.2</w:t>
      </w:r>
      <w:r>
        <w:rPr>
          <w:rFonts w:asciiTheme="minorHAnsi" w:eastAsiaTheme="minorEastAsia" w:hAnsiTheme="minorHAnsi" w:cstheme="minorBidi"/>
          <w:noProof/>
          <w:szCs w:val="24"/>
          <w:lang w:val="fr-MG"/>
        </w:rPr>
        <w:tab/>
      </w:r>
      <w:r>
        <w:rPr>
          <w:noProof/>
        </w:rPr>
        <w:t>Description interne du système logiciel existant (vision développeur/conception)</w:t>
      </w:r>
      <w:r>
        <w:rPr>
          <w:noProof/>
        </w:rPr>
        <w:tab/>
      </w:r>
      <w:r>
        <w:rPr>
          <w:noProof/>
        </w:rPr>
        <w:fldChar w:fldCharType="begin"/>
      </w:r>
      <w:r>
        <w:rPr>
          <w:noProof/>
        </w:rPr>
        <w:instrText xml:space="preserve"> PAGEREF _Toc142476060 \h </w:instrText>
      </w:r>
      <w:r>
        <w:rPr>
          <w:noProof/>
        </w:rPr>
      </w:r>
      <w:r>
        <w:rPr>
          <w:noProof/>
        </w:rPr>
        <w:fldChar w:fldCharType="separate"/>
      </w:r>
      <w:r>
        <w:rPr>
          <w:noProof/>
        </w:rPr>
        <w:t>13</w:t>
      </w:r>
      <w:r>
        <w:rPr>
          <w:noProof/>
        </w:rPr>
        <w:fldChar w:fldCharType="end"/>
      </w:r>
    </w:p>
    <w:p w14:paraId="46AD9B9C" w14:textId="717FCE43"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3.2</w:t>
      </w:r>
      <w:r>
        <w:rPr>
          <w:rFonts w:asciiTheme="minorHAnsi" w:eastAsiaTheme="minorEastAsia" w:hAnsiTheme="minorHAnsi" w:cstheme="minorBidi"/>
          <w:noProof/>
          <w:szCs w:val="24"/>
          <w:lang w:val="fr-MG"/>
        </w:rPr>
        <w:tab/>
      </w:r>
      <w:r>
        <w:rPr>
          <w:noProof/>
        </w:rPr>
        <w:t>Critique de l’existant</w:t>
      </w:r>
      <w:r>
        <w:rPr>
          <w:noProof/>
        </w:rPr>
        <w:tab/>
      </w:r>
      <w:r>
        <w:rPr>
          <w:noProof/>
        </w:rPr>
        <w:fldChar w:fldCharType="begin"/>
      </w:r>
      <w:r>
        <w:rPr>
          <w:noProof/>
        </w:rPr>
        <w:instrText xml:space="preserve"> PAGEREF _Toc142476061 \h </w:instrText>
      </w:r>
      <w:r>
        <w:rPr>
          <w:noProof/>
        </w:rPr>
      </w:r>
      <w:r>
        <w:rPr>
          <w:noProof/>
        </w:rPr>
        <w:fldChar w:fldCharType="separate"/>
      </w:r>
      <w:r>
        <w:rPr>
          <w:noProof/>
        </w:rPr>
        <w:t>13</w:t>
      </w:r>
      <w:r>
        <w:rPr>
          <w:noProof/>
        </w:rPr>
        <w:fldChar w:fldCharType="end"/>
      </w:r>
    </w:p>
    <w:p w14:paraId="0D37914F" w14:textId="5FE5B857"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3.3</w:t>
      </w:r>
      <w:r>
        <w:rPr>
          <w:rFonts w:asciiTheme="minorHAnsi" w:eastAsiaTheme="minorEastAsia" w:hAnsiTheme="minorHAnsi" w:cstheme="minorBidi"/>
          <w:noProof/>
          <w:szCs w:val="24"/>
          <w:lang w:val="fr-MG"/>
        </w:rPr>
        <w:tab/>
      </w:r>
      <w:r>
        <w:rPr>
          <w:noProof/>
        </w:rPr>
        <w:t>Solutions envisagées</w:t>
      </w:r>
      <w:r>
        <w:rPr>
          <w:noProof/>
        </w:rPr>
        <w:tab/>
      </w:r>
      <w:r>
        <w:rPr>
          <w:noProof/>
        </w:rPr>
        <w:fldChar w:fldCharType="begin"/>
      </w:r>
      <w:r>
        <w:rPr>
          <w:noProof/>
        </w:rPr>
        <w:instrText xml:space="preserve"> PAGEREF _Toc142476062 \h </w:instrText>
      </w:r>
      <w:r>
        <w:rPr>
          <w:noProof/>
        </w:rPr>
      </w:r>
      <w:r>
        <w:rPr>
          <w:noProof/>
        </w:rPr>
        <w:fldChar w:fldCharType="separate"/>
      </w:r>
      <w:r>
        <w:rPr>
          <w:noProof/>
        </w:rPr>
        <w:t>13</w:t>
      </w:r>
      <w:r>
        <w:rPr>
          <w:noProof/>
        </w:rPr>
        <w:fldChar w:fldCharType="end"/>
      </w:r>
    </w:p>
    <w:p w14:paraId="27CE2AD0" w14:textId="754A3BB5"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3.4</w:t>
      </w:r>
      <w:r>
        <w:rPr>
          <w:rFonts w:asciiTheme="minorHAnsi" w:eastAsiaTheme="minorEastAsia" w:hAnsiTheme="minorHAnsi" w:cstheme="minorBidi"/>
          <w:noProof/>
          <w:szCs w:val="24"/>
          <w:lang w:val="fr-MG"/>
        </w:rPr>
        <w:tab/>
      </w:r>
      <w:r>
        <w:rPr>
          <w:noProof/>
        </w:rPr>
        <w:t>Objectifs principaux et livrables</w:t>
      </w:r>
      <w:r>
        <w:rPr>
          <w:noProof/>
        </w:rPr>
        <w:tab/>
      </w:r>
      <w:r>
        <w:rPr>
          <w:noProof/>
        </w:rPr>
        <w:fldChar w:fldCharType="begin"/>
      </w:r>
      <w:r>
        <w:rPr>
          <w:noProof/>
        </w:rPr>
        <w:instrText xml:space="preserve"> PAGEREF _Toc142476063 \h </w:instrText>
      </w:r>
      <w:r>
        <w:rPr>
          <w:noProof/>
        </w:rPr>
      </w:r>
      <w:r>
        <w:rPr>
          <w:noProof/>
        </w:rPr>
        <w:fldChar w:fldCharType="separate"/>
      </w:r>
      <w:r>
        <w:rPr>
          <w:noProof/>
        </w:rPr>
        <w:t>13</w:t>
      </w:r>
      <w:r>
        <w:rPr>
          <w:noProof/>
        </w:rPr>
        <w:fldChar w:fldCharType="end"/>
      </w:r>
    </w:p>
    <w:p w14:paraId="2B4D405C" w14:textId="58397283"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4</w:t>
      </w:r>
      <w:r>
        <w:rPr>
          <w:rFonts w:asciiTheme="minorHAnsi" w:eastAsiaTheme="minorEastAsia" w:hAnsiTheme="minorHAnsi" w:cstheme="minorBidi"/>
          <w:noProof/>
          <w:szCs w:val="24"/>
          <w:lang w:val="fr-MG"/>
        </w:rPr>
        <w:tab/>
      </w:r>
      <w:r>
        <w:rPr>
          <w:noProof/>
        </w:rPr>
        <w:t>Démarche projet</w:t>
      </w:r>
      <w:r>
        <w:rPr>
          <w:noProof/>
        </w:rPr>
        <w:tab/>
      </w:r>
      <w:r>
        <w:rPr>
          <w:noProof/>
        </w:rPr>
        <w:fldChar w:fldCharType="begin"/>
      </w:r>
      <w:r>
        <w:rPr>
          <w:noProof/>
        </w:rPr>
        <w:instrText xml:space="preserve"> PAGEREF _Toc142476064 \h </w:instrText>
      </w:r>
      <w:r>
        <w:rPr>
          <w:noProof/>
        </w:rPr>
      </w:r>
      <w:r>
        <w:rPr>
          <w:noProof/>
        </w:rPr>
        <w:fldChar w:fldCharType="separate"/>
      </w:r>
      <w:r>
        <w:rPr>
          <w:noProof/>
        </w:rPr>
        <w:t>14</w:t>
      </w:r>
      <w:r>
        <w:rPr>
          <w:noProof/>
        </w:rPr>
        <w:fldChar w:fldCharType="end"/>
      </w:r>
    </w:p>
    <w:p w14:paraId="4DAAD83F" w14:textId="1F865140"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4.1</w:t>
      </w:r>
      <w:r>
        <w:rPr>
          <w:rFonts w:asciiTheme="minorHAnsi" w:eastAsiaTheme="minorEastAsia" w:hAnsiTheme="minorHAnsi" w:cstheme="minorBidi"/>
          <w:noProof/>
          <w:szCs w:val="24"/>
          <w:lang w:val="fr-MG"/>
        </w:rPr>
        <w:tab/>
      </w:r>
      <w:r>
        <w:rPr>
          <w:noProof/>
        </w:rPr>
        <w:t>Principes de la démarche projet</w:t>
      </w:r>
      <w:r>
        <w:rPr>
          <w:noProof/>
        </w:rPr>
        <w:tab/>
      </w:r>
      <w:r>
        <w:rPr>
          <w:noProof/>
        </w:rPr>
        <w:fldChar w:fldCharType="begin"/>
      </w:r>
      <w:r>
        <w:rPr>
          <w:noProof/>
        </w:rPr>
        <w:instrText xml:space="preserve"> PAGEREF _Toc142476065 \h </w:instrText>
      </w:r>
      <w:r>
        <w:rPr>
          <w:noProof/>
        </w:rPr>
      </w:r>
      <w:r>
        <w:rPr>
          <w:noProof/>
        </w:rPr>
        <w:fldChar w:fldCharType="separate"/>
      </w:r>
      <w:r>
        <w:rPr>
          <w:noProof/>
        </w:rPr>
        <w:t>14</w:t>
      </w:r>
      <w:r>
        <w:rPr>
          <w:noProof/>
        </w:rPr>
        <w:fldChar w:fldCharType="end"/>
      </w:r>
    </w:p>
    <w:p w14:paraId="2E36C606" w14:textId="78C551F3"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lastRenderedPageBreak/>
        <w:t>4.1.1</w:t>
      </w:r>
      <w:r>
        <w:rPr>
          <w:rFonts w:asciiTheme="minorHAnsi" w:eastAsiaTheme="minorEastAsia" w:hAnsiTheme="minorHAnsi" w:cstheme="minorBidi"/>
          <w:noProof/>
          <w:szCs w:val="24"/>
          <w:lang w:val="fr-MG"/>
        </w:rPr>
        <w:tab/>
      </w:r>
      <w:r>
        <w:rPr>
          <w:noProof/>
        </w:rPr>
        <w:t>Activités d’ingénierie logicielle</w:t>
      </w:r>
      <w:r>
        <w:rPr>
          <w:noProof/>
        </w:rPr>
        <w:tab/>
      </w:r>
      <w:r>
        <w:rPr>
          <w:noProof/>
        </w:rPr>
        <w:fldChar w:fldCharType="begin"/>
      </w:r>
      <w:r>
        <w:rPr>
          <w:noProof/>
        </w:rPr>
        <w:instrText xml:space="preserve"> PAGEREF _Toc142476066 \h </w:instrText>
      </w:r>
      <w:r>
        <w:rPr>
          <w:noProof/>
        </w:rPr>
      </w:r>
      <w:r>
        <w:rPr>
          <w:noProof/>
        </w:rPr>
        <w:fldChar w:fldCharType="separate"/>
      </w:r>
      <w:r>
        <w:rPr>
          <w:noProof/>
        </w:rPr>
        <w:t>14</w:t>
      </w:r>
      <w:r>
        <w:rPr>
          <w:noProof/>
        </w:rPr>
        <w:fldChar w:fldCharType="end"/>
      </w:r>
    </w:p>
    <w:p w14:paraId="0657A58E" w14:textId="7F9647BA"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4.1.2</w:t>
      </w:r>
      <w:r>
        <w:rPr>
          <w:rFonts w:asciiTheme="minorHAnsi" w:eastAsiaTheme="minorEastAsia" w:hAnsiTheme="minorHAnsi" w:cstheme="minorBidi"/>
          <w:noProof/>
          <w:szCs w:val="24"/>
          <w:lang w:val="fr-MG"/>
        </w:rPr>
        <w:tab/>
      </w:r>
      <w:r>
        <w:rPr>
          <w:noProof/>
        </w:rPr>
        <w:t>Méthode de gestion de projet utilisée</w:t>
      </w:r>
      <w:r>
        <w:rPr>
          <w:noProof/>
        </w:rPr>
        <w:tab/>
      </w:r>
      <w:r>
        <w:rPr>
          <w:noProof/>
        </w:rPr>
        <w:fldChar w:fldCharType="begin"/>
      </w:r>
      <w:r>
        <w:rPr>
          <w:noProof/>
        </w:rPr>
        <w:instrText xml:space="preserve"> PAGEREF _Toc142476067 \h </w:instrText>
      </w:r>
      <w:r>
        <w:rPr>
          <w:noProof/>
        </w:rPr>
      </w:r>
      <w:r>
        <w:rPr>
          <w:noProof/>
        </w:rPr>
        <w:fldChar w:fldCharType="separate"/>
      </w:r>
      <w:r>
        <w:rPr>
          <w:noProof/>
        </w:rPr>
        <w:t>14</w:t>
      </w:r>
      <w:r>
        <w:rPr>
          <w:noProof/>
        </w:rPr>
        <w:fldChar w:fldCharType="end"/>
      </w:r>
    </w:p>
    <w:p w14:paraId="6B76F61A" w14:textId="112091EE"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4.1.3</w:t>
      </w:r>
      <w:r>
        <w:rPr>
          <w:rFonts w:asciiTheme="minorHAnsi" w:eastAsiaTheme="minorEastAsia" w:hAnsiTheme="minorHAnsi" w:cstheme="minorBidi"/>
          <w:noProof/>
          <w:szCs w:val="24"/>
          <w:lang w:val="fr-MG"/>
        </w:rPr>
        <w:tab/>
      </w:r>
      <w:r>
        <w:rPr>
          <w:noProof/>
        </w:rPr>
        <w:t>Rôles et responsabilités</w:t>
      </w:r>
      <w:r>
        <w:rPr>
          <w:noProof/>
        </w:rPr>
        <w:tab/>
      </w:r>
      <w:r>
        <w:rPr>
          <w:noProof/>
        </w:rPr>
        <w:fldChar w:fldCharType="begin"/>
      </w:r>
      <w:r>
        <w:rPr>
          <w:noProof/>
        </w:rPr>
        <w:instrText xml:space="preserve"> PAGEREF _Toc142476068 \h </w:instrText>
      </w:r>
      <w:r>
        <w:rPr>
          <w:noProof/>
        </w:rPr>
      </w:r>
      <w:r>
        <w:rPr>
          <w:noProof/>
        </w:rPr>
        <w:fldChar w:fldCharType="separate"/>
      </w:r>
      <w:r>
        <w:rPr>
          <w:noProof/>
        </w:rPr>
        <w:t>14</w:t>
      </w:r>
      <w:r>
        <w:rPr>
          <w:noProof/>
        </w:rPr>
        <w:fldChar w:fldCharType="end"/>
      </w:r>
    </w:p>
    <w:p w14:paraId="4DCC2227" w14:textId="73A6DEE2"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4.1.4</w:t>
      </w:r>
      <w:r>
        <w:rPr>
          <w:rFonts w:asciiTheme="minorHAnsi" w:eastAsiaTheme="minorEastAsia" w:hAnsiTheme="minorHAnsi" w:cstheme="minorBidi"/>
          <w:noProof/>
          <w:szCs w:val="24"/>
          <w:lang w:val="fr-MG"/>
        </w:rPr>
        <w:tab/>
      </w:r>
      <w:r>
        <w:rPr>
          <w:noProof/>
        </w:rPr>
        <w:t>Outils</w:t>
      </w:r>
      <w:r>
        <w:rPr>
          <w:noProof/>
        </w:rPr>
        <w:tab/>
      </w:r>
      <w:r>
        <w:rPr>
          <w:noProof/>
        </w:rPr>
        <w:fldChar w:fldCharType="begin"/>
      </w:r>
      <w:r>
        <w:rPr>
          <w:noProof/>
        </w:rPr>
        <w:instrText xml:space="preserve"> PAGEREF _Toc142476069 \h </w:instrText>
      </w:r>
      <w:r>
        <w:rPr>
          <w:noProof/>
        </w:rPr>
      </w:r>
      <w:r>
        <w:rPr>
          <w:noProof/>
        </w:rPr>
        <w:fldChar w:fldCharType="separate"/>
      </w:r>
      <w:r>
        <w:rPr>
          <w:noProof/>
        </w:rPr>
        <w:t>15</w:t>
      </w:r>
      <w:r>
        <w:rPr>
          <w:noProof/>
        </w:rPr>
        <w:fldChar w:fldCharType="end"/>
      </w:r>
    </w:p>
    <w:p w14:paraId="2B4722C9" w14:textId="561948DE"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4.1.5</w:t>
      </w:r>
      <w:r>
        <w:rPr>
          <w:rFonts w:asciiTheme="minorHAnsi" w:eastAsiaTheme="minorEastAsia" w:hAnsiTheme="minorHAnsi" w:cstheme="minorBidi"/>
          <w:noProof/>
          <w:szCs w:val="24"/>
          <w:lang w:val="fr-MG"/>
        </w:rPr>
        <w:tab/>
      </w:r>
      <w:r>
        <w:rPr>
          <w:noProof/>
        </w:rPr>
        <w:t>Gestion de la configuration</w:t>
      </w:r>
      <w:r>
        <w:rPr>
          <w:noProof/>
        </w:rPr>
        <w:tab/>
      </w:r>
      <w:r>
        <w:rPr>
          <w:noProof/>
        </w:rPr>
        <w:fldChar w:fldCharType="begin"/>
      </w:r>
      <w:r>
        <w:rPr>
          <w:noProof/>
        </w:rPr>
        <w:instrText xml:space="preserve"> PAGEREF _Toc142476070 \h </w:instrText>
      </w:r>
      <w:r>
        <w:rPr>
          <w:noProof/>
        </w:rPr>
      </w:r>
      <w:r>
        <w:rPr>
          <w:noProof/>
        </w:rPr>
        <w:fldChar w:fldCharType="separate"/>
      </w:r>
      <w:r>
        <w:rPr>
          <w:noProof/>
        </w:rPr>
        <w:t>15</w:t>
      </w:r>
      <w:r>
        <w:rPr>
          <w:noProof/>
        </w:rPr>
        <w:fldChar w:fldCharType="end"/>
      </w:r>
    </w:p>
    <w:p w14:paraId="630E5315" w14:textId="7B8088CB"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4.2</w:t>
      </w:r>
      <w:r>
        <w:rPr>
          <w:rFonts w:asciiTheme="minorHAnsi" w:eastAsiaTheme="minorEastAsia" w:hAnsiTheme="minorHAnsi" w:cstheme="minorBidi"/>
          <w:noProof/>
          <w:szCs w:val="24"/>
          <w:lang w:val="fr-MG"/>
        </w:rPr>
        <w:tab/>
      </w:r>
      <w:r>
        <w:rPr>
          <w:noProof/>
        </w:rPr>
        <w:t>Contraintes et risques sur le projet</w:t>
      </w:r>
      <w:r>
        <w:rPr>
          <w:noProof/>
        </w:rPr>
        <w:tab/>
      </w:r>
      <w:r>
        <w:rPr>
          <w:noProof/>
        </w:rPr>
        <w:fldChar w:fldCharType="begin"/>
      </w:r>
      <w:r>
        <w:rPr>
          <w:noProof/>
        </w:rPr>
        <w:instrText xml:space="preserve"> PAGEREF _Toc142476071 \h </w:instrText>
      </w:r>
      <w:r>
        <w:rPr>
          <w:noProof/>
        </w:rPr>
      </w:r>
      <w:r>
        <w:rPr>
          <w:noProof/>
        </w:rPr>
        <w:fldChar w:fldCharType="separate"/>
      </w:r>
      <w:r>
        <w:rPr>
          <w:noProof/>
        </w:rPr>
        <w:t>15</w:t>
      </w:r>
      <w:r>
        <w:rPr>
          <w:noProof/>
        </w:rPr>
        <w:fldChar w:fldCharType="end"/>
      </w:r>
    </w:p>
    <w:p w14:paraId="37963335" w14:textId="2DA18E45"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4.3</w:t>
      </w:r>
      <w:r>
        <w:rPr>
          <w:rFonts w:asciiTheme="minorHAnsi" w:eastAsiaTheme="minorEastAsia" w:hAnsiTheme="minorHAnsi" w:cstheme="minorBidi"/>
          <w:noProof/>
          <w:szCs w:val="24"/>
          <w:lang w:val="fr-MG"/>
        </w:rPr>
        <w:tab/>
      </w:r>
      <w:r>
        <w:rPr>
          <w:noProof/>
        </w:rPr>
        <w:t>Démarche projet mise en œuvre</w:t>
      </w:r>
      <w:r>
        <w:rPr>
          <w:noProof/>
        </w:rPr>
        <w:tab/>
      </w:r>
      <w:r>
        <w:rPr>
          <w:noProof/>
        </w:rPr>
        <w:fldChar w:fldCharType="begin"/>
      </w:r>
      <w:r>
        <w:rPr>
          <w:noProof/>
        </w:rPr>
        <w:instrText xml:space="preserve"> PAGEREF _Toc142476072 \h </w:instrText>
      </w:r>
      <w:r>
        <w:rPr>
          <w:noProof/>
        </w:rPr>
      </w:r>
      <w:r>
        <w:rPr>
          <w:noProof/>
        </w:rPr>
        <w:fldChar w:fldCharType="separate"/>
      </w:r>
      <w:r>
        <w:rPr>
          <w:noProof/>
        </w:rPr>
        <w:t>16</w:t>
      </w:r>
      <w:r>
        <w:rPr>
          <w:noProof/>
        </w:rPr>
        <w:fldChar w:fldCharType="end"/>
      </w:r>
    </w:p>
    <w:p w14:paraId="18374548" w14:textId="7814984F"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4.4</w:t>
      </w:r>
      <w:r>
        <w:rPr>
          <w:rFonts w:asciiTheme="minorHAnsi" w:eastAsiaTheme="minorEastAsia" w:hAnsiTheme="minorHAnsi" w:cstheme="minorBidi"/>
          <w:noProof/>
          <w:szCs w:val="24"/>
          <w:lang w:val="fr-MG"/>
        </w:rPr>
        <w:tab/>
      </w:r>
      <w:r>
        <w:rPr>
          <w:noProof/>
        </w:rPr>
        <w:t>Budget du projet</w:t>
      </w:r>
      <w:r>
        <w:rPr>
          <w:noProof/>
        </w:rPr>
        <w:tab/>
      </w:r>
      <w:r>
        <w:rPr>
          <w:noProof/>
        </w:rPr>
        <w:fldChar w:fldCharType="begin"/>
      </w:r>
      <w:r>
        <w:rPr>
          <w:noProof/>
        </w:rPr>
        <w:instrText xml:space="preserve"> PAGEREF _Toc142476073 \h </w:instrText>
      </w:r>
      <w:r>
        <w:rPr>
          <w:noProof/>
        </w:rPr>
      </w:r>
      <w:r>
        <w:rPr>
          <w:noProof/>
        </w:rPr>
        <w:fldChar w:fldCharType="separate"/>
      </w:r>
      <w:r>
        <w:rPr>
          <w:noProof/>
        </w:rPr>
        <w:t>16</w:t>
      </w:r>
      <w:r>
        <w:rPr>
          <w:noProof/>
        </w:rPr>
        <w:fldChar w:fldCharType="end"/>
      </w:r>
    </w:p>
    <w:p w14:paraId="1B69AA82" w14:textId="0FE2EC5B"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5</w:t>
      </w:r>
      <w:r>
        <w:rPr>
          <w:rFonts w:asciiTheme="minorHAnsi" w:eastAsiaTheme="minorEastAsia" w:hAnsiTheme="minorHAnsi" w:cstheme="minorBidi"/>
          <w:noProof/>
          <w:szCs w:val="24"/>
          <w:lang w:val="fr-MG"/>
        </w:rPr>
        <w:tab/>
      </w:r>
      <w:r>
        <w:rPr>
          <w:noProof/>
        </w:rPr>
        <w:t>Exigences réalisées dans le projet (vision externe/utilisateur)</w:t>
      </w:r>
      <w:r>
        <w:rPr>
          <w:noProof/>
        </w:rPr>
        <w:tab/>
      </w:r>
      <w:r>
        <w:rPr>
          <w:noProof/>
        </w:rPr>
        <w:fldChar w:fldCharType="begin"/>
      </w:r>
      <w:r>
        <w:rPr>
          <w:noProof/>
        </w:rPr>
        <w:instrText xml:space="preserve"> PAGEREF _Toc142476074 \h </w:instrText>
      </w:r>
      <w:r>
        <w:rPr>
          <w:noProof/>
        </w:rPr>
      </w:r>
      <w:r>
        <w:rPr>
          <w:noProof/>
        </w:rPr>
        <w:fldChar w:fldCharType="separate"/>
      </w:r>
      <w:r>
        <w:rPr>
          <w:noProof/>
        </w:rPr>
        <w:t>17</w:t>
      </w:r>
      <w:r>
        <w:rPr>
          <w:noProof/>
        </w:rPr>
        <w:fldChar w:fldCharType="end"/>
      </w:r>
    </w:p>
    <w:p w14:paraId="3FBEFE6A" w14:textId="63E2C8AB"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5.1</w:t>
      </w:r>
      <w:r>
        <w:rPr>
          <w:rFonts w:asciiTheme="minorHAnsi" w:eastAsiaTheme="minorEastAsia" w:hAnsiTheme="minorHAnsi" w:cstheme="minorBidi"/>
          <w:noProof/>
          <w:szCs w:val="24"/>
          <w:lang w:val="fr-MG"/>
        </w:rPr>
        <w:tab/>
      </w:r>
      <w:r>
        <w:rPr>
          <w:noProof/>
        </w:rPr>
        <w:t>Exigences fonctionnelles – Cas d’utilisation</w:t>
      </w:r>
      <w:r>
        <w:rPr>
          <w:noProof/>
        </w:rPr>
        <w:tab/>
      </w:r>
      <w:r>
        <w:rPr>
          <w:noProof/>
        </w:rPr>
        <w:fldChar w:fldCharType="begin"/>
      </w:r>
      <w:r>
        <w:rPr>
          <w:noProof/>
        </w:rPr>
        <w:instrText xml:space="preserve"> PAGEREF _Toc142476075 \h </w:instrText>
      </w:r>
      <w:r>
        <w:rPr>
          <w:noProof/>
        </w:rPr>
      </w:r>
      <w:r>
        <w:rPr>
          <w:noProof/>
        </w:rPr>
        <w:fldChar w:fldCharType="separate"/>
      </w:r>
      <w:r>
        <w:rPr>
          <w:noProof/>
        </w:rPr>
        <w:t>17</w:t>
      </w:r>
      <w:r>
        <w:rPr>
          <w:noProof/>
        </w:rPr>
        <w:fldChar w:fldCharType="end"/>
      </w:r>
    </w:p>
    <w:p w14:paraId="1D330366" w14:textId="4C9F3FFA"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5.1.1</w:t>
      </w:r>
      <w:r>
        <w:rPr>
          <w:rFonts w:asciiTheme="minorHAnsi" w:eastAsiaTheme="minorEastAsia" w:hAnsiTheme="minorHAnsi" w:cstheme="minorBidi"/>
          <w:noProof/>
          <w:szCs w:val="24"/>
          <w:lang w:val="fr-MG"/>
        </w:rPr>
        <w:tab/>
      </w:r>
      <w:r>
        <w:rPr>
          <w:noProof/>
        </w:rPr>
        <w:t>Cas d’utilisation 1</w:t>
      </w:r>
      <w:r>
        <w:rPr>
          <w:noProof/>
        </w:rPr>
        <w:tab/>
      </w:r>
      <w:r>
        <w:rPr>
          <w:noProof/>
        </w:rPr>
        <w:fldChar w:fldCharType="begin"/>
      </w:r>
      <w:r>
        <w:rPr>
          <w:noProof/>
        </w:rPr>
        <w:instrText xml:space="preserve"> PAGEREF _Toc142476076 \h </w:instrText>
      </w:r>
      <w:r>
        <w:rPr>
          <w:noProof/>
        </w:rPr>
      </w:r>
      <w:r>
        <w:rPr>
          <w:noProof/>
        </w:rPr>
        <w:fldChar w:fldCharType="separate"/>
      </w:r>
      <w:r>
        <w:rPr>
          <w:noProof/>
        </w:rPr>
        <w:t>17</w:t>
      </w:r>
      <w:r>
        <w:rPr>
          <w:noProof/>
        </w:rPr>
        <w:fldChar w:fldCharType="end"/>
      </w:r>
    </w:p>
    <w:p w14:paraId="49162031" w14:textId="0CF8BB34"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5.1.2</w:t>
      </w:r>
      <w:r>
        <w:rPr>
          <w:rFonts w:asciiTheme="minorHAnsi" w:eastAsiaTheme="minorEastAsia" w:hAnsiTheme="minorHAnsi" w:cstheme="minorBidi"/>
          <w:noProof/>
          <w:szCs w:val="24"/>
          <w:lang w:val="fr-MG"/>
        </w:rPr>
        <w:tab/>
      </w:r>
      <w:r>
        <w:rPr>
          <w:noProof/>
        </w:rPr>
        <w:t>Cas d’utilisation 2</w:t>
      </w:r>
      <w:r>
        <w:rPr>
          <w:noProof/>
        </w:rPr>
        <w:tab/>
      </w:r>
      <w:r>
        <w:rPr>
          <w:noProof/>
        </w:rPr>
        <w:fldChar w:fldCharType="begin"/>
      </w:r>
      <w:r>
        <w:rPr>
          <w:noProof/>
        </w:rPr>
        <w:instrText xml:space="preserve"> PAGEREF _Toc142476077 \h </w:instrText>
      </w:r>
      <w:r>
        <w:rPr>
          <w:noProof/>
        </w:rPr>
      </w:r>
      <w:r>
        <w:rPr>
          <w:noProof/>
        </w:rPr>
        <w:fldChar w:fldCharType="separate"/>
      </w:r>
      <w:r>
        <w:rPr>
          <w:noProof/>
        </w:rPr>
        <w:t>17</w:t>
      </w:r>
      <w:r>
        <w:rPr>
          <w:noProof/>
        </w:rPr>
        <w:fldChar w:fldCharType="end"/>
      </w:r>
    </w:p>
    <w:p w14:paraId="70DDE438" w14:textId="62A884D7"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5.1.3</w:t>
      </w:r>
      <w:r>
        <w:rPr>
          <w:rFonts w:asciiTheme="minorHAnsi" w:eastAsiaTheme="minorEastAsia" w:hAnsiTheme="minorHAnsi" w:cstheme="minorBidi"/>
          <w:noProof/>
          <w:szCs w:val="24"/>
          <w:lang w:val="fr-MG"/>
        </w:rPr>
        <w:tab/>
      </w:r>
      <w:r>
        <w:rPr>
          <w:noProof/>
        </w:rPr>
        <w:t>Cas d’utilisation X</w:t>
      </w:r>
      <w:r>
        <w:rPr>
          <w:noProof/>
        </w:rPr>
        <w:tab/>
      </w:r>
      <w:r>
        <w:rPr>
          <w:noProof/>
        </w:rPr>
        <w:fldChar w:fldCharType="begin"/>
      </w:r>
      <w:r>
        <w:rPr>
          <w:noProof/>
        </w:rPr>
        <w:instrText xml:space="preserve"> PAGEREF _Toc142476078 \h </w:instrText>
      </w:r>
      <w:r>
        <w:rPr>
          <w:noProof/>
        </w:rPr>
      </w:r>
      <w:r>
        <w:rPr>
          <w:noProof/>
        </w:rPr>
        <w:fldChar w:fldCharType="separate"/>
      </w:r>
      <w:r>
        <w:rPr>
          <w:noProof/>
        </w:rPr>
        <w:t>18</w:t>
      </w:r>
      <w:r>
        <w:rPr>
          <w:noProof/>
        </w:rPr>
        <w:fldChar w:fldCharType="end"/>
      </w:r>
    </w:p>
    <w:p w14:paraId="0B89322E" w14:textId="4EC47CB2"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5.2</w:t>
      </w:r>
      <w:r>
        <w:rPr>
          <w:rFonts w:asciiTheme="minorHAnsi" w:eastAsiaTheme="minorEastAsia" w:hAnsiTheme="minorHAnsi" w:cstheme="minorBidi"/>
          <w:noProof/>
          <w:szCs w:val="24"/>
          <w:lang w:val="fr-MG"/>
        </w:rPr>
        <w:tab/>
      </w:r>
      <w:r>
        <w:rPr>
          <w:noProof/>
        </w:rPr>
        <w:t>Exigences non fonctionnelles transverses</w:t>
      </w:r>
      <w:r>
        <w:rPr>
          <w:noProof/>
        </w:rPr>
        <w:tab/>
      </w:r>
      <w:r>
        <w:rPr>
          <w:noProof/>
        </w:rPr>
        <w:fldChar w:fldCharType="begin"/>
      </w:r>
      <w:r>
        <w:rPr>
          <w:noProof/>
        </w:rPr>
        <w:instrText xml:space="preserve"> PAGEREF _Toc142476079 \h </w:instrText>
      </w:r>
      <w:r>
        <w:rPr>
          <w:noProof/>
        </w:rPr>
      </w:r>
      <w:r>
        <w:rPr>
          <w:noProof/>
        </w:rPr>
        <w:fldChar w:fldCharType="separate"/>
      </w:r>
      <w:r>
        <w:rPr>
          <w:noProof/>
        </w:rPr>
        <w:t>18</w:t>
      </w:r>
      <w:r>
        <w:rPr>
          <w:noProof/>
        </w:rPr>
        <w:fldChar w:fldCharType="end"/>
      </w:r>
    </w:p>
    <w:p w14:paraId="2956CFAD" w14:textId="09E5699D"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5.3</w:t>
      </w:r>
      <w:r>
        <w:rPr>
          <w:rFonts w:asciiTheme="minorHAnsi" w:eastAsiaTheme="minorEastAsia" w:hAnsiTheme="minorHAnsi" w:cstheme="minorBidi"/>
          <w:noProof/>
          <w:szCs w:val="24"/>
          <w:lang w:val="fr-MG"/>
        </w:rPr>
        <w:tab/>
      </w:r>
      <w:r>
        <w:rPr>
          <w:noProof/>
        </w:rPr>
        <w:t>Interfaces détaillées</w:t>
      </w:r>
      <w:r>
        <w:rPr>
          <w:noProof/>
        </w:rPr>
        <w:tab/>
      </w:r>
      <w:r>
        <w:rPr>
          <w:noProof/>
        </w:rPr>
        <w:fldChar w:fldCharType="begin"/>
      </w:r>
      <w:r>
        <w:rPr>
          <w:noProof/>
        </w:rPr>
        <w:instrText xml:space="preserve"> PAGEREF _Toc142476080 \h </w:instrText>
      </w:r>
      <w:r>
        <w:rPr>
          <w:noProof/>
        </w:rPr>
      </w:r>
      <w:r>
        <w:rPr>
          <w:noProof/>
        </w:rPr>
        <w:fldChar w:fldCharType="separate"/>
      </w:r>
      <w:r>
        <w:rPr>
          <w:noProof/>
        </w:rPr>
        <w:t>18</w:t>
      </w:r>
      <w:r>
        <w:rPr>
          <w:noProof/>
        </w:rPr>
        <w:fldChar w:fldCharType="end"/>
      </w:r>
    </w:p>
    <w:p w14:paraId="0269E5D6" w14:textId="46C6E6F3"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5.3.1</w:t>
      </w:r>
      <w:r>
        <w:rPr>
          <w:rFonts w:asciiTheme="minorHAnsi" w:eastAsiaTheme="minorEastAsia" w:hAnsiTheme="minorHAnsi" w:cstheme="minorBidi"/>
          <w:noProof/>
          <w:szCs w:val="24"/>
          <w:lang w:val="fr-MG"/>
        </w:rPr>
        <w:tab/>
      </w:r>
      <w:r>
        <w:rPr>
          <w:noProof/>
        </w:rPr>
        <w:t>IHM</w:t>
      </w:r>
      <w:r>
        <w:rPr>
          <w:noProof/>
        </w:rPr>
        <w:tab/>
      </w:r>
      <w:r>
        <w:rPr>
          <w:noProof/>
        </w:rPr>
        <w:fldChar w:fldCharType="begin"/>
      </w:r>
      <w:r>
        <w:rPr>
          <w:noProof/>
        </w:rPr>
        <w:instrText xml:space="preserve"> PAGEREF _Toc142476081 \h </w:instrText>
      </w:r>
      <w:r>
        <w:rPr>
          <w:noProof/>
        </w:rPr>
      </w:r>
      <w:r>
        <w:rPr>
          <w:noProof/>
        </w:rPr>
        <w:fldChar w:fldCharType="separate"/>
      </w:r>
      <w:r>
        <w:rPr>
          <w:noProof/>
        </w:rPr>
        <w:t>18</w:t>
      </w:r>
      <w:r>
        <w:rPr>
          <w:noProof/>
        </w:rPr>
        <w:fldChar w:fldCharType="end"/>
      </w:r>
    </w:p>
    <w:p w14:paraId="33A2E8E2" w14:textId="1363C97C"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5.3.2</w:t>
      </w:r>
      <w:r>
        <w:rPr>
          <w:rFonts w:asciiTheme="minorHAnsi" w:eastAsiaTheme="minorEastAsia" w:hAnsiTheme="minorHAnsi" w:cstheme="minorBidi"/>
          <w:noProof/>
          <w:szCs w:val="24"/>
          <w:lang w:val="fr-MG"/>
        </w:rPr>
        <w:tab/>
      </w:r>
      <w:r>
        <w:rPr>
          <w:noProof/>
        </w:rPr>
        <w:t>Interfaces avec d’autres systèmes</w:t>
      </w:r>
      <w:r>
        <w:rPr>
          <w:noProof/>
        </w:rPr>
        <w:tab/>
      </w:r>
      <w:r>
        <w:rPr>
          <w:noProof/>
        </w:rPr>
        <w:fldChar w:fldCharType="begin"/>
      </w:r>
      <w:r>
        <w:rPr>
          <w:noProof/>
        </w:rPr>
        <w:instrText xml:space="preserve"> PAGEREF _Toc142476082 \h </w:instrText>
      </w:r>
      <w:r>
        <w:rPr>
          <w:noProof/>
        </w:rPr>
      </w:r>
      <w:r>
        <w:rPr>
          <w:noProof/>
        </w:rPr>
        <w:fldChar w:fldCharType="separate"/>
      </w:r>
      <w:r>
        <w:rPr>
          <w:noProof/>
        </w:rPr>
        <w:t>18</w:t>
      </w:r>
      <w:r>
        <w:rPr>
          <w:noProof/>
        </w:rPr>
        <w:fldChar w:fldCharType="end"/>
      </w:r>
    </w:p>
    <w:p w14:paraId="0BCCEB0B" w14:textId="7A99056C"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6</w:t>
      </w:r>
      <w:r>
        <w:rPr>
          <w:rFonts w:asciiTheme="minorHAnsi" w:eastAsiaTheme="minorEastAsia" w:hAnsiTheme="minorHAnsi" w:cstheme="minorBidi"/>
          <w:noProof/>
          <w:szCs w:val="24"/>
          <w:lang w:val="fr-MG"/>
        </w:rPr>
        <w:tab/>
      </w:r>
      <w:r>
        <w:rPr>
          <w:noProof/>
        </w:rPr>
        <w:t>Architecture(s) système</w:t>
      </w:r>
      <w:r>
        <w:rPr>
          <w:noProof/>
        </w:rPr>
        <w:tab/>
      </w:r>
      <w:r>
        <w:rPr>
          <w:noProof/>
        </w:rPr>
        <w:fldChar w:fldCharType="begin"/>
      </w:r>
      <w:r>
        <w:rPr>
          <w:noProof/>
        </w:rPr>
        <w:instrText xml:space="preserve"> PAGEREF _Toc142476083 \h </w:instrText>
      </w:r>
      <w:r>
        <w:rPr>
          <w:noProof/>
        </w:rPr>
      </w:r>
      <w:r>
        <w:rPr>
          <w:noProof/>
        </w:rPr>
        <w:fldChar w:fldCharType="separate"/>
      </w:r>
      <w:r>
        <w:rPr>
          <w:noProof/>
        </w:rPr>
        <w:t>19</w:t>
      </w:r>
      <w:r>
        <w:rPr>
          <w:noProof/>
        </w:rPr>
        <w:fldChar w:fldCharType="end"/>
      </w:r>
    </w:p>
    <w:p w14:paraId="4F61AD4F" w14:textId="28BD4620"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7</w:t>
      </w:r>
      <w:r>
        <w:rPr>
          <w:rFonts w:asciiTheme="minorHAnsi" w:eastAsiaTheme="minorEastAsia" w:hAnsiTheme="minorHAnsi" w:cstheme="minorBidi"/>
          <w:noProof/>
          <w:szCs w:val="24"/>
          <w:lang w:val="fr-MG"/>
        </w:rPr>
        <w:tab/>
      </w:r>
      <w:r>
        <w:rPr>
          <w:noProof/>
        </w:rPr>
        <w:t>Conception du système logiciel réalisée dans le projet (vision interne/développeur)</w:t>
      </w:r>
      <w:r>
        <w:rPr>
          <w:noProof/>
        </w:rPr>
        <w:tab/>
      </w:r>
      <w:r>
        <w:rPr>
          <w:noProof/>
        </w:rPr>
        <w:fldChar w:fldCharType="begin"/>
      </w:r>
      <w:r>
        <w:rPr>
          <w:noProof/>
        </w:rPr>
        <w:instrText xml:space="preserve"> PAGEREF _Toc142476084 \h </w:instrText>
      </w:r>
      <w:r>
        <w:rPr>
          <w:noProof/>
        </w:rPr>
      </w:r>
      <w:r>
        <w:rPr>
          <w:noProof/>
        </w:rPr>
        <w:fldChar w:fldCharType="separate"/>
      </w:r>
      <w:r>
        <w:rPr>
          <w:noProof/>
        </w:rPr>
        <w:t>20</w:t>
      </w:r>
      <w:r>
        <w:rPr>
          <w:noProof/>
        </w:rPr>
        <w:fldChar w:fldCharType="end"/>
      </w:r>
    </w:p>
    <w:p w14:paraId="71427EE5" w14:textId="78F12272"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7.1</w:t>
      </w:r>
      <w:r>
        <w:rPr>
          <w:rFonts w:asciiTheme="minorHAnsi" w:eastAsiaTheme="minorEastAsia" w:hAnsiTheme="minorHAnsi" w:cstheme="minorBidi"/>
          <w:noProof/>
          <w:szCs w:val="24"/>
          <w:lang w:val="fr-MG"/>
        </w:rPr>
        <w:tab/>
      </w:r>
      <w:r>
        <w:rPr>
          <w:noProof/>
        </w:rPr>
        <w:t>Plate-forme technique</w:t>
      </w:r>
      <w:r>
        <w:rPr>
          <w:noProof/>
        </w:rPr>
        <w:tab/>
      </w:r>
      <w:r>
        <w:rPr>
          <w:noProof/>
        </w:rPr>
        <w:fldChar w:fldCharType="begin"/>
      </w:r>
      <w:r>
        <w:rPr>
          <w:noProof/>
        </w:rPr>
        <w:instrText xml:space="preserve"> PAGEREF _Toc142476085 \h </w:instrText>
      </w:r>
      <w:r>
        <w:rPr>
          <w:noProof/>
        </w:rPr>
      </w:r>
      <w:r>
        <w:rPr>
          <w:noProof/>
        </w:rPr>
        <w:fldChar w:fldCharType="separate"/>
      </w:r>
      <w:r>
        <w:rPr>
          <w:noProof/>
        </w:rPr>
        <w:t>20</w:t>
      </w:r>
      <w:r>
        <w:rPr>
          <w:noProof/>
        </w:rPr>
        <w:fldChar w:fldCharType="end"/>
      </w:r>
    </w:p>
    <w:p w14:paraId="1F0B172C" w14:textId="7BF9C86C" w:rsidR="0008119E" w:rsidRDefault="0008119E">
      <w:pPr>
        <w:pStyle w:val="TM2"/>
        <w:tabs>
          <w:tab w:val="left" w:pos="960"/>
          <w:tab w:val="right" w:leader="dot" w:pos="8777"/>
        </w:tabs>
        <w:rPr>
          <w:rFonts w:asciiTheme="minorHAnsi" w:eastAsiaTheme="minorEastAsia" w:hAnsiTheme="minorHAnsi" w:cstheme="minorBidi"/>
          <w:noProof/>
          <w:szCs w:val="24"/>
          <w:lang w:val="fr-MG"/>
        </w:rPr>
      </w:pPr>
      <w:r>
        <w:rPr>
          <w:noProof/>
        </w:rPr>
        <w:t>7.2</w:t>
      </w:r>
      <w:r>
        <w:rPr>
          <w:rFonts w:asciiTheme="minorHAnsi" w:eastAsiaTheme="minorEastAsia" w:hAnsiTheme="minorHAnsi" w:cstheme="minorBidi"/>
          <w:noProof/>
          <w:szCs w:val="24"/>
          <w:lang w:val="fr-MG"/>
        </w:rPr>
        <w:tab/>
      </w:r>
      <w:r>
        <w:rPr>
          <w:noProof/>
        </w:rPr>
        <w:t>Conception du logiciel développé</w:t>
      </w:r>
      <w:r>
        <w:rPr>
          <w:noProof/>
        </w:rPr>
        <w:tab/>
      </w:r>
      <w:r>
        <w:rPr>
          <w:noProof/>
        </w:rPr>
        <w:fldChar w:fldCharType="begin"/>
      </w:r>
      <w:r>
        <w:rPr>
          <w:noProof/>
        </w:rPr>
        <w:instrText xml:space="preserve"> PAGEREF _Toc142476086 \h </w:instrText>
      </w:r>
      <w:r>
        <w:rPr>
          <w:noProof/>
        </w:rPr>
      </w:r>
      <w:r>
        <w:rPr>
          <w:noProof/>
        </w:rPr>
        <w:fldChar w:fldCharType="separate"/>
      </w:r>
      <w:r>
        <w:rPr>
          <w:noProof/>
        </w:rPr>
        <w:t>20</w:t>
      </w:r>
      <w:r>
        <w:rPr>
          <w:noProof/>
        </w:rPr>
        <w:fldChar w:fldCharType="end"/>
      </w:r>
    </w:p>
    <w:p w14:paraId="0784AFC1" w14:textId="01B3C3C4"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7.2.1</w:t>
      </w:r>
      <w:r>
        <w:rPr>
          <w:rFonts w:asciiTheme="minorHAnsi" w:eastAsiaTheme="minorEastAsia" w:hAnsiTheme="minorHAnsi" w:cstheme="minorBidi"/>
          <w:noProof/>
          <w:szCs w:val="24"/>
          <w:lang w:val="fr-MG"/>
        </w:rPr>
        <w:tab/>
      </w:r>
      <w:r>
        <w:rPr>
          <w:noProof/>
        </w:rPr>
        <w:t>Conception du code source</w:t>
      </w:r>
      <w:r>
        <w:rPr>
          <w:noProof/>
        </w:rPr>
        <w:tab/>
      </w:r>
      <w:r>
        <w:rPr>
          <w:noProof/>
        </w:rPr>
        <w:fldChar w:fldCharType="begin"/>
      </w:r>
      <w:r>
        <w:rPr>
          <w:noProof/>
        </w:rPr>
        <w:instrText xml:space="preserve"> PAGEREF _Toc142476087 \h </w:instrText>
      </w:r>
      <w:r>
        <w:rPr>
          <w:noProof/>
        </w:rPr>
      </w:r>
      <w:r>
        <w:rPr>
          <w:noProof/>
        </w:rPr>
        <w:fldChar w:fldCharType="separate"/>
      </w:r>
      <w:r>
        <w:rPr>
          <w:noProof/>
        </w:rPr>
        <w:t>20</w:t>
      </w:r>
      <w:r>
        <w:rPr>
          <w:noProof/>
        </w:rPr>
        <w:fldChar w:fldCharType="end"/>
      </w:r>
    </w:p>
    <w:p w14:paraId="08573E82" w14:textId="3D0A56F0"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7.2.2</w:t>
      </w:r>
      <w:r>
        <w:rPr>
          <w:rFonts w:asciiTheme="minorHAnsi" w:eastAsiaTheme="minorEastAsia" w:hAnsiTheme="minorHAnsi" w:cstheme="minorBidi"/>
          <w:noProof/>
          <w:szCs w:val="24"/>
          <w:lang w:val="fr-MG"/>
        </w:rPr>
        <w:tab/>
      </w:r>
      <w:r>
        <w:rPr>
          <w:noProof/>
        </w:rPr>
        <w:t>Le code source – vue statique</w:t>
      </w:r>
      <w:r>
        <w:rPr>
          <w:noProof/>
        </w:rPr>
        <w:tab/>
      </w:r>
      <w:r>
        <w:rPr>
          <w:noProof/>
        </w:rPr>
        <w:fldChar w:fldCharType="begin"/>
      </w:r>
      <w:r>
        <w:rPr>
          <w:noProof/>
        </w:rPr>
        <w:instrText xml:space="preserve"> PAGEREF _Toc142476088 \h </w:instrText>
      </w:r>
      <w:r>
        <w:rPr>
          <w:noProof/>
        </w:rPr>
      </w:r>
      <w:r>
        <w:rPr>
          <w:noProof/>
        </w:rPr>
        <w:fldChar w:fldCharType="separate"/>
      </w:r>
      <w:r>
        <w:rPr>
          <w:noProof/>
        </w:rPr>
        <w:t>20</w:t>
      </w:r>
      <w:r>
        <w:rPr>
          <w:noProof/>
        </w:rPr>
        <w:fldChar w:fldCharType="end"/>
      </w:r>
    </w:p>
    <w:p w14:paraId="1605A7F8" w14:textId="70E663C0"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7.2.3</w:t>
      </w:r>
      <w:r>
        <w:rPr>
          <w:rFonts w:asciiTheme="minorHAnsi" w:eastAsiaTheme="minorEastAsia" w:hAnsiTheme="minorHAnsi" w:cstheme="minorBidi"/>
          <w:noProof/>
          <w:szCs w:val="24"/>
          <w:lang w:val="fr-MG"/>
        </w:rPr>
        <w:tab/>
      </w:r>
      <w:r>
        <w:rPr>
          <w:noProof/>
        </w:rPr>
        <w:t>Modélisation de données</w:t>
      </w:r>
      <w:r>
        <w:rPr>
          <w:noProof/>
        </w:rPr>
        <w:tab/>
      </w:r>
      <w:r>
        <w:rPr>
          <w:noProof/>
        </w:rPr>
        <w:fldChar w:fldCharType="begin"/>
      </w:r>
      <w:r>
        <w:rPr>
          <w:noProof/>
        </w:rPr>
        <w:instrText xml:space="preserve"> PAGEREF _Toc142476089 \h </w:instrText>
      </w:r>
      <w:r>
        <w:rPr>
          <w:noProof/>
        </w:rPr>
      </w:r>
      <w:r>
        <w:rPr>
          <w:noProof/>
        </w:rPr>
        <w:fldChar w:fldCharType="separate"/>
      </w:r>
      <w:r>
        <w:rPr>
          <w:noProof/>
        </w:rPr>
        <w:t>20</w:t>
      </w:r>
      <w:r>
        <w:rPr>
          <w:noProof/>
        </w:rPr>
        <w:fldChar w:fldCharType="end"/>
      </w:r>
    </w:p>
    <w:p w14:paraId="7209850C" w14:textId="31B40607"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7.2.4</w:t>
      </w:r>
      <w:r>
        <w:rPr>
          <w:rFonts w:asciiTheme="minorHAnsi" w:eastAsiaTheme="minorEastAsia" w:hAnsiTheme="minorHAnsi" w:cstheme="minorBidi"/>
          <w:noProof/>
          <w:szCs w:val="24"/>
          <w:lang w:val="fr-MG"/>
        </w:rPr>
        <w:tab/>
      </w:r>
      <w:r>
        <w:rPr>
          <w:noProof/>
        </w:rPr>
        <w:t>Réalisation des cas d’utilisation</w:t>
      </w:r>
      <w:r>
        <w:rPr>
          <w:noProof/>
        </w:rPr>
        <w:tab/>
      </w:r>
      <w:r>
        <w:rPr>
          <w:noProof/>
        </w:rPr>
        <w:fldChar w:fldCharType="begin"/>
      </w:r>
      <w:r>
        <w:rPr>
          <w:noProof/>
        </w:rPr>
        <w:instrText xml:space="preserve"> PAGEREF _Toc142476090 \h </w:instrText>
      </w:r>
      <w:r>
        <w:rPr>
          <w:noProof/>
        </w:rPr>
      </w:r>
      <w:r>
        <w:rPr>
          <w:noProof/>
        </w:rPr>
        <w:fldChar w:fldCharType="separate"/>
      </w:r>
      <w:r>
        <w:rPr>
          <w:noProof/>
        </w:rPr>
        <w:t>21</w:t>
      </w:r>
      <w:r>
        <w:rPr>
          <w:noProof/>
        </w:rPr>
        <w:fldChar w:fldCharType="end"/>
      </w:r>
    </w:p>
    <w:p w14:paraId="724200C9" w14:textId="25D6AB60" w:rsidR="0008119E" w:rsidRDefault="0008119E">
      <w:pPr>
        <w:pStyle w:val="TM3"/>
        <w:tabs>
          <w:tab w:val="left" w:pos="1440"/>
          <w:tab w:val="right" w:leader="dot" w:pos="8777"/>
        </w:tabs>
        <w:rPr>
          <w:rFonts w:asciiTheme="minorHAnsi" w:eastAsiaTheme="minorEastAsia" w:hAnsiTheme="minorHAnsi" w:cstheme="minorBidi"/>
          <w:noProof/>
          <w:szCs w:val="24"/>
          <w:lang w:val="fr-MG"/>
        </w:rPr>
      </w:pPr>
      <w:r>
        <w:rPr>
          <w:noProof/>
        </w:rPr>
        <w:t>7.2.5</w:t>
      </w:r>
      <w:r>
        <w:rPr>
          <w:rFonts w:asciiTheme="minorHAnsi" w:eastAsiaTheme="minorEastAsia" w:hAnsiTheme="minorHAnsi" w:cstheme="minorBidi"/>
          <w:noProof/>
          <w:szCs w:val="24"/>
          <w:lang w:val="fr-MG"/>
        </w:rPr>
        <w:tab/>
      </w:r>
      <w:r>
        <w:rPr>
          <w:noProof/>
        </w:rPr>
        <w:t>Les composants et leur déploiement</w:t>
      </w:r>
      <w:r>
        <w:rPr>
          <w:noProof/>
        </w:rPr>
        <w:tab/>
      </w:r>
      <w:r>
        <w:rPr>
          <w:noProof/>
        </w:rPr>
        <w:fldChar w:fldCharType="begin"/>
      </w:r>
      <w:r>
        <w:rPr>
          <w:noProof/>
        </w:rPr>
        <w:instrText xml:space="preserve"> PAGEREF _Toc142476091 \h </w:instrText>
      </w:r>
      <w:r>
        <w:rPr>
          <w:noProof/>
        </w:rPr>
      </w:r>
      <w:r>
        <w:rPr>
          <w:noProof/>
        </w:rPr>
        <w:fldChar w:fldCharType="separate"/>
      </w:r>
      <w:r>
        <w:rPr>
          <w:noProof/>
        </w:rPr>
        <w:t>21</w:t>
      </w:r>
      <w:r>
        <w:rPr>
          <w:noProof/>
        </w:rPr>
        <w:fldChar w:fldCharType="end"/>
      </w:r>
    </w:p>
    <w:p w14:paraId="692520B8" w14:textId="0FD0EF50"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lastRenderedPageBreak/>
        <w:t>8</w:t>
      </w:r>
      <w:r>
        <w:rPr>
          <w:rFonts w:asciiTheme="minorHAnsi" w:eastAsiaTheme="minorEastAsia" w:hAnsiTheme="minorHAnsi" w:cstheme="minorBidi"/>
          <w:noProof/>
          <w:szCs w:val="24"/>
          <w:lang w:val="fr-MG"/>
        </w:rPr>
        <w:tab/>
      </w:r>
      <w:r>
        <w:rPr>
          <w:noProof/>
        </w:rPr>
        <w:t>Tests du système logiciel</w:t>
      </w:r>
      <w:r>
        <w:rPr>
          <w:noProof/>
        </w:rPr>
        <w:tab/>
      </w:r>
      <w:r>
        <w:rPr>
          <w:noProof/>
        </w:rPr>
        <w:fldChar w:fldCharType="begin"/>
      </w:r>
      <w:r>
        <w:rPr>
          <w:noProof/>
        </w:rPr>
        <w:instrText xml:space="preserve"> PAGEREF _Toc142476092 \h </w:instrText>
      </w:r>
      <w:r>
        <w:rPr>
          <w:noProof/>
        </w:rPr>
      </w:r>
      <w:r>
        <w:rPr>
          <w:noProof/>
        </w:rPr>
        <w:fldChar w:fldCharType="separate"/>
      </w:r>
      <w:r>
        <w:rPr>
          <w:noProof/>
        </w:rPr>
        <w:t>22</w:t>
      </w:r>
      <w:r>
        <w:rPr>
          <w:noProof/>
        </w:rPr>
        <w:fldChar w:fldCharType="end"/>
      </w:r>
    </w:p>
    <w:p w14:paraId="50651CDE" w14:textId="11421102" w:rsidR="0008119E" w:rsidRDefault="0008119E">
      <w:pPr>
        <w:pStyle w:val="TM1"/>
        <w:tabs>
          <w:tab w:val="left" w:pos="480"/>
          <w:tab w:val="right" w:leader="dot" w:pos="8777"/>
        </w:tabs>
        <w:rPr>
          <w:rFonts w:asciiTheme="minorHAnsi" w:eastAsiaTheme="minorEastAsia" w:hAnsiTheme="minorHAnsi" w:cstheme="minorBidi"/>
          <w:noProof/>
          <w:szCs w:val="24"/>
          <w:lang w:val="fr-MG"/>
        </w:rPr>
      </w:pPr>
      <w:r>
        <w:rPr>
          <w:noProof/>
        </w:rPr>
        <w:t>9</w:t>
      </w:r>
      <w:r>
        <w:rPr>
          <w:rFonts w:asciiTheme="minorHAnsi" w:eastAsiaTheme="minorEastAsia" w:hAnsiTheme="minorHAnsi" w:cstheme="minorBidi"/>
          <w:noProof/>
          <w:szCs w:val="24"/>
          <w:lang w:val="fr-MG"/>
        </w:rPr>
        <w:tab/>
      </w:r>
      <w:r>
        <w:rPr>
          <w:noProof/>
        </w:rPr>
        <w:t>Conclusion générale</w:t>
      </w:r>
      <w:r>
        <w:rPr>
          <w:noProof/>
        </w:rPr>
        <w:tab/>
      </w:r>
      <w:r>
        <w:rPr>
          <w:noProof/>
        </w:rPr>
        <w:fldChar w:fldCharType="begin"/>
      </w:r>
      <w:r>
        <w:rPr>
          <w:noProof/>
        </w:rPr>
        <w:instrText xml:space="preserve"> PAGEREF _Toc142476093 \h </w:instrText>
      </w:r>
      <w:r>
        <w:rPr>
          <w:noProof/>
        </w:rPr>
      </w:r>
      <w:r>
        <w:rPr>
          <w:noProof/>
        </w:rPr>
        <w:fldChar w:fldCharType="separate"/>
      </w:r>
      <w:r>
        <w:rPr>
          <w:noProof/>
        </w:rPr>
        <w:t>23</w:t>
      </w:r>
      <w:r>
        <w:rPr>
          <w:noProof/>
        </w:rPr>
        <w:fldChar w:fldCharType="end"/>
      </w:r>
    </w:p>
    <w:p w14:paraId="52114B50" w14:textId="0C7BDF91" w:rsidR="0008119E" w:rsidRDefault="0008119E">
      <w:pPr>
        <w:pStyle w:val="TM1"/>
        <w:tabs>
          <w:tab w:val="left" w:pos="720"/>
          <w:tab w:val="right" w:leader="dot" w:pos="8777"/>
        </w:tabs>
        <w:rPr>
          <w:rFonts w:asciiTheme="minorHAnsi" w:eastAsiaTheme="minorEastAsia" w:hAnsiTheme="minorHAnsi" w:cstheme="minorBidi"/>
          <w:noProof/>
          <w:szCs w:val="24"/>
          <w:lang w:val="fr-MG"/>
        </w:rPr>
      </w:pPr>
      <w:r>
        <w:rPr>
          <w:noProof/>
        </w:rPr>
        <w:t>10</w:t>
      </w:r>
      <w:r>
        <w:rPr>
          <w:rFonts w:asciiTheme="minorHAnsi" w:eastAsiaTheme="minorEastAsia" w:hAnsiTheme="minorHAnsi" w:cstheme="minorBidi"/>
          <w:noProof/>
          <w:szCs w:val="24"/>
          <w:lang w:val="fr-MG"/>
        </w:rPr>
        <w:tab/>
      </w:r>
      <w:r>
        <w:rPr>
          <w:noProof/>
        </w:rPr>
        <w:t>Références et Bibliographie</w:t>
      </w:r>
      <w:r>
        <w:rPr>
          <w:noProof/>
        </w:rPr>
        <w:tab/>
      </w:r>
      <w:r>
        <w:rPr>
          <w:noProof/>
        </w:rPr>
        <w:fldChar w:fldCharType="begin"/>
      </w:r>
      <w:r>
        <w:rPr>
          <w:noProof/>
        </w:rPr>
        <w:instrText xml:space="preserve"> PAGEREF _Toc142476094 \h </w:instrText>
      </w:r>
      <w:r>
        <w:rPr>
          <w:noProof/>
        </w:rPr>
      </w:r>
      <w:r>
        <w:rPr>
          <w:noProof/>
        </w:rPr>
        <w:fldChar w:fldCharType="separate"/>
      </w:r>
      <w:r>
        <w:rPr>
          <w:noProof/>
        </w:rPr>
        <w:t>24</w:t>
      </w:r>
      <w:r>
        <w:rPr>
          <w:noProof/>
        </w:rPr>
        <w:fldChar w:fldCharType="end"/>
      </w:r>
    </w:p>
    <w:p w14:paraId="7C830DA8" w14:textId="48ED46BF" w:rsidR="0008119E" w:rsidRDefault="0008119E">
      <w:pPr>
        <w:pStyle w:val="TM1"/>
        <w:tabs>
          <w:tab w:val="left" w:pos="720"/>
          <w:tab w:val="right" w:leader="dot" w:pos="8777"/>
        </w:tabs>
        <w:rPr>
          <w:rFonts w:asciiTheme="minorHAnsi" w:eastAsiaTheme="minorEastAsia" w:hAnsiTheme="minorHAnsi" w:cstheme="minorBidi"/>
          <w:noProof/>
          <w:szCs w:val="24"/>
          <w:lang w:val="fr-MG"/>
        </w:rPr>
      </w:pPr>
      <w:r>
        <w:rPr>
          <w:noProof/>
        </w:rPr>
        <w:t>11</w:t>
      </w:r>
      <w:r>
        <w:rPr>
          <w:rFonts w:asciiTheme="minorHAnsi" w:eastAsiaTheme="minorEastAsia" w:hAnsiTheme="minorHAnsi" w:cstheme="minorBidi"/>
          <w:noProof/>
          <w:szCs w:val="24"/>
          <w:lang w:val="fr-MG"/>
        </w:rPr>
        <w:tab/>
      </w:r>
      <w:r>
        <w:rPr>
          <w:noProof/>
        </w:rPr>
        <w:t>Annexes (à intégrer absolument si ce n’est pas déjà fait dans le rapport principal. Elles peuvent être dans des fichiers séparés)</w:t>
      </w:r>
      <w:r>
        <w:rPr>
          <w:noProof/>
        </w:rPr>
        <w:tab/>
      </w:r>
      <w:r>
        <w:rPr>
          <w:noProof/>
        </w:rPr>
        <w:fldChar w:fldCharType="begin"/>
      </w:r>
      <w:r>
        <w:rPr>
          <w:noProof/>
        </w:rPr>
        <w:instrText xml:space="preserve"> PAGEREF _Toc142476095 \h </w:instrText>
      </w:r>
      <w:r>
        <w:rPr>
          <w:noProof/>
        </w:rPr>
      </w:r>
      <w:r>
        <w:rPr>
          <w:noProof/>
        </w:rPr>
        <w:fldChar w:fldCharType="separate"/>
      </w:r>
      <w:r>
        <w:rPr>
          <w:noProof/>
        </w:rPr>
        <w:t>25</w:t>
      </w:r>
      <w:r>
        <w:rPr>
          <w:noProof/>
        </w:rPr>
        <w:fldChar w:fldCharType="end"/>
      </w:r>
    </w:p>
    <w:p w14:paraId="4AAFDED1" w14:textId="62E042A0" w:rsidR="0008119E" w:rsidRDefault="0008119E">
      <w:pPr>
        <w:pStyle w:val="TM3"/>
        <w:tabs>
          <w:tab w:val="right" w:leader="dot" w:pos="8777"/>
        </w:tabs>
        <w:rPr>
          <w:rFonts w:asciiTheme="minorHAnsi" w:eastAsiaTheme="minorEastAsia" w:hAnsiTheme="minorHAnsi" w:cstheme="minorBidi"/>
          <w:noProof/>
          <w:szCs w:val="24"/>
          <w:lang w:val="fr-MG"/>
        </w:rPr>
      </w:pPr>
      <w:r w:rsidRPr="00853E52">
        <w:rPr>
          <w:noProof/>
          <w:color w:val="C00000"/>
        </w:rPr>
        <w:t>NOTES IMPORTANTES  (à supprimer sur le rapport final):</w:t>
      </w:r>
      <w:r>
        <w:rPr>
          <w:noProof/>
        </w:rPr>
        <w:tab/>
      </w:r>
      <w:r>
        <w:rPr>
          <w:noProof/>
        </w:rPr>
        <w:fldChar w:fldCharType="begin"/>
      </w:r>
      <w:r>
        <w:rPr>
          <w:noProof/>
        </w:rPr>
        <w:instrText xml:space="preserve"> PAGEREF _Toc142476096 \h </w:instrText>
      </w:r>
      <w:r>
        <w:rPr>
          <w:noProof/>
        </w:rPr>
      </w:r>
      <w:r>
        <w:rPr>
          <w:noProof/>
        </w:rPr>
        <w:fldChar w:fldCharType="separate"/>
      </w:r>
      <w:r>
        <w:rPr>
          <w:noProof/>
        </w:rPr>
        <w:t>25</w:t>
      </w:r>
      <w:r>
        <w:rPr>
          <w:noProof/>
        </w:rPr>
        <w:fldChar w:fldCharType="end"/>
      </w:r>
    </w:p>
    <w:p w14:paraId="58745A4F" w14:textId="5803CA45" w:rsidR="00A6294C" w:rsidRDefault="00A6294C">
      <w:r>
        <w:fldChar w:fldCharType="end"/>
      </w:r>
    </w:p>
    <w:p w14:paraId="02B973A0" w14:textId="77777777" w:rsidR="000D2DFC" w:rsidRDefault="000D2DFC" w:rsidP="000D2DFC">
      <w:pPr>
        <w:pStyle w:val="Titre1"/>
        <w:numPr>
          <w:ilvl w:val="0"/>
          <w:numId w:val="0"/>
        </w:numPr>
        <w:ind w:left="432" w:hanging="432"/>
      </w:pPr>
    </w:p>
    <w:p w14:paraId="1F957C52" w14:textId="77777777" w:rsidR="000D2DFC" w:rsidRDefault="000D2DFC" w:rsidP="000D2DFC">
      <w:pPr>
        <w:pStyle w:val="Titre1"/>
        <w:numPr>
          <w:ilvl w:val="0"/>
          <w:numId w:val="0"/>
        </w:numPr>
        <w:ind w:left="432" w:hanging="432"/>
      </w:pPr>
    </w:p>
    <w:p w14:paraId="44CF1C4D" w14:textId="77777777" w:rsidR="000D2DFC" w:rsidRDefault="000D2DFC" w:rsidP="000D2DFC">
      <w:pPr>
        <w:pStyle w:val="Titre1"/>
        <w:numPr>
          <w:ilvl w:val="0"/>
          <w:numId w:val="0"/>
        </w:numPr>
        <w:ind w:left="432" w:hanging="432"/>
      </w:pPr>
    </w:p>
    <w:p w14:paraId="587D7D87" w14:textId="77777777" w:rsidR="000D2DFC" w:rsidRDefault="000D2DFC" w:rsidP="000D2DFC">
      <w:pPr>
        <w:pStyle w:val="Titre1"/>
        <w:numPr>
          <w:ilvl w:val="0"/>
          <w:numId w:val="0"/>
        </w:numPr>
        <w:ind w:left="432" w:hanging="432"/>
      </w:pPr>
    </w:p>
    <w:p w14:paraId="61458FCA" w14:textId="77777777" w:rsidR="000D2DFC" w:rsidRDefault="000D2DFC" w:rsidP="000D2DFC">
      <w:pPr>
        <w:pStyle w:val="Titre1"/>
        <w:numPr>
          <w:ilvl w:val="0"/>
          <w:numId w:val="0"/>
        </w:numPr>
        <w:ind w:left="432" w:hanging="432"/>
      </w:pPr>
    </w:p>
    <w:p w14:paraId="44AA19DD" w14:textId="77777777" w:rsidR="000D2DFC" w:rsidRDefault="000D2DFC">
      <w:pPr>
        <w:spacing w:line="240" w:lineRule="auto"/>
        <w:rPr>
          <w:b/>
          <w:kern w:val="28"/>
          <w:sz w:val="36"/>
        </w:rPr>
      </w:pPr>
      <w:r>
        <w:br w:type="page"/>
      </w:r>
    </w:p>
    <w:p w14:paraId="4CAF1930" w14:textId="77777777" w:rsidR="00A6294C" w:rsidRDefault="00A6294C" w:rsidP="000D2DFC">
      <w:pPr>
        <w:pStyle w:val="Titre1"/>
        <w:numPr>
          <w:ilvl w:val="0"/>
          <w:numId w:val="0"/>
        </w:numPr>
        <w:ind w:left="432" w:hanging="432"/>
      </w:pPr>
      <w:bookmarkStart w:id="4" w:name="_Toc142476042"/>
      <w:r>
        <w:lastRenderedPageBreak/>
        <w:t>Liste des tableaux</w:t>
      </w:r>
      <w:bookmarkEnd w:id="4"/>
    </w:p>
    <w:p w14:paraId="3FCBF587" w14:textId="3B424640" w:rsidR="0018331C" w:rsidRDefault="00EC53A6">
      <w:pPr>
        <w:pStyle w:val="Tabledesillustrations"/>
        <w:tabs>
          <w:tab w:val="right" w:leader="dot" w:pos="8777"/>
        </w:tabs>
        <w:rPr>
          <w:rFonts w:asciiTheme="minorHAnsi" w:eastAsiaTheme="minorEastAsia" w:hAnsiTheme="minorHAnsi" w:cstheme="minorBidi"/>
          <w:noProof/>
          <w:szCs w:val="24"/>
          <w:lang w:val="fr-MG"/>
        </w:rPr>
      </w:pPr>
      <w:r>
        <w:fldChar w:fldCharType="begin"/>
      </w:r>
      <w:r>
        <w:instrText xml:space="preserve"> TOC \h \z \c "Tableau" </w:instrText>
      </w:r>
      <w:r>
        <w:fldChar w:fldCharType="separate"/>
      </w:r>
      <w:hyperlink w:anchor="_Toc142476122" w:history="1">
        <w:r w:rsidR="0018331C" w:rsidRPr="00776203">
          <w:rPr>
            <w:rStyle w:val="Lienhypertexte"/>
            <w:noProof/>
          </w:rPr>
          <w:t>Tableau 1 : Exemple tableau</w:t>
        </w:r>
        <w:r w:rsidR="0018331C">
          <w:rPr>
            <w:noProof/>
            <w:webHidden/>
          </w:rPr>
          <w:tab/>
        </w:r>
        <w:r w:rsidR="0018331C">
          <w:rPr>
            <w:noProof/>
            <w:webHidden/>
          </w:rPr>
          <w:fldChar w:fldCharType="begin"/>
        </w:r>
        <w:r w:rsidR="0018331C">
          <w:rPr>
            <w:noProof/>
            <w:webHidden/>
          </w:rPr>
          <w:instrText xml:space="preserve"> PAGEREF _Toc142476122 \h </w:instrText>
        </w:r>
        <w:r w:rsidR="0018331C">
          <w:rPr>
            <w:noProof/>
            <w:webHidden/>
          </w:rPr>
        </w:r>
        <w:r w:rsidR="0018331C">
          <w:rPr>
            <w:noProof/>
            <w:webHidden/>
          </w:rPr>
          <w:fldChar w:fldCharType="separate"/>
        </w:r>
        <w:r w:rsidR="0018331C">
          <w:rPr>
            <w:noProof/>
            <w:webHidden/>
          </w:rPr>
          <w:t>12</w:t>
        </w:r>
        <w:r w:rsidR="0018331C">
          <w:rPr>
            <w:noProof/>
            <w:webHidden/>
          </w:rPr>
          <w:fldChar w:fldCharType="end"/>
        </w:r>
      </w:hyperlink>
    </w:p>
    <w:p w14:paraId="0D1F1366" w14:textId="0E971D14" w:rsidR="00A6294C" w:rsidRDefault="00EC53A6">
      <w:r>
        <w:fldChar w:fldCharType="end"/>
      </w:r>
    </w:p>
    <w:p w14:paraId="3E4D5B88" w14:textId="77777777" w:rsidR="006E6942" w:rsidRDefault="006E6942">
      <w:pPr>
        <w:spacing w:line="240" w:lineRule="auto"/>
        <w:rPr>
          <w:b/>
          <w:kern w:val="28"/>
          <w:sz w:val="36"/>
        </w:rPr>
      </w:pPr>
      <w:r>
        <w:br w:type="page"/>
      </w:r>
    </w:p>
    <w:p w14:paraId="7C37EE04" w14:textId="76A8A1A0" w:rsidR="00A6294C" w:rsidRDefault="00A6294C" w:rsidP="000D2DFC">
      <w:pPr>
        <w:pStyle w:val="Titre1"/>
        <w:numPr>
          <w:ilvl w:val="0"/>
          <w:numId w:val="0"/>
        </w:numPr>
        <w:ind w:left="432" w:hanging="432"/>
      </w:pPr>
      <w:bookmarkStart w:id="5" w:name="_Toc142476043"/>
      <w:r>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72EBC5F4" w14:textId="5AAFC403" w:rsidR="00A06AA9" w:rsidRDefault="000B1467">
      <w:pPr>
        <w:pStyle w:val="Tabledesillustrations"/>
        <w:tabs>
          <w:tab w:val="right" w:leader="dot" w:pos="8777"/>
        </w:tabs>
        <w:rPr>
          <w:rFonts w:asciiTheme="minorHAnsi" w:eastAsiaTheme="minorEastAsia" w:hAnsiTheme="minorHAnsi" w:cstheme="minorBidi"/>
          <w:noProof/>
          <w:szCs w:val="24"/>
          <w:lang w:val="fr-MG"/>
        </w:rPr>
      </w:pPr>
      <w:r>
        <w:fldChar w:fldCharType="begin"/>
      </w:r>
      <w:r>
        <w:instrText xml:space="preserve"> TOC \h \z \c "Figure" </w:instrText>
      </w:r>
      <w:r>
        <w:fldChar w:fldCharType="separate"/>
      </w:r>
      <w:hyperlink w:anchor="_Toc142476236" w:history="1">
        <w:r w:rsidR="00A06AA9" w:rsidRPr="00DA0C60">
          <w:rPr>
            <w:rStyle w:val="Lienhypertexte"/>
            <w:noProof/>
          </w:rPr>
          <w:t>Figure 1: Exemple figure</w:t>
        </w:r>
        <w:r w:rsidR="00A06AA9">
          <w:rPr>
            <w:noProof/>
            <w:webHidden/>
          </w:rPr>
          <w:tab/>
        </w:r>
        <w:r w:rsidR="00A06AA9">
          <w:rPr>
            <w:noProof/>
            <w:webHidden/>
          </w:rPr>
          <w:fldChar w:fldCharType="begin"/>
        </w:r>
        <w:r w:rsidR="00A06AA9">
          <w:rPr>
            <w:noProof/>
            <w:webHidden/>
          </w:rPr>
          <w:instrText xml:space="preserve"> PAGEREF _Toc142476236 \h </w:instrText>
        </w:r>
        <w:r w:rsidR="00A06AA9">
          <w:rPr>
            <w:noProof/>
            <w:webHidden/>
          </w:rPr>
        </w:r>
        <w:r w:rsidR="00A06AA9">
          <w:rPr>
            <w:noProof/>
            <w:webHidden/>
          </w:rPr>
          <w:fldChar w:fldCharType="separate"/>
        </w:r>
        <w:r w:rsidR="00A06AA9">
          <w:rPr>
            <w:noProof/>
            <w:webHidden/>
          </w:rPr>
          <w:t>19</w:t>
        </w:r>
        <w:r w:rsidR="00A06AA9">
          <w:rPr>
            <w:noProof/>
            <w:webHidden/>
          </w:rPr>
          <w:fldChar w:fldCharType="end"/>
        </w:r>
      </w:hyperlink>
    </w:p>
    <w:p w14:paraId="59AB837F" w14:textId="5A1625D0" w:rsidR="00A6294C" w:rsidRDefault="000B1467" w:rsidP="000B1467">
      <w:r>
        <w:fldChar w:fldCharType="end"/>
      </w:r>
    </w:p>
    <w:p w14:paraId="23E08963" w14:textId="77777777" w:rsidR="00F579FF" w:rsidRDefault="00F579FF" w:rsidP="000B1467">
      <w:r>
        <w:br w:type="page"/>
      </w:r>
    </w:p>
    <w:p w14:paraId="5799D8B0" w14:textId="77777777" w:rsidR="006E6942" w:rsidRDefault="006E6942" w:rsidP="006E6942">
      <w:pPr>
        <w:pStyle w:val="Titre1"/>
        <w:numPr>
          <w:ilvl w:val="0"/>
          <w:numId w:val="0"/>
        </w:numPr>
        <w:ind w:left="432" w:hanging="432"/>
      </w:pPr>
      <w:bookmarkStart w:id="10" w:name="_Toc142476044"/>
      <w:bookmarkEnd w:id="6"/>
      <w:bookmarkEnd w:id="7"/>
      <w:bookmarkEnd w:id="8"/>
      <w:bookmarkEnd w:id="9"/>
      <w:r>
        <w:lastRenderedPageBreak/>
        <w:t>Glossaire</w:t>
      </w:r>
      <w:bookmarkEnd w:id="10"/>
    </w:p>
    <w:p w14:paraId="441AAFD4" w14:textId="77777777" w:rsidR="006E6942" w:rsidRDefault="006E6942" w:rsidP="006E6942">
      <w:pPr>
        <w:rPr>
          <w:rStyle w:val="GlossaryEntry"/>
          <w:lang w:val="fr-FR"/>
        </w:rPr>
      </w:pPr>
    </w:p>
    <w:p w14:paraId="4ED83454" w14:textId="77777777" w:rsidR="006E6942" w:rsidRPr="00DA6185" w:rsidRDefault="006E6942" w:rsidP="00A8093F">
      <w:pPr>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575C4BF6" w14:textId="77777777" w:rsidR="006E6942" w:rsidRPr="00DA6185" w:rsidRDefault="006E6942" w:rsidP="00A8093F">
      <w:pPr>
        <w:rPr>
          <w:lang w:val="fr-FR"/>
        </w:rPr>
      </w:pPr>
      <w:r w:rsidRPr="00DA6185">
        <w:rPr>
          <w:rStyle w:val="GlossaryEntry"/>
          <w:lang w:val="fr-FR"/>
        </w:rPr>
        <w:t>Atmosphère</w:t>
      </w:r>
      <w:r w:rsidRPr="00DA6185">
        <w:rPr>
          <w:lang w:val="fr-FR"/>
        </w:rPr>
        <w:t>. Masse gazeuse entourant les planètes, dont la Terre.</w:t>
      </w:r>
    </w:p>
    <w:p w14:paraId="0ADB0738" w14:textId="77777777" w:rsidR="006E6942" w:rsidRPr="003F5D34" w:rsidRDefault="006E6942" w:rsidP="00A8093F">
      <w:pPr>
        <w:rPr>
          <w:lang w:val="fr-FR"/>
        </w:rPr>
      </w:pPr>
      <w:r w:rsidRPr="00DA6185">
        <w:rPr>
          <w:rStyle w:val="GlossaryEntry"/>
          <w:lang w:val="fr-FR"/>
        </w:rPr>
        <w:t>Densité</w:t>
      </w:r>
      <w:r w:rsidRPr="00DA6185">
        <w:rPr>
          <w:lang w:val="fr-FR"/>
        </w:rPr>
        <w:t>. Nombre de particules par unité de mesure.</w:t>
      </w:r>
    </w:p>
    <w:p w14:paraId="054C7624" w14:textId="77777777" w:rsidR="006E6942" w:rsidRDefault="006E6942">
      <w:pPr>
        <w:spacing w:line="240" w:lineRule="auto"/>
        <w:rPr>
          <w:b/>
          <w:kern w:val="28"/>
          <w:sz w:val="36"/>
          <w:lang w:val="fr-FR"/>
        </w:rPr>
      </w:pPr>
      <w:r>
        <w:rPr>
          <w:lang w:val="fr-FR"/>
        </w:rPr>
        <w:br w:type="page"/>
      </w:r>
    </w:p>
    <w:p w14:paraId="5C03D268" w14:textId="77777777" w:rsidR="00411FD5" w:rsidRDefault="00411FD5" w:rsidP="00341942">
      <w:pPr>
        <w:sectPr w:rsidR="00411FD5" w:rsidSect="00C01A6F">
          <w:headerReference w:type="default" r:id="rId17"/>
          <w:footerReference w:type="default" r:id="rId18"/>
          <w:pgSz w:w="11907" w:h="16840" w:code="9"/>
          <w:pgMar w:top="1418" w:right="1418" w:bottom="1418" w:left="1418" w:header="567" w:footer="567" w:gutter="284"/>
          <w:pgNumType w:fmt="lowerRoman" w:start="1"/>
          <w:cols w:space="720"/>
          <w:noEndnote/>
          <w:docGrid w:linePitch="326"/>
        </w:sectPr>
      </w:pPr>
    </w:p>
    <w:p w14:paraId="7EF2C943" w14:textId="77777777" w:rsidR="00A6294C" w:rsidRDefault="00BA3BEB" w:rsidP="003E6C8C">
      <w:pPr>
        <w:pStyle w:val="Titre1"/>
        <w:numPr>
          <w:ilvl w:val="0"/>
          <w:numId w:val="0"/>
        </w:numPr>
        <w:ind w:left="432" w:hanging="432"/>
      </w:pPr>
      <w:bookmarkStart w:id="11" w:name="_Toc142476045"/>
      <w:r>
        <w:lastRenderedPageBreak/>
        <w:t>Avant-propos</w:t>
      </w:r>
      <w:bookmarkEnd w:id="11"/>
    </w:p>
    <w:p w14:paraId="43201310" w14:textId="7783B87E" w:rsidR="00F47466" w:rsidRDefault="00F47466" w:rsidP="00F47466">
      <w:r>
        <w:t xml:space="preserve">Le présent </w:t>
      </w:r>
      <w:r w:rsidR="00EB610A">
        <w:t>mémoire</w:t>
      </w:r>
      <w:r>
        <w:t xml:space="preserve"> présente les résultats du travail effectué lors de mon stage de fin d’étude</w:t>
      </w:r>
      <w:r w:rsidR="007B47BF">
        <w:t xml:space="preserve">s de </w:t>
      </w:r>
      <w:r w:rsidR="00B16441">
        <w:t>Master</w:t>
      </w:r>
      <w:r w:rsidR="007B47BF">
        <w:t xml:space="preserve"> en </w:t>
      </w:r>
      <w:r>
        <w:t>Informatique de l’</w:t>
      </w:r>
      <w:r w:rsidR="001823E8">
        <w:t>IT University;</w:t>
      </w:r>
      <w:r>
        <w:t xml:space="preserve"> </w:t>
      </w:r>
      <w:r w:rsidR="001823E8">
        <w:t>s</w:t>
      </w:r>
      <w:r>
        <w:t xml:space="preserve">tage effectué </w:t>
      </w:r>
      <w:r w:rsidR="001823E8">
        <w:t xml:space="preserve">au département </w:t>
      </w:r>
      <w:r w:rsidR="00EB610A">
        <w:fldChar w:fldCharType="begin"/>
      </w:r>
      <w:r w:rsidR="00EB610A">
        <w:instrText xml:space="preserve"> MACROBUTTON  AbaisserEnCorpsDeTexte "[Tapez ici le nom du département d'accueil]" </w:instrText>
      </w:r>
      <w:r w:rsidR="00EB610A">
        <w:fldChar w:fldCharType="end"/>
      </w:r>
      <w:r w:rsidR="001823E8">
        <w:t xml:space="preserve">de </w:t>
      </w:r>
      <w:r w:rsidR="00EB610A">
        <w:fldChar w:fldCharType="begin"/>
      </w:r>
      <w:r w:rsidR="00EB610A">
        <w:instrText xml:space="preserve"> MACROBUTTON  AbaisserEnCorpsDeTexte "[Tapez ici le nom de l'entité d'accueil]" </w:instrText>
      </w:r>
      <w:r w:rsidR="00EB610A">
        <w:fldChar w:fldCharType="end"/>
      </w:r>
      <w:r w:rsidR="001823E8">
        <w:t xml:space="preserve"> durant </w:t>
      </w:r>
      <w:r w:rsidR="004C63AF">
        <w:t>3</w:t>
      </w:r>
      <w:r w:rsidR="001823E8">
        <w:t xml:space="preserve"> mois, de </w:t>
      </w:r>
      <w:r w:rsidR="004C63AF">
        <w:t>juin</w:t>
      </w:r>
      <w:r w:rsidR="001823E8">
        <w:t xml:space="preserve"> à </w:t>
      </w:r>
      <w:r w:rsidR="004C63AF">
        <w:t>Aout 2023</w:t>
      </w:r>
      <w:r w:rsidR="007B47BF">
        <w:t>.</w:t>
      </w:r>
    </w:p>
    <w:p w14:paraId="4088333D" w14:textId="77777777" w:rsidR="007B47BF" w:rsidRDefault="007B47BF" w:rsidP="007B47BF">
      <w:r>
        <w:t xml:space="preserve">Afin de poser clairement le contexte de ce mémoire, je </w:t>
      </w:r>
      <w:r w:rsidR="00BA3BEB">
        <w:t xml:space="preserve">vais présenter </w:t>
      </w:r>
      <w:r>
        <w:t>succincte d’une part de l’IT University et d’autre part de mon institution/entreprise d’accueil.</w:t>
      </w:r>
    </w:p>
    <w:p w14:paraId="4422909D" w14:textId="77777777" w:rsidR="007B47BF" w:rsidRPr="00665C3B" w:rsidRDefault="007B47BF" w:rsidP="003E6C8C">
      <w:pPr>
        <w:pStyle w:val="Titre2"/>
        <w:numPr>
          <w:ilvl w:val="0"/>
          <w:numId w:val="0"/>
        </w:numPr>
        <w:ind w:left="576" w:hanging="576"/>
      </w:pPr>
      <w:bookmarkStart w:id="12" w:name="_Toc142476046"/>
      <w:r>
        <w:t>L’IT University</w:t>
      </w:r>
      <w:bookmarkEnd w:id="12"/>
    </w:p>
    <w:p w14:paraId="7D12AE9F" w14:textId="77777777" w:rsidR="00271B35" w:rsidRDefault="00271B35" w:rsidP="00271B35">
      <w:pPr>
        <w:pStyle w:val="Para"/>
        <w:ind w:firstLine="0"/>
      </w:pPr>
      <w:r>
        <w:t>Fondée en 2011, l’IT University</w:t>
      </w:r>
      <w:r w:rsidR="0052421C">
        <w:t xml:space="preserve"> (ou ITU)</w:t>
      </w:r>
      <w:r>
        <w:t xml:space="preserve"> est une université privée</w:t>
      </w:r>
      <w:r w:rsidR="0052421C">
        <w:t>,</w:t>
      </w:r>
      <w:r>
        <w:t xml:space="preserve"> spécialisée en informatique</w:t>
      </w:r>
      <w:r w:rsidR="0052421C">
        <w:t>,</w:t>
      </w:r>
      <w:r>
        <w:t xml:space="preserve"> formant les jeunes bacheliers scientifiques : </w:t>
      </w:r>
    </w:p>
    <w:p w14:paraId="50C216ED" w14:textId="77777777" w:rsidR="007B47BF" w:rsidRDefault="00271B35" w:rsidP="00271B35">
      <w:pPr>
        <w:pStyle w:val="Para"/>
        <w:numPr>
          <w:ilvl w:val="0"/>
          <w:numId w:val="5"/>
        </w:numPr>
      </w:pPr>
      <w:r>
        <w:t>en trois ans, pour l‘obtention d’une Licence, option Développement d’applications, Réseaux et Bases de Données ou Web et Design</w:t>
      </w:r>
    </w:p>
    <w:p w14:paraId="40F66407" w14:textId="77777777" w:rsidR="00271B35" w:rsidRDefault="00271B35" w:rsidP="00271B35">
      <w:pPr>
        <w:pStyle w:val="Para"/>
        <w:numPr>
          <w:ilvl w:val="0"/>
          <w:numId w:val="5"/>
        </w:numPr>
      </w:pPr>
      <w:r>
        <w:t>en cinq ans, pour l’obtention d’un Master MBDS en coopération avec l’Université de Nice Sophia Antipolis - France</w:t>
      </w:r>
    </w:p>
    <w:p w14:paraId="476849E4" w14:textId="521EE450" w:rsidR="0052421C" w:rsidRDefault="0052421C" w:rsidP="0052421C">
      <w:pPr>
        <w:pStyle w:val="Para"/>
        <w:ind w:firstLine="0"/>
      </w:pPr>
      <w:r>
        <w:t>Étant une formation professionnalisante, l’ITU a tissé des liens forts avec ses partenaires industriels, dont l’opérateur convergent TELMA</w:t>
      </w:r>
      <w:r w:rsidR="00B37B9C">
        <w:t>, le GOTICOM</w:t>
      </w:r>
      <w:r>
        <w:t xml:space="preserve">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 ou encore par l’accueil des étudiants en stage.</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w:t>
      </w:r>
      <w:r w:rsidR="00A22BAD">
        <w:t>ctifs.</w:t>
      </w:r>
      <w:r w:rsidR="00A22BAD">
        <w:br/>
        <w:t xml:space="preserve">Enfin, l’ITU fait partie du programme </w:t>
      </w:r>
      <w:r>
        <w:t>Microsoft I</w:t>
      </w:r>
      <w:r w:rsidR="00A22BAD">
        <w:t>magine</w:t>
      </w:r>
      <w:r>
        <w:t xml:space="preserve"> </w:t>
      </w:r>
      <w:r w:rsidR="00C4532C">
        <w:t>en plus d’être un Oracle Gold Partner</w:t>
      </w:r>
      <w:r>
        <w:t>.</w:t>
      </w:r>
    </w:p>
    <w:p w14:paraId="06E79882" w14:textId="77777777" w:rsidR="00B37B9C" w:rsidRDefault="00B37B9C" w:rsidP="003E6C8C">
      <w:pPr>
        <w:pStyle w:val="Titre2"/>
        <w:numPr>
          <w:ilvl w:val="0"/>
          <w:numId w:val="0"/>
        </w:numPr>
        <w:ind w:left="576" w:hanging="576"/>
      </w:pPr>
      <w:bookmarkStart w:id="13" w:name="_Toc142476047"/>
      <w:r>
        <w:lastRenderedPageBreak/>
        <w:t>L’Institution/Entreprise d’accueil</w:t>
      </w:r>
      <w:bookmarkEnd w:id="13"/>
    </w:p>
    <w:p w14:paraId="3FB4857E" w14:textId="77777777" w:rsidR="00B16441" w:rsidRDefault="00B16441" w:rsidP="00B16441">
      <w:pPr>
        <w:pStyle w:val="Para"/>
        <w:ind w:firstLine="0"/>
      </w:pPr>
      <w:bookmarkStart w:id="14" w:name="_Toc142476048"/>
      <w:r>
        <w:t>Madamonitor a été créé en 2012, est l’unité de production ainsi que l’unité de développements informatiques de la société Belge Auxipress qui est une entreprise qui œuvre dans la collecte et le traitement des sources médias.</w:t>
      </w:r>
    </w:p>
    <w:p w14:paraId="0B71FA2F" w14:textId="77777777" w:rsidR="00B16441" w:rsidRDefault="00B16441" w:rsidP="00B16441">
      <w:pPr>
        <w:pStyle w:val="Para"/>
        <w:ind w:firstLine="0"/>
      </w:pPr>
    </w:p>
    <w:p w14:paraId="2E979486" w14:textId="77777777" w:rsidR="00B16441" w:rsidRDefault="00B16441" w:rsidP="00B16441">
      <w:pPr>
        <w:pStyle w:val="Para"/>
        <w:ind w:firstLine="0"/>
      </w:pPr>
      <w:r>
        <w:t>Auxipress fondée en 1919, a pour mission de surveiller tous les médias :</w:t>
      </w:r>
    </w:p>
    <w:p w14:paraId="08299C0B" w14:textId="77777777" w:rsidR="00B16441" w:rsidRDefault="00B16441" w:rsidP="00B16441">
      <w:pPr>
        <w:pStyle w:val="Para"/>
      </w:pPr>
      <w:r>
        <w:t>1.400+ journaux, magazines, flux de nouvelles ;</w:t>
      </w:r>
    </w:p>
    <w:p w14:paraId="3F5410C9" w14:textId="77777777" w:rsidR="00B16441" w:rsidRDefault="00B16441" w:rsidP="00B16441">
      <w:pPr>
        <w:pStyle w:val="Para"/>
      </w:pPr>
      <w:r>
        <w:t>15 stations de radio belges ;</w:t>
      </w:r>
    </w:p>
    <w:p w14:paraId="1714D11A" w14:textId="77777777" w:rsidR="00B16441" w:rsidRDefault="00B16441" w:rsidP="00B16441">
      <w:pPr>
        <w:pStyle w:val="Para"/>
      </w:pPr>
      <w:r>
        <w:t>11 grandes stations de télévision +20 stations locales ;</w:t>
      </w:r>
    </w:p>
    <w:p w14:paraId="14A6A35F" w14:textId="77777777" w:rsidR="00B16441" w:rsidRDefault="00B16441" w:rsidP="00B16441">
      <w:pPr>
        <w:pStyle w:val="Para"/>
      </w:pPr>
      <w:r>
        <w:t>+2.000 sites web professionnels d’information ;</w:t>
      </w:r>
    </w:p>
    <w:p w14:paraId="57D62D94" w14:textId="77777777" w:rsidR="00B16441" w:rsidRDefault="00B16441" w:rsidP="00B16441">
      <w:pPr>
        <w:pStyle w:val="Para"/>
      </w:pPr>
      <w:r>
        <w:t>2.000.000+ informations web importées.</w:t>
      </w:r>
    </w:p>
    <w:p w14:paraId="4E9F7E33" w14:textId="77777777" w:rsidR="00B16441" w:rsidRPr="00F5382D" w:rsidRDefault="00B16441" w:rsidP="00B16441">
      <w:pPr>
        <w:pStyle w:val="Para"/>
        <w:ind w:firstLine="0"/>
      </w:pPr>
      <w:r>
        <w:t>L’équipe de développement informatique de Madamonitor développe les solutions informatiques dont Auxipress a besoin afin de satisfaire leurs besoins internes. Madamonitor a déjà développé plusieurs solutions informatiques depuis sa création qui sont déjà utilisé au sein d’Auxipress.</w:t>
      </w:r>
    </w:p>
    <w:p w14:paraId="6FE0AA15" w14:textId="77777777" w:rsidR="006E6942" w:rsidRPr="003E6C8C" w:rsidRDefault="006E6942" w:rsidP="006E6942">
      <w:pPr>
        <w:pStyle w:val="Titre2"/>
        <w:numPr>
          <w:ilvl w:val="0"/>
          <w:numId w:val="0"/>
        </w:numPr>
        <w:ind w:left="576" w:hanging="576"/>
      </w:pPr>
      <w:r w:rsidRPr="003E6C8C">
        <w:t>Remerciements</w:t>
      </w:r>
      <w:bookmarkEnd w:id="14"/>
    </w:p>
    <w:p w14:paraId="18E9E80F" w14:textId="77777777" w:rsidR="006E6942" w:rsidRDefault="006E6942" w:rsidP="006E6942">
      <w:pPr>
        <w:rPr>
          <w:lang w:val="fr-FR"/>
        </w:rPr>
      </w:pPr>
      <w:r w:rsidRPr="00DA6185">
        <w:rPr>
          <w:lang w:val="fr-FR"/>
        </w:rPr>
        <w:t xml:space="preserve">L'auteur tient à exprimer sa sincère reconnaissance à MM. les Professeurs Smith et Jones pour leur aide lors de la préparation de ce manuscrit. </w:t>
      </w:r>
      <w:r>
        <w:rPr>
          <w:lang w:val="fr-FR"/>
        </w:rPr>
        <w:br/>
      </w:r>
      <w:r w:rsidRPr="00DA6185">
        <w:rPr>
          <w:lang w:val="fr-FR"/>
        </w:rPr>
        <w:t xml:space="preserve">Il souhaite également remercier tout particulièrement le Dr. Elsa Leavitt dont la maîtrise du cours, tant sur le plan des besoins que des idées exposées, a été d'une grande aide pour la mise en route de ce projet. </w:t>
      </w:r>
      <w:r>
        <w:rPr>
          <w:lang w:val="fr-FR"/>
        </w:rPr>
        <w:br/>
      </w:r>
      <w:r w:rsidRPr="00DA6185">
        <w:rPr>
          <w:lang w:val="fr-FR"/>
        </w:rPr>
        <w:t>Enfin, merci également aux membres du comité étudiant pour leur soutien.</w:t>
      </w:r>
    </w:p>
    <w:p w14:paraId="607847D0" w14:textId="77777777" w:rsidR="006E6942" w:rsidRDefault="006E6942" w:rsidP="006E6942">
      <w:pPr>
        <w:spacing w:line="240" w:lineRule="auto"/>
        <w:rPr>
          <w:rFonts w:asciiTheme="majorHAnsi" w:eastAsiaTheme="majorEastAsia" w:hAnsiTheme="majorHAnsi" w:cstheme="majorBidi"/>
          <w:color w:val="17365D" w:themeColor="text2" w:themeShade="BF"/>
          <w:spacing w:val="5"/>
          <w:kern w:val="28"/>
          <w:sz w:val="36"/>
          <w:szCs w:val="52"/>
        </w:rPr>
      </w:pPr>
      <w:r>
        <w:br w:type="page"/>
      </w:r>
    </w:p>
    <w:p w14:paraId="0A4DC97E" w14:textId="77777777" w:rsidR="00BA3BEB" w:rsidRDefault="00BA3BEB" w:rsidP="003E6C8C">
      <w:pPr>
        <w:pStyle w:val="Titre1"/>
        <w:numPr>
          <w:ilvl w:val="0"/>
          <w:numId w:val="0"/>
        </w:numPr>
        <w:ind w:left="432" w:hanging="432"/>
      </w:pPr>
      <w:bookmarkStart w:id="15" w:name="_Toc142476049"/>
      <w:r>
        <w:lastRenderedPageBreak/>
        <w:t>Introduction</w:t>
      </w:r>
      <w:bookmarkEnd w:id="15"/>
    </w:p>
    <w:p w14:paraId="2F622CC3" w14:textId="77777777" w:rsidR="00B16441" w:rsidRDefault="00B16441" w:rsidP="00B16441">
      <w:r>
        <w:t>De nos jours les utilisateurs d'internet ne cessent de s'accroitre, lire et voir des articles de presse ainsi que des nouvelles dans le monde du web est le moyen le plus rapide pour passer des informations. En tant que développeur en Informatique dans la société Madamonitor. Développer et Maintenir des applications concernant la surveillance des articles web est ma principale tâche.</w:t>
      </w:r>
    </w:p>
    <w:p w14:paraId="645BF101" w14:textId="77777777" w:rsidR="00B16441" w:rsidRDefault="00B16441" w:rsidP="00B16441">
      <w:r>
        <w:t>Ayant fait des études en Informatique et en connaissant la principale activité de l'entreprise qui œuvre sur la récolte des sources de données des médias, traités plusieurs données des articles présente dans le web m'as poussé à choisir le projet sur le thème de Validation des Articles Web nommée Webselect qui consistent a développé une application web pour filtrer les articles et les validés vis à vis des demandes des clients l'application webSelect existe déjà mais il a été développé dans une plateforme déprécie , mon objectif principal est de faire une migration de l'application vers une plateforme a jour et d'amélioré la performance sur les lectures et écritures des données des articles , pour faciliter la tâche des départements de valideurs web qui utilisent l'application et d'avoir une expérience accrue dans le domaine du développement de bases de données.</w:t>
      </w:r>
    </w:p>
    <w:p w14:paraId="3639AE19" w14:textId="77777777" w:rsidR="00B16441" w:rsidRDefault="00B16441" w:rsidP="00B16441">
      <w:r>
        <w:t>Ma mission principale consiste alors de développer et d'assurer cette migration ainsi que la maintenance et la stabilité de l'optimisation des données face à plusieurs situations comme la croissance des nombres des données dans l'ancien version.</w:t>
      </w:r>
    </w:p>
    <w:p w14:paraId="5DD8BCC9" w14:textId="77777777" w:rsidR="00B16441" w:rsidRDefault="00B16441" w:rsidP="00B16441">
      <w:r>
        <w:t xml:space="preserve">Les valideurs web ont quelques soucient de visualiser les articles de certains clients lorsqu'ils présentent beaucoup de données, l'affichage devient très lent et cela augmentent leurs temps de travail et diminuent le nombre des taches qu'ils doivent traités par jour, cela a posé des soucis de performance et après étude de la situation mon projet de stage consistent à résoudre ce problème.  </w:t>
      </w:r>
    </w:p>
    <w:p w14:paraId="5ECF64B4" w14:textId="03155D5E" w:rsidR="00B16441" w:rsidRDefault="00B16441" w:rsidP="00B16441">
      <w:r>
        <w:t>Pour bien rentrer dans le sujet il est nécessaire de développé ces points :</w:t>
      </w:r>
    </w:p>
    <w:p w14:paraId="555726A1" w14:textId="77777777" w:rsidR="00B16441" w:rsidRDefault="00B16441" w:rsidP="00B16441">
      <w:r>
        <w:t>-la présentation détaillé du projet</w:t>
      </w:r>
    </w:p>
    <w:p w14:paraId="0B71D525" w14:textId="77777777" w:rsidR="00B16441" w:rsidRDefault="00B16441" w:rsidP="00B16441">
      <w:r>
        <w:t>-les étapes de la réalisation de l'application</w:t>
      </w:r>
    </w:p>
    <w:p w14:paraId="290A9A13" w14:textId="77777777" w:rsidR="00B16441" w:rsidRDefault="00B16441" w:rsidP="00B16441">
      <w:r>
        <w:t>-l'évaluation du projet et les connaissances acquises.</w:t>
      </w:r>
    </w:p>
    <w:p w14:paraId="7F7C54F5" w14:textId="77777777" w:rsidR="001A6C22" w:rsidRDefault="001A6C22" w:rsidP="001A6C22">
      <w:pPr>
        <w:pStyle w:val="Para"/>
        <w:ind w:firstLine="0"/>
      </w:pPr>
    </w:p>
    <w:p w14:paraId="5FD433DD" w14:textId="77777777" w:rsidR="001A6C22" w:rsidRDefault="001A6C22" w:rsidP="001A6C22">
      <w:pPr>
        <w:pStyle w:val="Para"/>
        <w:ind w:firstLine="0"/>
        <w:sectPr w:rsidR="001A6C22" w:rsidSect="00C01A6F">
          <w:headerReference w:type="first" r:id="rId19"/>
          <w:pgSz w:w="11907" w:h="16840" w:code="9"/>
          <w:pgMar w:top="1418" w:right="1418" w:bottom="1418" w:left="1418" w:header="567" w:footer="567" w:gutter="284"/>
          <w:cols w:space="720"/>
          <w:noEndnote/>
          <w:titlePg/>
          <w:docGrid w:linePitch="326"/>
        </w:sectPr>
      </w:pPr>
    </w:p>
    <w:p w14:paraId="3E5839E0" w14:textId="758CCB61" w:rsidR="00562E20" w:rsidRDefault="00562E20" w:rsidP="00562E20">
      <w:pPr>
        <w:pStyle w:val="Titre1"/>
      </w:pPr>
      <w:bookmarkStart w:id="16" w:name="_heading=h.1fob9te" w:colFirst="0" w:colLast="0"/>
      <w:bookmarkStart w:id="17" w:name="_Toc142476050"/>
      <w:bookmarkEnd w:id="16"/>
      <w:r>
        <w:lastRenderedPageBreak/>
        <w:t>Présentation du stage</w:t>
      </w:r>
      <w:bookmarkEnd w:id="17"/>
    </w:p>
    <w:p w14:paraId="3563369C" w14:textId="30FF7980" w:rsidR="00B16441" w:rsidRPr="00B16441" w:rsidRDefault="00B16441" w:rsidP="00B16441">
      <w:r>
        <w:t xml:space="preserve">WebSelect est un outil utile pour la production concernant la surveillance des articles, facilité le traitement est nécessaire pour faire évoluer la société et rendre les traitements des articles plus efficace.  </w:t>
      </w:r>
    </w:p>
    <w:p w14:paraId="59B123CF" w14:textId="77777777" w:rsidR="00562E20" w:rsidRDefault="00562E20" w:rsidP="00562E20">
      <w:pPr>
        <w:pStyle w:val="Titre2"/>
      </w:pPr>
      <w:bookmarkStart w:id="18" w:name="_heading=h.3znysh7" w:colFirst="0" w:colLast="0"/>
      <w:bookmarkStart w:id="19" w:name="_Toc142476051"/>
      <w:bookmarkEnd w:id="18"/>
      <w:r>
        <w:t>Présentation de l'entreprise</w:t>
      </w:r>
      <w:bookmarkEnd w:id="19"/>
    </w:p>
    <w:p w14:paraId="7BB7A971" w14:textId="77777777" w:rsidR="00562E20" w:rsidRDefault="00562E20" w:rsidP="00562E20">
      <w:pPr>
        <w:rPr>
          <w:rFonts w:eastAsia="Garamond"/>
        </w:rPr>
      </w:pPr>
      <w:r>
        <w:rPr>
          <w:rFonts w:eastAsia="Garamond"/>
        </w:rPr>
        <w:t>Présentation sommaire de l'entreprise</w:t>
      </w:r>
    </w:p>
    <w:p w14:paraId="4FEC4DCF"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3771DE7C" w14:textId="77777777" w:rsidR="00562E20" w:rsidRDefault="00562E20" w:rsidP="00562E20">
      <w:pPr>
        <w:pStyle w:val="Titre2"/>
      </w:pPr>
      <w:bookmarkStart w:id="20" w:name="_heading=h.2et92p0" w:colFirst="0" w:colLast="0"/>
      <w:bookmarkStart w:id="21" w:name="_Toc142476052"/>
      <w:bookmarkEnd w:id="20"/>
      <w:r>
        <w:t>Présentation du sujet et objectifs du projet (problème traité)</w:t>
      </w:r>
      <w:bookmarkEnd w:id="21"/>
    </w:p>
    <w:p w14:paraId="1020ACDD" w14:textId="77777777" w:rsidR="00B16441" w:rsidRDefault="00B16441" w:rsidP="00B16441">
      <w:pPr>
        <w:pStyle w:val="Para"/>
        <w:ind w:firstLine="0"/>
      </w:pPr>
      <w:r>
        <w:t>La migration de WebSelect va être réorienté dans une toute nouvelle plateforme, en faisant plusieurs tests et en se mettant en place des utilisateurs une innovation importante doit être fait pour qu'ils soient à l'aise et bien motiver a utilisé cette application.</w:t>
      </w:r>
    </w:p>
    <w:p w14:paraId="50946523" w14:textId="77777777" w:rsidR="00B16441" w:rsidRDefault="00B16441" w:rsidP="00B16441">
      <w:pPr>
        <w:pStyle w:val="Para"/>
        <w:ind w:firstLine="0"/>
      </w:pPr>
      <w:r>
        <w:t>Le nombre des articles disponible en ligne ne cessent d'augmenter et ça à provoquer une régression de traitement de ses données, donc le projet de migration de Webselect a été conçu pour donner à nos utilisateurs une meilleure qualité que ce soient coté affichage ou coté fluidité des réponses.</w:t>
      </w:r>
    </w:p>
    <w:p w14:paraId="50FC9FDE" w14:textId="22FD3B9C" w:rsidR="00B16441" w:rsidRDefault="00B16441" w:rsidP="00B16441">
      <w:pPr>
        <w:pStyle w:val="Para"/>
        <w:ind w:firstLine="0"/>
      </w:pPr>
      <w:r>
        <w:t>WebSelect sert a analysé des articles de sources web et les sélectionnés pour vérifier si l'article est utile ou pas aux clients de Madamonitor, les valideurs peuvent alors validés ses articles ou les rejetés, le travail des valideurs est une étape nécessaire de traitement pour assurer les filtres des articles essentiels ainsi tous ce qui sont validés sont traités par une autre application qui se nomme WebClip qui va découper l'article en prenons en compte que les textes et image nécessaire aux clients.</w:t>
      </w:r>
    </w:p>
    <w:p w14:paraId="068DD7AD" w14:textId="77777777" w:rsidR="00B16441" w:rsidRPr="000D2DFC" w:rsidRDefault="00B16441" w:rsidP="00B16441">
      <w:pPr>
        <w:pStyle w:val="Para"/>
        <w:ind w:firstLine="0"/>
      </w:pPr>
      <w:r>
        <w:t>Le principal but est de traiter plus rapidement les articles essentiels pour chaque client, après analyse le risque qui n'est pas encore gérer c'est au niveau de la concurrence, les valideurs ne doivent pas traiter ni validé le même article et au niveau des infrastructures, on ne connait pas encore le nombre maximum d'utilisateurs qui peuvent utiliser l'application en même temps pendant une durée finie.</w:t>
      </w:r>
    </w:p>
    <w:p w14:paraId="57D42152" w14:textId="70588CDB" w:rsidR="00562E20" w:rsidRDefault="00562E20" w:rsidP="00562E20">
      <w:pPr>
        <w:rPr>
          <w:rFonts w:eastAsia="Garamond"/>
        </w:rPr>
      </w:pPr>
    </w:p>
    <w:p w14:paraId="000F35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627A0E98"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3B057F2F" w14:textId="77777777" w:rsidR="00ED6224" w:rsidRDefault="00ED6224">
      <w:pPr>
        <w:spacing w:before="0" w:line="240" w:lineRule="auto"/>
        <w:rPr>
          <w:b/>
          <w:kern w:val="28"/>
          <w:sz w:val="36"/>
        </w:rPr>
      </w:pPr>
      <w:bookmarkStart w:id="22" w:name="_heading=h.tyjcwt" w:colFirst="0" w:colLast="0"/>
      <w:bookmarkEnd w:id="22"/>
      <w:r>
        <w:br w:type="page"/>
      </w:r>
    </w:p>
    <w:p w14:paraId="7F8EC837" w14:textId="191F7ADA" w:rsidR="00562E20" w:rsidRDefault="00562E20" w:rsidP="00562E20">
      <w:pPr>
        <w:pStyle w:val="Titre1"/>
      </w:pPr>
      <w:bookmarkStart w:id="23" w:name="_Toc142476053"/>
      <w:r>
        <w:lastRenderedPageBreak/>
        <w:t>État de l’art sur le sujet traité</w:t>
      </w:r>
      <w:bookmarkEnd w:id="23"/>
    </w:p>
    <w:p w14:paraId="462281A2" w14:textId="5FB3179B" w:rsidR="00A140C9" w:rsidRDefault="00A140C9" w:rsidP="00A140C9">
      <w:pPr>
        <w:pStyle w:val="Para"/>
      </w:pPr>
      <w:r>
        <w:t>La validation des articles est un filtre des articles nécessaires a traité pour minimaliser les découpes des articles a effectué et pour bien :</w:t>
      </w:r>
    </w:p>
    <w:p w14:paraId="34D3F812" w14:textId="040737F7" w:rsidR="00A140C9" w:rsidRDefault="00A140C9" w:rsidP="00A140C9">
      <w:pPr>
        <w:pStyle w:val="Para"/>
      </w:pPr>
      <w:r>
        <w:t>-Ameliorer le filtrage des sources de données</w:t>
      </w:r>
    </w:p>
    <w:p w14:paraId="42E0AAAC" w14:textId="5ECE3FA8" w:rsidR="00A140C9" w:rsidRDefault="00A140C9" w:rsidP="00A140C9">
      <w:pPr>
        <w:pStyle w:val="Para"/>
      </w:pPr>
      <w:r>
        <w:t>-développer en interne,</w:t>
      </w:r>
    </w:p>
    <w:p w14:paraId="4000640C" w14:textId="05FFD475" w:rsidR="00A140C9" w:rsidRDefault="00A140C9" w:rsidP="00A140C9">
      <w:pPr>
        <w:pStyle w:val="Para"/>
      </w:pPr>
      <w:r>
        <w:t>-nécessaire pour améliorer la productivité des articles,</w:t>
      </w:r>
    </w:p>
    <w:p w14:paraId="6A0AF8D9" w14:textId="4AA32042" w:rsidR="00A140C9" w:rsidRDefault="00A140C9" w:rsidP="00A140C9">
      <w:pPr>
        <w:pStyle w:val="Para"/>
      </w:pPr>
      <w:r>
        <w:t>Le rôle de l'outils de validation est de :</w:t>
      </w:r>
    </w:p>
    <w:p w14:paraId="41F98A87" w14:textId="77777777" w:rsidR="00A140C9" w:rsidRDefault="00A140C9" w:rsidP="00A140C9">
      <w:pPr>
        <w:pStyle w:val="Para"/>
      </w:pPr>
      <w:r>
        <w:t xml:space="preserve">-voir les listes des articles </w:t>
      </w:r>
    </w:p>
    <w:p w14:paraId="1D4433E3" w14:textId="2545B5F6" w:rsidR="00A140C9" w:rsidRDefault="00A140C9" w:rsidP="00A140C9">
      <w:pPr>
        <w:pStyle w:val="Para"/>
      </w:pPr>
      <w:r>
        <w:t>-analyser les articles et vérifier si ça correspond aux attentes des clients</w:t>
      </w:r>
    </w:p>
    <w:p w14:paraId="5C8752F2" w14:textId="01A7A469" w:rsidR="00A140C9" w:rsidRDefault="00A140C9" w:rsidP="00A140C9">
      <w:pPr>
        <w:pStyle w:val="Para"/>
      </w:pPr>
      <w:r>
        <w:t>-valider ce qui sont nécessaires et rejetés ce qui sont inutiles</w:t>
      </w:r>
    </w:p>
    <w:p w14:paraId="03BC55E8" w14:textId="494496AA" w:rsidR="00A140C9" w:rsidRDefault="00A140C9" w:rsidP="00A140C9">
      <w:pPr>
        <w:pStyle w:val="Para"/>
      </w:pPr>
      <w:r>
        <w:t>Cet outil multifonction va simplifier la vie de vos équipes et améliorer la qualité du service client, il peut être traiter en réseau local interne pas besoin d'internet</w:t>
      </w:r>
    </w:p>
    <w:p w14:paraId="6B386472" w14:textId="77777777" w:rsidR="00A140C9" w:rsidRDefault="00A140C9" w:rsidP="00A140C9">
      <w:pPr>
        <w:pStyle w:val="Para"/>
      </w:pPr>
      <w:r>
        <w:t>Il assure une traçabilité fiable des approbations et permet aux informations de circuler de manière sécurisée.</w:t>
      </w:r>
    </w:p>
    <w:p w14:paraId="04A9935F" w14:textId="712AAC2B" w:rsidR="00A140C9" w:rsidRPr="00A140C9" w:rsidRDefault="00A140C9" w:rsidP="00A140C9">
      <w:pPr>
        <w:pStyle w:val="Para"/>
      </w:pPr>
      <w:r>
        <w:t>La digitalisation de ce traitement est un moyen aboutissant à un résultat plus performant aux attentes des clients.</w:t>
      </w:r>
    </w:p>
    <w:p w14:paraId="23A3DC25" w14:textId="22FDFB97" w:rsidR="00562E20" w:rsidRPr="00562E20" w:rsidRDefault="00562E20" w:rsidP="00562E20">
      <w:pPr>
        <w:rPr>
          <w:rFonts w:eastAsia="Garamond"/>
        </w:rPr>
      </w:pPr>
      <w:r w:rsidRPr="00562E20">
        <w:rPr>
          <w:rFonts w:eastAsia="Garamond"/>
        </w:rPr>
        <w:t>L’état de l’art consiste à faire une étude comparée de différentes solutions concernant un domaine d’intérêt de votre stage. Par exemple vous souhaitez créer une nouvelle monnaie électronique. Une étude des monnaies électroniques existantes s’impose. Vous souhaitez implémenter une nouvelle technologie blockchain, une étude des technologies existantes s’impose.</w:t>
      </w:r>
    </w:p>
    <w:p w14:paraId="60413C26" w14:textId="77777777" w:rsidR="00562E20" w:rsidRPr="00562E20" w:rsidRDefault="00562E20" w:rsidP="00562E20">
      <w:pPr>
        <w:rPr>
          <w:rFonts w:eastAsia="Garamond"/>
        </w:rPr>
      </w:pPr>
      <w:r w:rsidRPr="00562E20">
        <w:rPr>
          <w:rFonts w:eastAsia="Garamond"/>
        </w:rPr>
        <w:t>Pour effectuer de façon efficace l’étude, vous devez dans un premier temps élaborer des critères de comparaison.</w:t>
      </w:r>
    </w:p>
    <w:p w14:paraId="41AD6D4C" w14:textId="77777777" w:rsidR="00562E20" w:rsidRPr="00562E20" w:rsidRDefault="00562E20" w:rsidP="00562E20">
      <w:pPr>
        <w:rPr>
          <w:rFonts w:eastAsia="Garamond"/>
        </w:rPr>
      </w:pPr>
      <w:r w:rsidRPr="00562E20">
        <w:rPr>
          <w:rFonts w:eastAsia="Garamond"/>
        </w:rPr>
        <w:t>Ensuite vous étudiez de façon exhaustive chaque solution au regard de ces critères. Enfin vous produisez un tableau comparé des solutions y compris la vôtre.</w:t>
      </w:r>
    </w:p>
    <w:p w14:paraId="5273FF79" w14:textId="77777777" w:rsidR="00562E20" w:rsidRDefault="00562E20" w:rsidP="00562E20">
      <w:pPr>
        <w:rPr>
          <w:rFonts w:eastAsia="Garamond"/>
        </w:rPr>
      </w:pPr>
      <w:r w:rsidRPr="00562E20">
        <w:rPr>
          <w:rFonts w:eastAsia="Garamond"/>
        </w:rPr>
        <w:t xml:space="preserve">Cela permet de se positionner, connaitre la concurrence et voir si on n’a pas oublié des services. </w:t>
      </w:r>
    </w:p>
    <w:p w14:paraId="336BC299" w14:textId="77777777" w:rsidR="00562E20" w:rsidRDefault="00562E20" w:rsidP="00562E20">
      <w:pPr>
        <w:rPr>
          <w:rFonts w:eastAsia="Garamond"/>
        </w:rPr>
      </w:pPr>
    </w:p>
    <w:p w14:paraId="3546E13D" w14:textId="471CB580" w:rsidR="00562E20" w:rsidRPr="00562E20" w:rsidRDefault="00562E20" w:rsidP="00562E20">
      <w:pPr>
        <w:rPr>
          <w:rFonts w:eastAsia="Garamond"/>
        </w:rPr>
        <w:sectPr w:rsidR="00562E20" w:rsidRPr="00562E20" w:rsidSect="00562E20">
          <w:pgSz w:w="11907" w:h="16840"/>
          <w:pgMar w:top="1420" w:right="740" w:bottom="1480" w:left="1200" w:header="720" w:footer="720" w:gutter="0"/>
          <w:cols w:space="720"/>
        </w:sectPr>
      </w:pPr>
      <w:r w:rsidRPr="00562E20">
        <w:rPr>
          <w:rFonts w:eastAsia="Garamond"/>
        </w:rPr>
        <w:t>NE PAS CONFONDRE ETAT DE L’ART ET ETUDE DE L’EXISTANT.</w:t>
      </w:r>
    </w:p>
    <w:p w14:paraId="7B3BB8D3" w14:textId="66599657" w:rsidR="00562E20" w:rsidRDefault="00562E20" w:rsidP="00562E20">
      <w:pPr>
        <w:pStyle w:val="Titre2"/>
      </w:pPr>
      <w:bookmarkStart w:id="24" w:name="_heading=h.3dy6vkm" w:colFirst="0" w:colLast="0"/>
      <w:bookmarkStart w:id="25" w:name="_Toc142476054"/>
      <w:bookmarkEnd w:id="24"/>
      <w:r>
        <w:lastRenderedPageBreak/>
        <w:t>Critères de comparaison</w:t>
      </w:r>
      <w:bookmarkEnd w:id="25"/>
    </w:p>
    <w:p w14:paraId="16287B3C" w14:textId="25EE0569" w:rsidR="00521EFC" w:rsidRDefault="00521EFC" w:rsidP="00521EFC">
      <w:pPr>
        <w:pStyle w:val="Para"/>
      </w:pPr>
      <w:r>
        <w:t>Qualité vis à vis des autres validations :</w:t>
      </w:r>
    </w:p>
    <w:p w14:paraId="2A0C7B79" w14:textId="21E9D7D4" w:rsidR="00521EFC" w:rsidRDefault="00521EFC" w:rsidP="00521EFC">
      <w:pPr>
        <w:pStyle w:val="Para"/>
      </w:pPr>
      <w:r>
        <w:t xml:space="preserve">Plus rapides au niveau des traitements, </w:t>
      </w:r>
    </w:p>
    <w:p w14:paraId="3BE9A028" w14:textId="610D0C32" w:rsidR="00521EFC" w:rsidRDefault="00521EFC" w:rsidP="00521EFC">
      <w:pPr>
        <w:pStyle w:val="Para"/>
      </w:pPr>
      <w:r>
        <w:t xml:space="preserve">Plus sophistiqués, </w:t>
      </w:r>
    </w:p>
    <w:p w14:paraId="0CB1F826" w14:textId="2BE6C417" w:rsidR="00521EFC" w:rsidRDefault="00521EFC" w:rsidP="00521EFC">
      <w:pPr>
        <w:pStyle w:val="Para"/>
      </w:pPr>
      <w:r>
        <w:t xml:space="preserve">S’adapte en notre ère de ce temps, </w:t>
      </w:r>
    </w:p>
    <w:p w14:paraId="22898693" w14:textId="625E042B" w:rsidR="00521EFC" w:rsidRDefault="00521EFC" w:rsidP="00521EFC">
      <w:pPr>
        <w:pStyle w:val="Para"/>
      </w:pPr>
      <w:r>
        <w:t xml:space="preserve">Disponible partout et envoyer directement vers notre client cible après traitement </w:t>
      </w:r>
    </w:p>
    <w:p w14:paraId="10FC74CB" w14:textId="77777777" w:rsidR="00521EFC" w:rsidRDefault="00521EFC" w:rsidP="00521EFC">
      <w:pPr>
        <w:pStyle w:val="Para"/>
      </w:pPr>
    </w:p>
    <w:p w14:paraId="40195CD9" w14:textId="74DE10BF" w:rsidR="00521EFC" w:rsidRDefault="00521EFC" w:rsidP="00521EFC">
      <w:pPr>
        <w:pStyle w:val="Para"/>
      </w:pPr>
      <w:r>
        <w:t>Sans digitalisation :</w:t>
      </w:r>
    </w:p>
    <w:p w14:paraId="280BC727" w14:textId="3776B41B" w:rsidR="00521EFC" w:rsidRDefault="00521EFC" w:rsidP="00521EFC">
      <w:pPr>
        <w:pStyle w:val="Para"/>
      </w:pPr>
      <w:r>
        <w:t>Délai d'attente élevé,</w:t>
      </w:r>
    </w:p>
    <w:p w14:paraId="66E3E03C" w14:textId="41120D6A" w:rsidR="00521EFC" w:rsidRDefault="00521EFC" w:rsidP="00521EFC">
      <w:pPr>
        <w:pStyle w:val="Para"/>
      </w:pPr>
      <w:r>
        <w:t>Inaccessible partout (limite de zone),</w:t>
      </w:r>
    </w:p>
    <w:p w14:paraId="4F1E390F" w14:textId="3A7E7789" w:rsidR="00521EFC" w:rsidRDefault="00521EFC" w:rsidP="00521EFC">
      <w:pPr>
        <w:pStyle w:val="Para"/>
      </w:pPr>
      <w:r>
        <w:t xml:space="preserve">Nombre d'article limité </w:t>
      </w:r>
    </w:p>
    <w:p w14:paraId="15E978D3" w14:textId="71E1C4D3" w:rsidR="00A140C9" w:rsidRPr="00A140C9" w:rsidRDefault="00521EFC" w:rsidP="00521EFC">
      <w:pPr>
        <w:pStyle w:val="Para"/>
      </w:pPr>
      <w:r>
        <w:t>Information limité</w:t>
      </w:r>
    </w:p>
    <w:p w14:paraId="3D2E646C" w14:textId="3C92EB68" w:rsidR="00562E20" w:rsidRDefault="007B1490" w:rsidP="00562E20">
      <w:pPr>
        <w:pStyle w:val="Titre2"/>
      </w:pPr>
      <w:bookmarkStart w:id="26" w:name="_heading=h.1t3h5sf" w:colFirst="0" w:colLast="0"/>
      <w:bookmarkStart w:id="27" w:name="_Toc142476055"/>
      <w:bookmarkEnd w:id="26"/>
      <w:r>
        <w:t>Étude</w:t>
      </w:r>
      <w:r w:rsidR="00562E20">
        <w:t xml:space="preserve"> de chaque solution au vu des critères</w:t>
      </w:r>
      <w:bookmarkEnd w:id="27"/>
    </w:p>
    <w:p w14:paraId="58205C91" w14:textId="3E4E22BC" w:rsidR="00A86A38" w:rsidRDefault="00A86A38" w:rsidP="00A86A38">
      <w:pPr>
        <w:pStyle w:val="Para"/>
      </w:pPr>
      <w:r>
        <w:t>Une étude approfondie concernant l'analyse de la base de données est nécessaire pour aboutir à cette satisfaction, pour la société une relation entre les entreprises médiatiques est nécessaire pour aboutir à ces informations et aussi un recrutement des emplois qui devrait traités ces articles</w:t>
      </w:r>
    </w:p>
    <w:p w14:paraId="6B5DD955" w14:textId="0FF7CC76" w:rsidR="00A86A38" w:rsidRPr="00A86A38" w:rsidRDefault="00A86A38" w:rsidP="00A86A38">
      <w:pPr>
        <w:pStyle w:val="Para"/>
      </w:pPr>
      <w:r>
        <w:t>Concernant côté technique, une bonne conception de la base de données a été fait pour satisfaire les clients au niveau de la qualité des services</w:t>
      </w:r>
    </w:p>
    <w:p w14:paraId="37CF611F" w14:textId="77777777" w:rsidR="00562E20" w:rsidRDefault="00562E20" w:rsidP="00562E20">
      <w:pPr>
        <w:pStyle w:val="Titre2"/>
      </w:pPr>
      <w:bookmarkStart w:id="28" w:name="_heading=h.4d34og8" w:colFirst="0" w:colLast="0"/>
      <w:bookmarkStart w:id="29" w:name="_Toc142476056"/>
      <w:bookmarkEnd w:id="28"/>
      <w:r>
        <w:t>Tableau comparatif des solutions au vu des critères</w:t>
      </w:r>
      <w:bookmarkEnd w:id="29"/>
    </w:p>
    <w:p w14:paraId="7E37B58D" w14:textId="45FDE43D" w:rsidR="0008119E" w:rsidRDefault="0008119E" w:rsidP="0008119E">
      <w:pPr>
        <w:pStyle w:val="Lgende"/>
        <w:keepNext/>
      </w:pPr>
      <w:bookmarkStart w:id="30" w:name="_Toc142476122"/>
      <w:r>
        <w:t xml:space="preserve">Tableau </w:t>
      </w:r>
      <w:r>
        <w:fldChar w:fldCharType="begin"/>
      </w:r>
      <w:r>
        <w:instrText xml:space="preserve"> SEQ Tableau \* ARABIC </w:instrText>
      </w:r>
      <w:r>
        <w:fldChar w:fldCharType="separate"/>
      </w:r>
      <w:r>
        <w:rPr>
          <w:noProof/>
        </w:rPr>
        <w:t>1</w:t>
      </w:r>
      <w:r>
        <w:fldChar w:fldCharType="end"/>
      </w:r>
      <w:r>
        <w:t> : Exemple tableau</w:t>
      </w:r>
      <w:bookmarkEnd w:id="30"/>
    </w:p>
    <w:tbl>
      <w:tblPr>
        <w:tblStyle w:val="Grilledutableau"/>
        <w:tblW w:w="0" w:type="auto"/>
        <w:tblLook w:val="04A0" w:firstRow="1" w:lastRow="0" w:firstColumn="1" w:lastColumn="0" w:noHBand="0" w:noVBand="1"/>
      </w:tblPr>
      <w:tblGrid>
        <w:gridCol w:w="1785"/>
        <w:gridCol w:w="1785"/>
        <w:gridCol w:w="1785"/>
        <w:gridCol w:w="1786"/>
        <w:gridCol w:w="1786"/>
      </w:tblGrid>
      <w:tr w:rsidR="0008119E" w14:paraId="3C99C922" w14:textId="77777777" w:rsidTr="00B16441">
        <w:tc>
          <w:tcPr>
            <w:tcW w:w="1785" w:type="dxa"/>
          </w:tcPr>
          <w:p w14:paraId="3A3CD756" w14:textId="77777777" w:rsidR="0008119E" w:rsidRDefault="0008119E" w:rsidP="00B16441">
            <w:r>
              <w:t>Position Jan ‘14</w:t>
            </w:r>
          </w:p>
        </w:tc>
        <w:tc>
          <w:tcPr>
            <w:tcW w:w="1785" w:type="dxa"/>
          </w:tcPr>
          <w:p w14:paraId="4B1DD47C" w14:textId="77777777" w:rsidR="0008119E" w:rsidRDefault="0008119E" w:rsidP="00B16441">
            <w:r>
              <w:t>Position Jan ‘13</w:t>
            </w:r>
          </w:p>
        </w:tc>
        <w:tc>
          <w:tcPr>
            <w:tcW w:w="1785" w:type="dxa"/>
          </w:tcPr>
          <w:p w14:paraId="526D7582" w14:textId="77777777" w:rsidR="0008119E" w:rsidRDefault="0008119E" w:rsidP="00B16441">
            <w:r>
              <w:t>Language</w:t>
            </w:r>
          </w:p>
        </w:tc>
        <w:tc>
          <w:tcPr>
            <w:tcW w:w="1786" w:type="dxa"/>
          </w:tcPr>
          <w:p w14:paraId="4C41DB9C" w14:textId="77777777" w:rsidR="0008119E" w:rsidRDefault="0008119E" w:rsidP="00B16441">
            <w:r>
              <w:t>Share Jan ‘14</w:t>
            </w:r>
          </w:p>
        </w:tc>
        <w:tc>
          <w:tcPr>
            <w:tcW w:w="1786" w:type="dxa"/>
          </w:tcPr>
          <w:p w14:paraId="1592D248" w14:textId="77777777" w:rsidR="0008119E" w:rsidRDefault="0008119E" w:rsidP="00B16441">
            <w:r>
              <w:t>Trend</w:t>
            </w:r>
          </w:p>
        </w:tc>
      </w:tr>
      <w:tr w:rsidR="0008119E" w14:paraId="79207A6E" w14:textId="77777777" w:rsidTr="00B16441">
        <w:tc>
          <w:tcPr>
            <w:tcW w:w="1785" w:type="dxa"/>
          </w:tcPr>
          <w:p w14:paraId="72C5E0EF" w14:textId="77777777" w:rsidR="0008119E" w:rsidRDefault="0008119E" w:rsidP="00B16441">
            <w:r>
              <w:t>1</w:t>
            </w:r>
          </w:p>
        </w:tc>
        <w:tc>
          <w:tcPr>
            <w:tcW w:w="1785" w:type="dxa"/>
          </w:tcPr>
          <w:p w14:paraId="2C532AE2" w14:textId="77777777" w:rsidR="0008119E" w:rsidRDefault="0008119E" w:rsidP="00B16441">
            <w:r>
              <w:t>1</w:t>
            </w:r>
          </w:p>
        </w:tc>
        <w:tc>
          <w:tcPr>
            <w:tcW w:w="1785" w:type="dxa"/>
          </w:tcPr>
          <w:p w14:paraId="0DA0F5E6" w14:textId="77777777" w:rsidR="0008119E" w:rsidRDefault="0008119E" w:rsidP="00B16441">
            <w:r>
              <w:t>Java</w:t>
            </w:r>
          </w:p>
        </w:tc>
        <w:tc>
          <w:tcPr>
            <w:tcW w:w="1786" w:type="dxa"/>
          </w:tcPr>
          <w:p w14:paraId="73062B34" w14:textId="77777777" w:rsidR="0008119E" w:rsidRDefault="0008119E" w:rsidP="00B16441">
            <w:r>
              <w:t>26.2%</w:t>
            </w:r>
          </w:p>
        </w:tc>
        <w:tc>
          <w:tcPr>
            <w:tcW w:w="1786" w:type="dxa"/>
          </w:tcPr>
          <w:p w14:paraId="4EB46200" w14:textId="77777777" w:rsidR="0008119E" w:rsidRDefault="0008119E" w:rsidP="00B16441">
            <w:r>
              <w:t>-0.6%</w:t>
            </w:r>
          </w:p>
        </w:tc>
      </w:tr>
      <w:tr w:rsidR="0008119E" w14:paraId="2EC67EAB" w14:textId="77777777" w:rsidTr="00B16441">
        <w:tc>
          <w:tcPr>
            <w:tcW w:w="1785" w:type="dxa"/>
          </w:tcPr>
          <w:p w14:paraId="6E05C565" w14:textId="77777777" w:rsidR="0008119E" w:rsidRDefault="0008119E" w:rsidP="00B16441">
            <w:r>
              <w:t>2</w:t>
            </w:r>
          </w:p>
        </w:tc>
        <w:tc>
          <w:tcPr>
            <w:tcW w:w="1785" w:type="dxa"/>
          </w:tcPr>
          <w:p w14:paraId="6E72A235" w14:textId="77777777" w:rsidR="0008119E" w:rsidRDefault="0008119E" w:rsidP="00B16441">
            <w:r>
              <w:t>2</w:t>
            </w:r>
          </w:p>
        </w:tc>
        <w:tc>
          <w:tcPr>
            <w:tcW w:w="1785" w:type="dxa"/>
          </w:tcPr>
          <w:p w14:paraId="3EC5C876" w14:textId="77777777" w:rsidR="0008119E" w:rsidRDefault="0008119E" w:rsidP="00B16441">
            <w:r>
              <w:t>PhP</w:t>
            </w:r>
          </w:p>
        </w:tc>
        <w:tc>
          <w:tcPr>
            <w:tcW w:w="1786" w:type="dxa"/>
          </w:tcPr>
          <w:p w14:paraId="44A81E6C" w14:textId="77777777" w:rsidR="0008119E" w:rsidRDefault="0008119E" w:rsidP="00B16441">
            <w:r>
              <w:t>13.2%</w:t>
            </w:r>
          </w:p>
        </w:tc>
        <w:tc>
          <w:tcPr>
            <w:tcW w:w="1786" w:type="dxa"/>
          </w:tcPr>
          <w:p w14:paraId="00A400FC" w14:textId="77777777" w:rsidR="0008119E" w:rsidRDefault="0008119E" w:rsidP="00B16441">
            <w:r>
              <w:t>-1.6%</w:t>
            </w:r>
          </w:p>
        </w:tc>
      </w:tr>
      <w:tr w:rsidR="0008119E" w14:paraId="56E07B23" w14:textId="77777777" w:rsidTr="00B16441">
        <w:tc>
          <w:tcPr>
            <w:tcW w:w="1785" w:type="dxa"/>
          </w:tcPr>
          <w:p w14:paraId="0FF625AA" w14:textId="77777777" w:rsidR="0008119E" w:rsidRDefault="0008119E" w:rsidP="00B16441">
            <w:r>
              <w:t>3</w:t>
            </w:r>
          </w:p>
        </w:tc>
        <w:tc>
          <w:tcPr>
            <w:tcW w:w="1785" w:type="dxa"/>
          </w:tcPr>
          <w:p w14:paraId="710FAAEE" w14:textId="77777777" w:rsidR="0008119E" w:rsidRDefault="0008119E" w:rsidP="00B16441">
            <w:r>
              <w:t>6</w:t>
            </w:r>
          </w:p>
        </w:tc>
        <w:tc>
          <w:tcPr>
            <w:tcW w:w="1785" w:type="dxa"/>
          </w:tcPr>
          <w:p w14:paraId="011D6F8D" w14:textId="77777777" w:rsidR="0008119E" w:rsidRDefault="0008119E" w:rsidP="00B16441">
            <w:r>
              <w:t>Python</w:t>
            </w:r>
          </w:p>
        </w:tc>
        <w:tc>
          <w:tcPr>
            <w:tcW w:w="1786" w:type="dxa"/>
          </w:tcPr>
          <w:p w14:paraId="614D327D" w14:textId="77777777" w:rsidR="0008119E" w:rsidRDefault="0008119E" w:rsidP="00B16441">
            <w:r>
              <w:t>10.2%</w:t>
            </w:r>
          </w:p>
        </w:tc>
        <w:tc>
          <w:tcPr>
            <w:tcW w:w="1786" w:type="dxa"/>
          </w:tcPr>
          <w:p w14:paraId="6996BD13" w14:textId="77777777" w:rsidR="0008119E" w:rsidRDefault="0008119E" w:rsidP="00B16441">
            <w:r>
              <w:t>+1.3%</w:t>
            </w:r>
          </w:p>
        </w:tc>
      </w:tr>
      <w:tr w:rsidR="0008119E" w14:paraId="76F2DE84" w14:textId="77777777" w:rsidTr="00B16441">
        <w:tc>
          <w:tcPr>
            <w:tcW w:w="1785" w:type="dxa"/>
          </w:tcPr>
          <w:p w14:paraId="7CE0C381" w14:textId="77777777" w:rsidR="0008119E" w:rsidRDefault="0008119E" w:rsidP="00B16441">
            <w:r>
              <w:t>4</w:t>
            </w:r>
          </w:p>
        </w:tc>
        <w:tc>
          <w:tcPr>
            <w:tcW w:w="1785" w:type="dxa"/>
          </w:tcPr>
          <w:p w14:paraId="55B92B3E" w14:textId="77777777" w:rsidR="0008119E" w:rsidRDefault="0008119E" w:rsidP="00B16441">
            <w:r>
              <w:t>3</w:t>
            </w:r>
          </w:p>
        </w:tc>
        <w:tc>
          <w:tcPr>
            <w:tcW w:w="1785" w:type="dxa"/>
          </w:tcPr>
          <w:p w14:paraId="3BBCBB45" w14:textId="77777777" w:rsidR="0008119E" w:rsidRDefault="0008119E" w:rsidP="00B16441">
            <w:r>
              <w:t>C#</w:t>
            </w:r>
          </w:p>
        </w:tc>
        <w:tc>
          <w:tcPr>
            <w:tcW w:w="1786" w:type="dxa"/>
          </w:tcPr>
          <w:p w14:paraId="5269266C" w14:textId="77777777" w:rsidR="0008119E" w:rsidRDefault="0008119E" w:rsidP="00B16441">
            <w:r>
              <w:t>9.6%</w:t>
            </w:r>
          </w:p>
        </w:tc>
        <w:tc>
          <w:tcPr>
            <w:tcW w:w="1786" w:type="dxa"/>
          </w:tcPr>
          <w:p w14:paraId="26F3EDB4" w14:textId="77777777" w:rsidR="0008119E" w:rsidRDefault="0008119E" w:rsidP="00B16441">
            <w:r>
              <w:t>-0.4%</w:t>
            </w:r>
          </w:p>
        </w:tc>
      </w:tr>
      <w:tr w:rsidR="0008119E" w14:paraId="72EE851C" w14:textId="77777777" w:rsidTr="00B16441">
        <w:tc>
          <w:tcPr>
            <w:tcW w:w="1785" w:type="dxa"/>
          </w:tcPr>
          <w:p w14:paraId="5E4F5CC5" w14:textId="77777777" w:rsidR="0008119E" w:rsidRDefault="0008119E" w:rsidP="00B16441">
            <w:r>
              <w:lastRenderedPageBreak/>
              <w:t>5</w:t>
            </w:r>
          </w:p>
        </w:tc>
        <w:tc>
          <w:tcPr>
            <w:tcW w:w="1785" w:type="dxa"/>
          </w:tcPr>
          <w:p w14:paraId="25A6E449" w14:textId="77777777" w:rsidR="0008119E" w:rsidRDefault="0008119E" w:rsidP="00B16441">
            <w:r>
              <w:t>4</w:t>
            </w:r>
          </w:p>
        </w:tc>
        <w:tc>
          <w:tcPr>
            <w:tcW w:w="1785" w:type="dxa"/>
          </w:tcPr>
          <w:p w14:paraId="0E907B85" w14:textId="77777777" w:rsidR="0008119E" w:rsidRDefault="0008119E" w:rsidP="00B16441">
            <w:r>
              <w:t>C++</w:t>
            </w:r>
          </w:p>
        </w:tc>
        <w:tc>
          <w:tcPr>
            <w:tcW w:w="1786" w:type="dxa"/>
          </w:tcPr>
          <w:p w14:paraId="57DF5D3B" w14:textId="77777777" w:rsidR="0008119E" w:rsidRDefault="0008119E" w:rsidP="00B16441">
            <w:r>
              <w:t>8.9%</w:t>
            </w:r>
          </w:p>
        </w:tc>
        <w:tc>
          <w:tcPr>
            <w:tcW w:w="1786" w:type="dxa"/>
          </w:tcPr>
          <w:p w14:paraId="2F0877F4" w14:textId="77777777" w:rsidR="0008119E" w:rsidRDefault="0008119E" w:rsidP="00B16441">
            <w:r>
              <w:t>0%</w:t>
            </w:r>
          </w:p>
        </w:tc>
      </w:tr>
      <w:tr w:rsidR="0008119E" w14:paraId="22B98D46" w14:textId="77777777" w:rsidTr="00B16441">
        <w:tc>
          <w:tcPr>
            <w:tcW w:w="1785" w:type="dxa"/>
          </w:tcPr>
          <w:p w14:paraId="43756939" w14:textId="77777777" w:rsidR="0008119E" w:rsidRDefault="0008119E" w:rsidP="00B16441">
            <w:r>
              <w:t>6</w:t>
            </w:r>
          </w:p>
        </w:tc>
        <w:tc>
          <w:tcPr>
            <w:tcW w:w="1785" w:type="dxa"/>
          </w:tcPr>
          <w:p w14:paraId="0A5298D6" w14:textId="77777777" w:rsidR="0008119E" w:rsidRDefault="0008119E" w:rsidP="00B16441">
            <w:r>
              <w:t>5</w:t>
            </w:r>
          </w:p>
        </w:tc>
        <w:tc>
          <w:tcPr>
            <w:tcW w:w="1785" w:type="dxa"/>
          </w:tcPr>
          <w:p w14:paraId="1DBDF727" w14:textId="77777777" w:rsidR="0008119E" w:rsidRDefault="0008119E" w:rsidP="00B16441">
            <w:r>
              <w:t>C</w:t>
            </w:r>
          </w:p>
        </w:tc>
        <w:tc>
          <w:tcPr>
            <w:tcW w:w="1786" w:type="dxa"/>
          </w:tcPr>
          <w:p w14:paraId="1BBF497E" w14:textId="77777777" w:rsidR="0008119E" w:rsidRDefault="0008119E" w:rsidP="00B16441">
            <w:r>
              <w:t>8.1%</w:t>
            </w:r>
          </w:p>
        </w:tc>
        <w:tc>
          <w:tcPr>
            <w:tcW w:w="1786" w:type="dxa"/>
          </w:tcPr>
          <w:p w14:paraId="147334B4" w14:textId="77777777" w:rsidR="0008119E" w:rsidRDefault="0008119E" w:rsidP="00B16441">
            <w:r>
              <w:t>-0.2%</w:t>
            </w:r>
          </w:p>
        </w:tc>
      </w:tr>
      <w:tr w:rsidR="0008119E" w14:paraId="6D188682" w14:textId="77777777" w:rsidTr="00B16441">
        <w:tc>
          <w:tcPr>
            <w:tcW w:w="1785" w:type="dxa"/>
          </w:tcPr>
          <w:p w14:paraId="436D6C87" w14:textId="77777777" w:rsidR="0008119E" w:rsidRDefault="0008119E" w:rsidP="00B16441">
            <w:r>
              <w:t>7</w:t>
            </w:r>
          </w:p>
        </w:tc>
        <w:tc>
          <w:tcPr>
            <w:tcW w:w="1785" w:type="dxa"/>
          </w:tcPr>
          <w:p w14:paraId="57E9566D" w14:textId="77777777" w:rsidR="0008119E" w:rsidRDefault="0008119E" w:rsidP="00B16441">
            <w:r>
              <w:t>7</w:t>
            </w:r>
          </w:p>
        </w:tc>
        <w:tc>
          <w:tcPr>
            <w:tcW w:w="1785" w:type="dxa"/>
          </w:tcPr>
          <w:p w14:paraId="2DA57634" w14:textId="77777777" w:rsidR="0008119E" w:rsidRDefault="0008119E" w:rsidP="00B16441">
            <w:r>
              <w:t>JavaScript</w:t>
            </w:r>
          </w:p>
        </w:tc>
        <w:tc>
          <w:tcPr>
            <w:tcW w:w="1786" w:type="dxa"/>
          </w:tcPr>
          <w:p w14:paraId="3FB4843B" w14:textId="77777777" w:rsidR="0008119E" w:rsidRDefault="0008119E" w:rsidP="00B16441">
            <w:r>
              <w:t>7.6%</w:t>
            </w:r>
          </w:p>
        </w:tc>
        <w:tc>
          <w:tcPr>
            <w:tcW w:w="1786" w:type="dxa"/>
          </w:tcPr>
          <w:p w14:paraId="0B418F06" w14:textId="77777777" w:rsidR="0008119E" w:rsidRDefault="0008119E" w:rsidP="00B16441">
            <w:r>
              <w:t>+0.3%</w:t>
            </w:r>
          </w:p>
        </w:tc>
      </w:tr>
    </w:tbl>
    <w:p w14:paraId="29CDAC98"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D696145" w14:textId="77777777" w:rsidR="00ED6224" w:rsidRDefault="00ED6224">
      <w:pPr>
        <w:spacing w:before="0" w:line="240" w:lineRule="auto"/>
        <w:rPr>
          <w:b/>
          <w:kern w:val="28"/>
          <w:sz w:val="36"/>
        </w:rPr>
      </w:pPr>
      <w:bookmarkStart w:id="31" w:name="_heading=h.2s8eyo1" w:colFirst="0" w:colLast="0"/>
      <w:bookmarkEnd w:id="31"/>
      <w:r>
        <w:br w:type="page"/>
      </w:r>
    </w:p>
    <w:p w14:paraId="5262FDE3" w14:textId="1150AEF2" w:rsidR="00562E20" w:rsidRDefault="00A140C9" w:rsidP="00562E20">
      <w:pPr>
        <w:pStyle w:val="Titre1"/>
      </w:pPr>
      <w:bookmarkStart w:id="32" w:name="_Toc142476057"/>
      <w:r>
        <w:lastRenderedPageBreak/>
        <w:t>Étude</w:t>
      </w:r>
      <w:r w:rsidR="00562E20">
        <w:t xml:space="preserve"> de l’existant et solution envisagée</w:t>
      </w:r>
      <w:bookmarkEnd w:id="32"/>
    </w:p>
    <w:p w14:paraId="0B2B2B86" w14:textId="4026A4C8" w:rsidR="007B1490" w:rsidRPr="007B1490" w:rsidRDefault="00562E20" w:rsidP="00D57604">
      <w:pPr>
        <w:pStyle w:val="Titre2"/>
      </w:pPr>
      <w:bookmarkStart w:id="33" w:name="_heading=h.17dp8vu" w:colFirst="0" w:colLast="0"/>
      <w:bookmarkStart w:id="34" w:name="_Toc142476058"/>
      <w:bookmarkEnd w:id="33"/>
      <w:r>
        <w:t>Étude de l’existant</w:t>
      </w:r>
      <w:bookmarkEnd w:id="34"/>
    </w:p>
    <w:p w14:paraId="78DF5E22" w14:textId="77777777" w:rsidR="00562E20" w:rsidRDefault="00562E20" w:rsidP="00562E20">
      <w:pPr>
        <w:pStyle w:val="Titre3"/>
      </w:pPr>
      <w:bookmarkStart w:id="35" w:name="_heading=h.3rdcrjn" w:colFirst="0" w:colLast="0"/>
      <w:bookmarkStart w:id="36" w:name="_Toc142476059"/>
      <w:bookmarkEnd w:id="35"/>
      <w:r>
        <w:t>Description externe du système logiciel existant (vision utilisateur)</w:t>
      </w:r>
      <w:bookmarkEnd w:id="36"/>
    </w:p>
    <w:p w14:paraId="2C2B308B" w14:textId="739687EE" w:rsidR="00562E20" w:rsidRDefault="00562E20" w:rsidP="00562E20">
      <w:pPr>
        <w:rPr>
          <w:rFonts w:eastAsia="Garamond"/>
        </w:rPr>
      </w:pPr>
      <w:r>
        <w:rPr>
          <w:rFonts w:eastAsia="Garamond"/>
        </w:rPr>
        <w:t>Faire une description haut niveau des exigences déjà réalisées dans l’existant</w:t>
      </w:r>
    </w:p>
    <w:p w14:paraId="1E522370" w14:textId="00AC9AA1" w:rsidR="00ED0D75" w:rsidRPr="00ED0D75" w:rsidRDefault="00ED0D75" w:rsidP="00ED0D75">
      <w:pPr>
        <w:rPr>
          <w:rFonts w:eastAsia="Garamond"/>
        </w:rPr>
      </w:pPr>
      <w:r w:rsidRPr="00ED0D75">
        <w:rPr>
          <w:rFonts w:eastAsia="Garamond"/>
        </w:rPr>
        <w:t>L’interface pour l'affichage des listes des clients et ses commandes</w:t>
      </w:r>
      <w:r>
        <w:rPr>
          <w:rFonts w:eastAsia="Garamond"/>
        </w:rPr>
        <w:t> :</w:t>
      </w:r>
    </w:p>
    <w:p w14:paraId="50264CA3" w14:textId="31672E24" w:rsidR="00ED0D75" w:rsidRPr="00ED0D75" w:rsidRDefault="00ED0D75" w:rsidP="00ED0D75">
      <w:pPr>
        <w:rPr>
          <w:rFonts w:eastAsia="Garamond"/>
        </w:rPr>
      </w:pPr>
      <w:r w:rsidRPr="00ED0D75">
        <w:rPr>
          <w:rFonts w:eastAsia="Garamond"/>
        </w:rPr>
        <w:t>Des champs de saisie pour effectuer une recherche multicritère et un filtre des données des clients</w:t>
      </w:r>
    </w:p>
    <w:p w14:paraId="6856F7F5" w14:textId="2ADDD3E5" w:rsidR="00ED0D75" w:rsidRPr="00ED0D75" w:rsidRDefault="00ED0D75" w:rsidP="00ED0D75">
      <w:pPr>
        <w:rPr>
          <w:rFonts w:eastAsia="Garamond"/>
        </w:rPr>
      </w:pPr>
      <w:r w:rsidRPr="00ED0D75">
        <w:rPr>
          <w:rFonts w:eastAsia="Garamond"/>
        </w:rPr>
        <w:t xml:space="preserve">Un bouton de pagination en bas de la liste pour passer les résultats suivant </w:t>
      </w:r>
    </w:p>
    <w:p w14:paraId="6B735DAC" w14:textId="3E79C89F" w:rsidR="00ED0D75" w:rsidRPr="00ED0D75" w:rsidRDefault="00ED0D75" w:rsidP="00ED0D75">
      <w:pPr>
        <w:rPr>
          <w:rFonts w:eastAsia="Garamond"/>
        </w:rPr>
      </w:pPr>
      <w:r w:rsidRPr="00ED0D75">
        <w:rPr>
          <w:rFonts w:eastAsia="Garamond"/>
        </w:rPr>
        <w:t xml:space="preserve">Une icône de recherche pour </w:t>
      </w:r>
    </w:p>
    <w:p w14:paraId="43DD905C" w14:textId="60B20F27" w:rsidR="00ED0D75" w:rsidRDefault="00ED0D75" w:rsidP="00ED0D75">
      <w:pPr>
        <w:rPr>
          <w:rFonts w:eastAsia="Garamond"/>
        </w:rPr>
      </w:pPr>
      <w:r w:rsidRPr="00ED0D75">
        <w:rPr>
          <w:rFonts w:eastAsia="Garamond"/>
        </w:rPr>
        <w:t>Une page de liste des articles à valider avec l'extrait de texte, sa source, son auteur, le lien de page de l'article, sa date de publication et date de sélection</w:t>
      </w:r>
      <w:r w:rsidR="00D22277">
        <w:rPr>
          <w:rFonts w:eastAsia="Garamond"/>
        </w:rPr>
        <w:t xml:space="preserve"> </w:t>
      </w:r>
    </w:p>
    <w:p w14:paraId="29FC2934" w14:textId="3AB5D222" w:rsidR="00D22277" w:rsidRPr="00ED0D75" w:rsidRDefault="00D22277" w:rsidP="00ED0D75">
      <w:pPr>
        <w:rPr>
          <w:rFonts w:eastAsia="Garamond"/>
        </w:rPr>
      </w:pPr>
      <w:r>
        <w:rPr>
          <w:rFonts w:eastAsia="Garamond"/>
        </w:rPr>
        <w:t>Quand on sélectionne une de ses listes le client va voir quelque extrait qui contient le mot clés de l’article</w:t>
      </w:r>
    </w:p>
    <w:p w14:paraId="70E9AF5E" w14:textId="5D7780AE" w:rsidR="00D57604" w:rsidRDefault="00ED0D75" w:rsidP="00ED0D75">
      <w:pPr>
        <w:rPr>
          <w:rFonts w:eastAsia="Garamond"/>
        </w:rPr>
      </w:pPr>
      <w:r w:rsidRPr="00ED0D75">
        <w:rPr>
          <w:rFonts w:eastAsia="Garamond"/>
        </w:rPr>
        <w:t>Un check box Ok et Not Ok</w:t>
      </w:r>
      <w:r w:rsidR="00D22277">
        <w:rPr>
          <w:rFonts w:eastAsia="Garamond"/>
        </w:rPr>
        <w:t xml:space="preserve"> pour valider ou pas les articles sélectionnés</w:t>
      </w:r>
    </w:p>
    <w:p w14:paraId="4C9085ED" w14:textId="3E324208" w:rsidR="00D22277" w:rsidRDefault="00D22277" w:rsidP="00ED0D75">
      <w:pPr>
        <w:rPr>
          <w:rFonts w:eastAsia="Garamond"/>
        </w:rPr>
      </w:pPr>
      <w:r>
        <w:rPr>
          <w:rFonts w:eastAsia="Garamond"/>
        </w:rPr>
        <w:t>Un champ de saisie commentaire pour les remarques de l’utilisateur</w:t>
      </w:r>
    </w:p>
    <w:p w14:paraId="0278EC44" w14:textId="197215DE" w:rsidR="00D22277" w:rsidRDefault="00D22277" w:rsidP="00ED0D75">
      <w:pPr>
        <w:rPr>
          <w:rFonts w:eastAsia="Garamond"/>
        </w:rPr>
      </w:pPr>
      <w:r>
        <w:rPr>
          <w:rFonts w:eastAsia="Garamond"/>
        </w:rPr>
        <w:t>Un dialogue Box qui va afficher la liste des autres commandes qui possèdent le même article et ainsi que le texte complet de l’article</w:t>
      </w:r>
    </w:p>
    <w:p w14:paraId="5734BA04" w14:textId="2B229A91" w:rsidR="00D22277" w:rsidRPr="00ED0D75" w:rsidRDefault="00D22277" w:rsidP="00ED0D75">
      <w:pPr>
        <w:rPr>
          <w:rFonts w:eastAsia="Garamond"/>
        </w:rPr>
      </w:pPr>
      <w:r>
        <w:rPr>
          <w:rFonts w:eastAsia="Garamond"/>
        </w:rPr>
        <w:t>Il va aussi afficher La liste des descriptions des mots clés ainsi que les mots clés des autres profils sélectionnés</w:t>
      </w:r>
    </w:p>
    <w:p w14:paraId="0FF21772" w14:textId="77777777" w:rsidR="00562E20" w:rsidRPr="00562E20" w:rsidRDefault="00562E20" w:rsidP="00562E20">
      <w:pPr>
        <w:rPr>
          <w:rFonts w:eastAsia="Garamond"/>
        </w:rPr>
      </w:pPr>
    </w:p>
    <w:p w14:paraId="3B8DB113" w14:textId="77777777" w:rsidR="00562E20" w:rsidRPr="00562E20" w:rsidRDefault="00562E20" w:rsidP="00562E20">
      <w:pPr>
        <w:pStyle w:val="Titre3"/>
      </w:pPr>
      <w:bookmarkStart w:id="37" w:name="_heading=h.26in1rg" w:colFirst="0" w:colLast="0"/>
      <w:bookmarkStart w:id="38" w:name="_Toc142476060"/>
      <w:bookmarkEnd w:id="37"/>
      <w:r w:rsidRPr="00562E20">
        <w:t>Description interne du système logiciel existant (vision développeur/conception)</w:t>
      </w:r>
      <w:bookmarkEnd w:id="38"/>
      <w:r w:rsidRPr="00562E20">
        <w:t xml:space="preserve"> </w:t>
      </w:r>
    </w:p>
    <w:p w14:paraId="557A26D0" w14:textId="08AFA6E6" w:rsidR="00562E20" w:rsidRDefault="00562E20" w:rsidP="00562E20">
      <w:r w:rsidRPr="00562E20">
        <w:t>Faire une description haut niveau de la plate-forme technique existante et du logiciel déjà développé (les packages de code source ainsi que les tables existantes, les composants et leur déploiement)</w:t>
      </w:r>
    </w:p>
    <w:p w14:paraId="36A8A9B3" w14:textId="77777777" w:rsidR="005531FF" w:rsidRDefault="005531FF" w:rsidP="005531FF">
      <w:r>
        <w:t>Coté Migration des données :</w:t>
      </w:r>
    </w:p>
    <w:p w14:paraId="7F83104A" w14:textId="2E5B5620" w:rsidR="005531FF" w:rsidRDefault="005531FF" w:rsidP="005531FF">
      <w:r>
        <w:t>Utilisation de l'E</w:t>
      </w:r>
      <w:r>
        <w:t xml:space="preserve">ntity </w:t>
      </w:r>
      <w:r>
        <w:t>Framework</w:t>
      </w:r>
      <w:r>
        <w:t xml:space="preserve"> pour </w:t>
      </w:r>
      <w:r>
        <w:t>accéder</w:t>
      </w:r>
      <w:r>
        <w:t xml:space="preserve"> </w:t>
      </w:r>
      <w:r>
        <w:t>à</w:t>
      </w:r>
      <w:r>
        <w:t xml:space="preserve"> la base de données </w:t>
      </w:r>
      <w:r>
        <w:t>SQL Server</w:t>
      </w:r>
      <w:r>
        <w:t xml:space="preserve"> </w:t>
      </w:r>
    </w:p>
    <w:p w14:paraId="56C9CA8C" w14:textId="431F883A" w:rsidR="005531FF" w:rsidRDefault="005531FF" w:rsidP="005531FF">
      <w:r>
        <w:t>Utilisation</w:t>
      </w:r>
      <w:r>
        <w:t xml:space="preserve"> d'une fonction fait dans une console C# pour extraire </w:t>
      </w:r>
      <w:r>
        <w:t>les données nécessaires pour le projet WebSelect en plusieurs fichier J</w:t>
      </w:r>
      <w:r>
        <w:t>son qui va contenir 5000 données par fichier</w:t>
      </w:r>
    </w:p>
    <w:p w14:paraId="166C508D" w14:textId="7503BD5B" w:rsidR="005531FF" w:rsidRDefault="005531FF" w:rsidP="005531FF">
      <w:r>
        <w:lastRenderedPageBreak/>
        <w:t>Utilisation des extension</w:t>
      </w:r>
      <w:r w:rsidR="009E01BC">
        <w:t>s</w:t>
      </w:r>
      <w:r>
        <w:t xml:space="preserve"> </w:t>
      </w:r>
      <w:r w:rsidR="009E01BC">
        <w:t>gratuits « MongoDB.Driver »</w:t>
      </w:r>
      <w:r>
        <w:t xml:space="preserve"> et </w:t>
      </w:r>
      <w:r w:rsidR="009E01BC">
        <w:t>« </w:t>
      </w:r>
      <w:r>
        <w:t>MongoDB.Bson</w:t>
      </w:r>
      <w:r w:rsidR="009E01BC">
        <w:t> »</w:t>
      </w:r>
      <w:r>
        <w:t xml:space="preserve"> pour traiter les données Json .</w:t>
      </w:r>
    </w:p>
    <w:p w14:paraId="55A284B8" w14:textId="329BE617" w:rsidR="005531FF" w:rsidRDefault="005531FF" w:rsidP="005531FF">
      <w:r>
        <w:t xml:space="preserve">Utilisation d'une fonction qui utilise l'extension </w:t>
      </w:r>
      <w:r w:rsidR="00A14C83">
        <w:t xml:space="preserve">Mongo DB </w:t>
      </w:r>
      <w:r>
        <w:t xml:space="preserve">pour importer les </w:t>
      </w:r>
      <w:r w:rsidR="00A14C83">
        <w:t>données</w:t>
      </w:r>
      <w:r>
        <w:t xml:space="preserve"> Json vers la Base de Données </w:t>
      </w:r>
      <w:r w:rsidR="00A14C83">
        <w:t>Mongo DB</w:t>
      </w:r>
    </w:p>
    <w:p w14:paraId="21D6D5ED" w14:textId="511BED4C" w:rsidR="00A14C83" w:rsidRDefault="00A14C83" w:rsidP="005531FF">
      <w:r w:rsidRPr="00A14C83">
        <w:t>Cote Base de Données Mongo DB :</w:t>
      </w:r>
    </w:p>
    <w:p w14:paraId="376B6CA1" w14:textId="41ECD561" w:rsidR="00A14C83" w:rsidRDefault="00A14C83" w:rsidP="005531FF">
      <w:r>
        <w:t>Cote Front-End :</w:t>
      </w:r>
    </w:p>
    <w:p w14:paraId="35C2CB59" w14:textId="1A3C5178" w:rsidR="00A14C83" w:rsidRDefault="00A14C83" w:rsidP="005531FF">
      <w:r>
        <w:t>U</w:t>
      </w:r>
      <w:r w:rsidR="00872778">
        <w:t>tilisation 3</w:t>
      </w:r>
      <w:r>
        <w:t xml:space="preserve"> composants pour l’interface</w:t>
      </w:r>
      <w:r w:rsidR="00872778">
        <w:t> :</w:t>
      </w:r>
    </w:p>
    <w:p w14:paraId="6D19E808" w14:textId="77777777" w:rsidR="00E63414" w:rsidRDefault="00872778" w:rsidP="005531FF">
      <w:r>
        <w:t>Article-to-validate :</w:t>
      </w:r>
      <w:r w:rsidR="00C2540E">
        <w:t xml:space="preserve"> </w:t>
      </w:r>
    </w:p>
    <w:p w14:paraId="3AE8B0BB" w14:textId="46EBBB4F" w:rsidR="00872778" w:rsidRDefault="00E63414" w:rsidP="005531FF">
      <w:r>
        <w:t>-</w:t>
      </w:r>
      <w:r w:rsidR="00C2540E">
        <w:t xml:space="preserve">une boucle d’un cdk-accordion </w:t>
      </w:r>
      <w:r w:rsidR="00872778">
        <w:t>pour l’affichage des articles a validé</w:t>
      </w:r>
    </w:p>
    <w:p w14:paraId="4C91AE3C" w14:textId="5508F983" w:rsidR="00E63414" w:rsidRDefault="00E63414" w:rsidP="00E63414">
      <w:r>
        <w:t>Une mat-pagination pour l’affichage par pages des données</w:t>
      </w:r>
    </w:p>
    <w:p w14:paraId="5458F479" w14:textId="77777777" w:rsidR="00E63414" w:rsidRDefault="00E63414" w:rsidP="00E63414"/>
    <w:p w14:paraId="0BD61608" w14:textId="6DA01118" w:rsidR="00E63414" w:rsidRDefault="00E63414" w:rsidP="00E63414">
      <w:r>
        <w:t>-une icône qui permet d’afficher une page dans un dialogue des autres profils</w:t>
      </w:r>
    </w:p>
    <w:p w14:paraId="30BCA9AD" w14:textId="6C734CF4" w:rsidR="00E63414" w:rsidRDefault="00E63414" w:rsidP="00E63414">
      <w:r>
        <w:t xml:space="preserve">Other-profil-article : </w:t>
      </w:r>
    </w:p>
    <w:p w14:paraId="1E5C1ED5" w14:textId="0AE130D8" w:rsidR="00E63414" w:rsidRDefault="00E63414" w:rsidP="00E63414">
      <w:r>
        <w:t>-un Mat-tab : pour afficher les deux onglets profil et l’onglet texte</w:t>
      </w:r>
    </w:p>
    <w:p w14:paraId="05D0317C" w14:textId="77777777" w:rsidR="00E63414" w:rsidRDefault="00E63414" w:rsidP="00E63414">
      <w:r>
        <w:t>-</w:t>
      </w:r>
      <w:r>
        <w:t xml:space="preserve"> un Mat-table pour</w:t>
      </w:r>
      <w:r>
        <w:t xml:space="preserve"> l’affichage des autres articles </w:t>
      </w:r>
    </w:p>
    <w:p w14:paraId="2F17E967" w14:textId="3EC94598" w:rsidR="00E63414" w:rsidRDefault="00E63414" w:rsidP="00E63414">
      <w:r>
        <w:t>-un div qui va afficher les textes complets</w:t>
      </w:r>
      <w:r>
        <w:t xml:space="preserve"> de l’article</w:t>
      </w:r>
    </w:p>
    <w:p w14:paraId="4361EC9C" w14:textId="61ED47AD" w:rsidR="00E63414" w:rsidRDefault="00E63414" w:rsidP="00E63414">
      <w:r>
        <w:t>-</w:t>
      </w:r>
      <w:r w:rsidR="00C945E3" w:rsidRPr="00C945E3">
        <w:t xml:space="preserve"> </w:t>
      </w:r>
      <w:r w:rsidR="00C945E3">
        <w:t>une boucle d’un cdk-</w:t>
      </w:r>
      <w:bookmarkStart w:id="39" w:name="_GoBack"/>
      <w:bookmarkEnd w:id="39"/>
      <w:r w:rsidR="00C945E3">
        <w:t xml:space="preserve">accordion </w:t>
      </w:r>
      <w:r>
        <w:t xml:space="preserve">pour l’affichage </w:t>
      </w:r>
      <w:r w:rsidR="00C945E3">
        <w:t>des mots clés</w:t>
      </w:r>
    </w:p>
    <w:p w14:paraId="5C7DA741" w14:textId="77777777" w:rsidR="00E63414" w:rsidRDefault="00E63414" w:rsidP="005531FF"/>
    <w:p w14:paraId="5EE59892" w14:textId="77777777" w:rsidR="00872778" w:rsidRDefault="00872778" w:rsidP="005531FF"/>
    <w:p w14:paraId="661A8789" w14:textId="3D0F4F78" w:rsidR="00F02CF9" w:rsidRDefault="00F02CF9" w:rsidP="005531FF">
      <w:r>
        <w:t xml:space="preserve">Utilisation de plusieurs modèles de classe pour l’affichage des données </w:t>
      </w:r>
    </w:p>
    <w:p w14:paraId="7AD818E7" w14:textId="3CA03A78" w:rsidR="00F02CF9" w:rsidRDefault="00F02CF9" w:rsidP="005531FF">
      <w:r>
        <w:t xml:space="preserve">Utilisation de plusieurs services pour l’injection des données </w:t>
      </w:r>
    </w:p>
    <w:p w14:paraId="4CD3AC68" w14:textId="4A0EDC3C" w:rsidR="00872778" w:rsidRDefault="00F02CF9" w:rsidP="005531FF">
      <w:r>
        <w:t>U</w:t>
      </w:r>
      <w:r w:rsidR="00872778">
        <w:t>tilisation d’</w:t>
      </w:r>
      <w:r>
        <w:t xml:space="preserve">Angular Material pour l’affichage </w:t>
      </w:r>
      <w:r w:rsidR="00872778">
        <w:t>des tableaux</w:t>
      </w:r>
      <w:r>
        <w:t xml:space="preserve"> </w:t>
      </w:r>
      <w:r w:rsidR="00872778">
        <w:t>visuel, les C</w:t>
      </w:r>
      <w:r>
        <w:t>ard</w:t>
      </w:r>
      <w:r w:rsidR="00872778">
        <w:t>s</w:t>
      </w:r>
      <w:r>
        <w:t xml:space="preserve"> et les </w:t>
      </w:r>
      <w:r w:rsidR="00872778">
        <w:t>paginations, quelques styles CSS pour améliorer le design de la page</w:t>
      </w:r>
    </w:p>
    <w:p w14:paraId="53630B41" w14:textId="77777777" w:rsidR="00F02CF9" w:rsidRPr="00562E20" w:rsidRDefault="00F02CF9" w:rsidP="005531FF"/>
    <w:p w14:paraId="4A2FCE75"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3"/>
          <w:szCs w:val="23"/>
        </w:rPr>
      </w:pPr>
    </w:p>
    <w:p w14:paraId="271030A1" w14:textId="77777777" w:rsidR="00562E20" w:rsidRPr="00562E20" w:rsidRDefault="00562E20" w:rsidP="00562E20">
      <w:pPr>
        <w:pStyle w:val="Titre2"/>
      </w:pPr>
      <w:bookmarkStart w:id="40" w:name="_heading=h.lnxbz9" w:colFirst="0" w:colLast="0"/>
      <w:bookmarkStart w:id="41" w:name="_Toc142476061"/>
      <w:bookmarkEnd w:id="40"/>
      <w:r w:rsidRPr="00562E20">
        <w:t>Critique de l’existant</w:t>
      </w:r>
      <w:bookmarkEnd w:id="41"/>
    </w:p>
    <w:p w14:paraId="332646F6" w14:textId="77777777" w:rsidR="00562E20" w:rsidRPr="00562E20" w:rsidRDefault="00562E20" w:rsidP="00562E20">
      <w:pPr>
        <w:rPr>
          <w:rFonts w:eastAsia="Garamond"/>
        </w:rPr>
      </w:pPr>
      <w:r w:rsidRPr="00562E20">
        <w:rPr>
          <w:rFonts w:eastAsia="Garamond"/>
        </w:rPr>
        <w:t>La critique doit être positive et négative</w:t>
      </w:r>
    </w:p>
    <w:p w14:paraId="5E7D273A" w14:textId="551E9E44" w:rsidR="00562E20" w:rsidRPr="00562E20" w:rsidRDefault="00562E20" w:rsidP="00562E20">
      <w:pPr>
        <w:rPr>
          <w:rFonts w:eastAsia="Garamond"/>
        </w:rPr>
      </w:pPr>
      <w:r w:rsidRPr="00562E20">
        <w:rPr>
          <w:rFonts w:eastAsia="Garamond"/>
        </w:rPr>
        <w:lastRenderedPageBreak/>
        <w:t>Elle peut se faire dans le chapitre "Étude de l'existant"</w:t>
      </w:r>
    </w:p>
    <w:p w14:paraId="0256D07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57870F89" w14:textId="77777777" w:rsidR="00562E20" w:rsidRPr="00562E20" w:rsidRDefault="00562E20" w:rsidP="00562E20">
      <w:pPr>
        <w:pStyle w:val="Titre2"/>
      </w:pPr>
      <w:bookmarkStart w:id="42" w:name="_heading=h.35nkun2" w:colFirst="0" w:colLast="0"/>
      <w:bookmarkStart w:id="43" w:name="_Toc142476062"/>
      <w:bookmarkEnd w:id="42"/>
      <w:r w:rsidRPr="00562E20">
        <w:t>Solutions envisagées</w:t>
      </w:r>
      <w:bookmarkEnd w:id="43"/>
    </w:p>
    <w:p w14:paraId="736BD31C" w14:textId="77777777" w:rsidR="00562E20" w:rsidRPr="00562E20" w:rsidRDefault="00562E20" w:rsidP="00562E20">
      <w:pPr>
        <w:rPr>
          <w:rFonts w:eastAsia="Garamond"/>
        </w:rPr>
      </w:pPr>
      <w:r w:rsidRPr="00562E20">
        <w:rPr>
          <w:rFonts w:eastAsia="Garamond"/>
        </w:rPr>
        <w:t>Décrire les solutions envisagées et justifier la solution choisie</w:t>
      </w:r>
    </w:p>
    <w:p w14:paraId="0A8ECFF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23CBD9EB" w14:textId="77777777" w:rsidR="00562E20" w:rsidRDefault="00562E20" w:rsidP="00562E20">
      <w:pPr>
        <w:pStyle w:val="Titre2"/>
      </w:pPr>
      <w:bookmarkStart w:id="44" w:name="_heading=h.1ksv4uv" w:colFirst="0" w:colLast="0"/>
      <w:bookmarkStart w:id="45" w:name="_Toc142476063"/>
      <w:bookmarkEnd w:id="44"/>
      <w:r>
        <w:t>Objectifs principaux et livrables</w:t>
      </w:r>
      <w:bookmarkEnd w:id="45"/>
    </w:p>
    <w:p w14:paraId="5E73DAE5"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b/>
          <w:color w:val="000000"/>
          <w:sz w:val="30"/>
          <w:szCs w:val="30"/>
        </w:rPr>
      </w:pPr>
    </w:p>
    <w:p w14:paraId="0F7946A4" w14:textId="77777777" w:rsidR="00ED6224" w:rsidRDefault="00ED6224">
      <w:pPr>
        <w:spacing w:before="0" w:line="240" w:lineRule="auto"/>
        <w:rPr>
          <w:b/>
          <w:kern w:val="28"/>
          <w:sz w:val="36"/>
        </w:rPr>
      </w:pPr>
      <w:bookmarkStart w:id="46" w:name="_heading=h.44sinio" w:colFirst="0" w:colLast="0"/>
      <w:bookmarkEnd w:id="46"/>
      <w:r>
        <w:br w:type="page"/>
      </w:r>
    </w:p>
    <w:p w14:paraId="1DA16AD2" w14:textId="1EC53B1B" w:rsidR="00562E20" w:rsidRDefault="00562E20" w:rsidP="00B2228B">
      <w:pPr>
        <w:pStyle w:val="Titre1"/>
      </w:pPr>
      <w:bookmarkStart w:id="47" w:name="_Toc142476064"/>
      <w:r>
        <w:lastRenderedPageBreak/>
        <w:t>Démarche projet</w:t>
      </w:r>
      <w:bookmarkEnd w:id="47"/>
    </w:p>
    <w:p w14:paraId="548BB5C8" w14:textId="77777777" w:rsidR="00562E20" w:rsidRDefault="00562E20" w:rsidP="00B2228B">
      <w:pPr>
        <w:rPr>
          <w:rFonts w:eastAsia="Garamond"/>
        </w:rPr>
      </w:pPr>
      <w:r>
        <w:rPr>
          <w:rFonts w:eastAsia="Garamond"/>
        </w:rPr>
        <w:t>(Attention !!! la démarche et les outils associés doivent être mis en place dès le début du stage)</w:t>
      </w:r>
    </w:p>
    <w:p w14:paraId="0EC99C0A"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6773F210" w14:textId="77777777" w:rsidR="00562E20" w:rsidRDefault="00562E20" w:rsidP="00B2228B">
      <w:pPr>
        <w:pStyle w:val="Titre2"/>
      </w:pPr>
      <w:bookmarkStart w:id="48" w:name="_heading=h.2jxsxqh" w:colFirst="0" w:colLast="0"/>
      <w:bookmarkStart w:id="49" w:name="_Toc142476065"/>
      <w:bookmarkEnd w:id="48"/>
      <w:r>
        <w:t>Principes de la démarche projet</w:t>
      </w:r>
      <w:bookmarkEnd w:id="49"/>
    </w:p>
    <w:p w14:paraId="661A461F" w14:textId="77777777" w:rsidR="00562E20" w:rsidRDefault="00562E20" w:rsidP="00B2228B">
      <w:pPr>
        <w:pStyle w:val="Titre3"/>
      </w:pPr>
      <w:bookmarkStart w:id="50" w:name="_heading=h.z337ya" w:colFirst="0" w:colLast="0"/>
      <w:bookmarkStart w:id="51" w:name="_Toc142476066"/>
      <w:bookmarkEnd w:id="50"/>
      <w:r>
        <w:t>Activités d’ingénierie logicielle</w:t>
      </w:r>
      <w:bookmarkEnd w:id="51"/>
    </w:p>
    <w:p w14:paraId="1D0BAEFA" w14:textId="77777777" w:rsidR="00B2228B" w:rsidRDefault="00562E20" w:rsidP="00B2228B">
      <w:pPr>
        <w:rPr>
          <w:rFonts w:eastAsia="Garamond"/>
        </w:rPr>
      </w:pPr>
      <w:r w:rsidRPr="00B2228B">
        <w:rPr>
          <w:rFonts w:eastAsia="Garamond"/>
        </w:rPr>
        <w:t>Indiquer de façon synthétique (1/2 page max) les activités d’ingénierie logicielle (exigences, conception, codage, différents niveaux de test …) applicables au projet.</w:t>
      </w:r>
    </w:p>
    <w:p w14:paraId="1606939F" w14:textId="77777777" w:rsidR="00B2228B" w:rsidRDefault="00562E20" w:rsidP="00B2228B">
      <w:pPr>
        <w:rPr>
          <w:rFonts w:eastAsia="Garamond"/>
        </w:rPr>
      </w:pPr>
      <w:r w:rsidRPr="00B2228B">
        <w:rPr>
          <w:rFonts w:eastAsia="Garamond"/>
        </w:rPr>
        <w:t>Le cas échéant, préciser la méthode de référence (Unified Process, XP …). En particulier, préciser la stratégie de test.</w:t>
      </w:r>
    </w:p>
    <w:p w14:paraId="532690EA" w14:textId="30BE77CC" w:rsidR="00562E20" w:rsidRPr="00B2228B" w:rsidRDefault="00562E20" w:rsidP="00B2228B">
      <w:pPr>
        <w:rPr>
          <w:rFonts w:eastAsia="Garamond"/>
        </w:rPr>
      </w:pPr>
      <w:r w:rsidRPr="00B2228B">
        <w:rPr>
          <w:rFonts w:eastAsia="Garamond"/>
        </w:rPr>
        <w:t>Parmi les activités d’ingénierie, préciser celles que vous réalisez.</w:t>
      </w:r>
    </w:p>
    <w:p w14:paraId="09923142"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4878790F" w14:textId="77777777" w:rsidR="00562E20" w:rsidRDefault="00562E20" w:rsidP="00B2228B">
      <w:pPr>
        <w:pStyle w:val="Titre3"/>
      </w:pPr>
      <w:bookmarkStart w:id="52" w:name="_heading=h.3j2qqm3" w:colFirst="0" w:colLast="0"/>
      <w:bookmarkStart w:id="53" w:name="_Toc142476067"/>
      <w:bookmarkEnd w:id="52"/>
      <w:r>
        <w:t>Méthode de gestion de projet utilisée</w:t>
      </w:r>
      <w:bookmarkEnd w:id="53"/>
    </w:p>
    <w:p w14:paraId="50C9043F" w14:textId="77777777" w:rsidR="00562E20" w:rsidRPr="00B2228B" w:rsidRDefault="00562E20" w:rsidP="00B2228B">
      <w:pPr>
        <w:rPr>
          <w:rFonts w:eastAsia="Garamond"/>
        </w:rPr>
      </w:pPr>
      <w:r w:rsidRPr="00B2228B">
        <w:rPr>
          <w:rFonts w:eastAsia="Garamond"/>
        </w:rPr>
        <w:t>Méthode « en cascade » ou « itérative ». Le cas échéant, indiquer la méthode de référence, (Scrum, UP, …), sans la décrire en détails. Précisez votre rôle vis-à-vis de la gestion de projet. Présenter la démarche de communication : réunions, compte rendus …</w:t>
      </w:r>
    </w:p>
    <w:p w14:paraId="4AB4CFE2"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5"/>
          <w:szCs w:val="25"/>
        </w:rPr>
      </w:pPr>
    </w:p>
    <w:p w14:paraId="1597F9A1" w14:textId="77777777" w:rsidR="00562E20" w:rsidRDefault="00562E20" w:rsidP="00B2228B">
      <w:pPr>
        <w:pStyle w:val="Titre3"/>
      </w:pPr>
      <w:bookmarkStart w:id="54" w:name="_heading=h.1y810tw" w:colFirst="0" w:colLast="0"/>
      <w:bookmarkStart w:id="55" w:name="_Toc142476068"/>
      <w:bookmarkEnd w:id="54"/>
      <w:r>
        <w:t>Rôles et responsabilités</w:t>
      </w:r>
      <w:bookmarkEnd w:id="55"/>
    </w:p>
    <w:p w14:paraId="025057E1" w14:textId="77777777" w:rsidR="00562E20" w:rsidRPr="00B2228B" w:rsidRDefault="00562E20" w:rsidP="00B2228B">
      <w:pPr>
        <w:rPr>
          <w:rFonts w:eastAsia="Garamond"/>
        </w:rPr>
      </w:pPr>
      <w:r w:rsidRPr="00B2228B">
        <w:rPr>
          <w:rFonts w:eastAsia="Garamond"/>
        </w:rPr>
        <w:t>Décrire les parties prenantes (client, équipe marketing …) et l'équipe projet.</w:t>
      </w:r>
    </w:p>
    <w:p w14:paraId="5F4803AA" w14:textId="77777777" w:rsidR="00562E20" w:rsidRPr="00B2228B" w:rsidRDefault="00562E20" w:rsidP="00B2228B">
      <w:pPr>
        <w:rPr>
          <w:rFonts w:eastAsia="Garamond"/>
        </w:rPr>
        <w:sectPr w:rsidR="00562E20" w:rsidRPr="00B2228B">
          <w:pgSz w:w="11907" w:h="16840"/>
          <w:pgMar w:top="1320" w:right="740" w:bottom="280" w:left="1200" w:header="720" w:footer="720" w:gutter="0"/>
          <w:cols w:space="720"/>
        </w:sectPr>
      </w:pPr>
      <w:r w:rsidRPr="00B2228B">
        <w:rPr>
          <w:rFonts w:eastAsia="Garamond"/>
        </w:rPr>
        <w:t>Préciser en particulier votre rôle et vos relations avec les autres acteurs.</w:t>
      </w:r>
    </w:p>
    <w:p w14:paraId="68C1820D" w14:textId="77777777" w:rsidR="00562E20" w:rsidRDefault="00562E20" w:rsidP="00B2228B">
      <w:pPr>
        <w:pStyle w:val="Titre3"/>
      </w:pPr>
      <w:bookmarkStart w:id="56" w:name="_heading=h.4i7ojhp" w:colFirst="0" w:colLast="0"/>
      <w:bookmarkStart w:id="57" w:name="_Toc142476069"/>
      <w:bookmarkEnd w:id="56"/>
      <w:r>
        <w:lastRenderedPageBreak/>
        <w:t>Outils</w:t>
      </w:r>
      <w:bookmarkEnd w:id="57"/>
    </w:p>
    <w:p w14:paraId="62A70FC7" w14:textId="6F5E14D6" w:rsidR="00562E20" w:rsidRDefault="00562E20" w:rsidP="00B2228B">
      <w:pPr>
        <w:rPr>
          <w:rFonts w:eastAsia="Garamond"/>
        </w:rPr>
      </w:pPr>
      <w:r w:rsidRPr="00B2228B">
        <w:rPr>
          <w:rFonts w:eastAsia="Garamond"/>
        </w:rPr>
        <w:t>Décrire les outils choisis pour mettre en œuvre la démarche (IDE, outil de gestion de la configuration, modeleur UML …). Préciser votre rôle dans le choix des outils.</w:t>
      </w:r>
    </w:p>
    <w:p w14:paraId="3EA16B27" w14:textId="77777777" w:rsidR="00B16441" w:rsidRDefault="00B16441" w:rsidP="004C63AF">
      <w:pPr>
        <w:pStyle w:val="Titre31"/>
      </w:pPr>
      <w:bookmarkStart w:id="58" w:name="_Toc141956236"/>
      <w:r w:rsidRPr="00285410">
        <w:t>Base de Données</w:t>
      </w:r>
      <w:bookmarkEnd w:id="58"/>
      <w:r>
        <w:t xml:space="preserve"> Et Back-End</w:t>
      </w:r>
    </w:p>
    <w:p w14:paraId="51989713" w14:textId="77777777" w:rsidR="00B16441" w:rsidRDefault="00B16441" w:rsidP="00B16441">
      <w:pPr>
        <w:pStyle w:val="Para"/>
        <w:ind w:firstLine="0"/>
      </w:pPr>
      <w:r>
        <w:t xml:space="preserve">C# reste un outil compatible avec la manipulation de la base de données SQL Server car tous les deux sont des produits de même source développer par Microsoft c'est aussi le principal langage que la société nous impose et divers extensions C# sont déjà acheté par la société. </w:t>
      </w:r>
    </w:p>
    <w:p w14:paraId="65E8A0EC" w14:textId="77777777" w:rsidR="00B16441" w:rsidRDefault="00B16441" w:rsidP="00B16441">
      <w:pPr>
        <w:pStyle w:val="Para"/>
        <w:ind w:firstLine="0"/>
      </w:pPr>
      <w:r>
        <w:t>C# fait partie intégrante de la plateforme .NET et est utilisé pour développer une variété d'applications, notamment des applications de bureau, des applications Web, des applications mobiles et bien d'autres.</w:t>
      </w:r>
    </w:p>
    <w:p w14:paraId="28726297" w14:textId="77777777" w:rsidR="00B16441" w:rsidRDefault="00B16441" w:rsidP="00B16441">
      <w:pPr>
        <w:pStyle w:val="Para"/>
        <w:ind w:firstLine="0"/>
      </w:pPr>
      <w:r>
        <w:t>C# lui-même est un langage open source, et sa mise en œuvre principale, appelée ".NET Core", est également open source et gratuite à utiliser. Microsoft a fait de gros efforts pour ouvrir le développement de .NET et C# à la communauté et aux développeurs, ce qui a conduit à un certain nombre de changements positifs pour les développeurs, tels que l'expansion de l'écosystème open source, la prise en charge multiplateforme.</w:t>
      </w:r>
    </w:p>
    <w:p w14:paraId="473D0110" w14:textId="77777777" w:rsidR="00B16441" w:rsidRDefault="00B16441" w:rsidP="00B16441">
      <w:pPr>
        <w:pStyle w:val="Para"/>
        <w:ind w:firstLine="0"/>
      </w:pPr>
      <w:r>
        <w:t>Sur le plan commercial pour faciliter le développement de l'application on utilise l'IDE Visual Studio.</w:t>
      </w:r>
    </w:p>
    <w:p w14:paraId="0A5EA439" w14:textId="73212EA0" w:rsidR="00B16441" w:rsidRDefault="00B16441" w:rsidP="00B16441">
      <w:pPr>
        <w:pStyle w:val="Para"/>
        <w:ind w:firstLine="0"/>
      </w:pPr>
      <w:r>
        <w:t>Certaines éditions de Visual Studio sont gratuites, comme Visual Studio Community, qui convient aux développeurs individuels et aux petites équipes. D'autres éditions, comme Visual Studio Professional et Visual Studio Enterprise, ont des fonctionnalités plus avancées et sont destinées aux équipes de développement plus importantes. De notre part nous utilisons le pack Visual studio professionnel</w:t>
      </w:r>
    </w:p>
    <w:p w14:paraId="584C8768" w14:textId="77777777" w:rsidR="00B16441" w:rsidRDefault="00B16441" w:rsidP="004C63AF">
      <w:pPr>
        <w:pStyle w:val="Titre31"/>
      </w:pPr>
      <w:bookmarkStart w:id="59" w:name="_Toc141956237"/>
      <w:r w:rsidRPr="00285410">
        <w:t>Front-End</w:t>
      </w:r>
      <w:bookmarkEnd w:id="59"/>
    </w:p>
    <w:p w14:paraId="0AF3795A" w14:textId="77777777" w:rsidR="00B16441" w:rsidRDefault="00B16441" w:rsidP="00B16441">
      <w:pPr>
        <w:pStyle w:val="Para"/>
      </w:pPr>
      <w:r>
        <w:t xml:space="preserve">Angular a été utilisé coté client, c’est un Framework open-source développé par Google, destiné à la création d'applications web dynamiques et interactives. </w:t>
      </w:r>
    </w:p>
    <w:p w14:paraId="398319A2" w14:textId="77777777" w:rsidR="00B16441" w:rsidRDefault="00B16441" w:rsidP="00B16441">
      <w:pPr>
        <w:pStyle w:val="Para"/>
        <w:ind w:firstLine="0"/>
      </w:pPr>
      <w:r>
        <w:t xml:space="preserve">Il est principalement utilisé pour la construction de single-page applications (SPA), où le contenu est mis à jour dynamiquement sur une seule page, sans avoir besoin de recharger toute la page. </w:t>
      </w:r>
    </w:p>
    <w:p w14:paraId="757B2E92" w14:textId="77777777" w:rsidR="00B16441" w:rsidRDefault="00B16441" w:rsidP="00B16441">
      <w:pPr>
        <w:pStyle w:val="Para"/>
        <w:ind w:firstLine="0"/>
      </w:pPr>
      <w:r>
        <w:t>Angular facilite la création de ces applications en fournissant une structure et des outils pour gérer les composants, la gestion des données et les interactions utilisateur.</w:t>
      </w:r>
    </w:p>
    <w:p w14:paraId="11B68543" w14:textId="77777777" w:rsidR="00B16441" w:rsidRDefault="00B16441" w:rsidP="00B16441">
      <w:pPr>
        <w:pStyle w:val="Para"/>
        <w:ind w:firstLine="0"/>
      </w:pPr>
      <w:r>
        <w:t xml:space="preserve">Angular est écrit en TypeScript, un sur-ensemble de JavaScript qui ajoute des fonctionnalités de typage statique. </w:t>
      </w:r>
    </w:p>
    <w:p w14:paraId="22231650" w14:textId="77777777" w:rsidR="00B16441" w:rsidRDefault="00B16441" w:rsidP="00B16441">
      <w:pPr>
        <w:pStyle w:val="Para"/>
        <w:ind w:firstLine="0"/>
      </w:pPr>
      <w:r>
        <w:t>Cela permet de détecter plus facilement les erreurs et de rendre le développement plus sûr et maintenable.</w:t>
      </w:r>
    </w:p>
    <w:p w14:paraId="371BACAA" w14:textId="77777777" w:rsidR="00B16441" w:rsidRDefault="00B16441" w:rsidP="00B16441">
      <w:pPr>
        <w:pStyle w:val="Para"/>
        <w:ind w:firstLine="0"/>
      </w:pPr>
      <w:r>
        <w:lastRenderedPageBreak/>
        <w:t>Il est important de noter qu'Angular ne doit pas être confondu avec AngularJS, qui est une version antérieure du framework. AngularJS a été largement utilisé, mais Angular (également connu sous le nom d'Angular 2 et versions ultérieures) a introduit des changements majeurs et une nouvelle architecture.</w:t>
      </w:r>
    </w:p>
    <w:p w14:paraId="5B06B845" w14:textId="575285BF" w:rsidR="00B16441" w:rsidRDefault="00B16441" w:rsidP="00B16441">
      <w:pPr>
        <w:pStyle w:val="Para"/>
        <w:ind w:firstLine="0"/>
      </w:pPr>
      <w:r>
        <w:t>Il existe plusieurs environnements de développement intégrés (IDE) populaires que vous pouvez utiliser pour développer des applications Angular mais on a utilisé Visual Studio Code car c'est un IDE léger et très populaire, largement utilisé pour le développement d'applications Angular. Il propose une grande variété d'extensions et de plugins pour améliorer la productivité lors du développement avec Angular et il est un outils open Source.</w:t>
      </w:r>
    </w:p>
    <w:p w14:paraId="1B9A5797" w14:textId="77777777" w:rsidR="00B16441" w:rsidRDefault="00B16441" w:rsidP="004C63AF">
      <w:pPr>
        <w:pStyle w:val="Titre31"/>
      </w:pPr>
      <w:bookmarkStart w:id="60" w:name="_Toc141956238"/>
      <w:r w:rsidRPr="00285410">
        <w:t>Back-End</w:t>
      </w:r>
      <w:bookmarkEnd w:id="60"/>
    </w:p>
    <w:p w14:paraId="0B1F0297" w14:textId="77777777" w:rsidR="00B16441" w:rsidRDefault="00B16441" w:rsidP="00B16441">
      <w:pPr>
        <w:pStyle w:val="Para"/>
        <w:ind w:firstLine="0"/>
      </w:pPr>
      <w:r>
        <w:t xml:space="preserve">Node Js a été utilisé coté Back-End, c’est un environnement d'exécution côté serveur basé sur le moteur JavaScript V8 de Google. </w:t>
      </w:r>
    </w:p>
    <w:p w14:paraId="3FB32050" w14:textId="77777777" w:rsidR="00B16441" w:rsidRDefault="00B16441" w:rsidP="00B16441">
      <w:pPr>
        <w:pStyle w:val="Para"/>
        <w:ind w:firstLine="0"/>
      </w:pPr>
      <w:r>
        <w:t>Contrairement à JavaScript traditionnellement utilisé pour le développement côté client dans les navigateurs web, Node.js permet d'exécuter du code JavaScript côté serveur. Cela ouvre la porte à la création d'applications réseau évolutives et performantes.</w:t>
      </w:r>
    </w:p>
    <w:p w14:paraId="3E152414" w14:textId="429DB472" w:rsidR="00562E20" w:rsidRPr="00B16441" w:rsidRDefault="00B16441" w:rsidP="00B16441">
      <w:pPr>
        <w:pStyle w:val="Para"/>
        <w:ind w:firstLine="0"/>
      </w:pPr>
      <w:r>
        <w:t xml:space="preserve"> Node.js est un choix populaire pour la création de micro services en raison de sa capacité à gérer un grand nombre de connexions et de demandes simultanées.</w:t>
      </w:r>
    </w:p>
    <w:p w14:paraId="4C15E47D" w14:textId="77777777" w:rsidR="00562E20" w:rsidRDefault="00562E20" w:rsidP="00B2228B">
      <w:pPr>
        <w:pStyle w:val="Titre3"/>
      </w:pPr>
      <w:bookmarkStart w:id="61" w:name="_heading=h.2xcytpi" w:colFirst="0" w:colLast="0"/>
      <w:bookmarkStart w:id="62" w:name="_Toc142476070"/>
      <w:bookmarkEnd w:id="61"/>
      <w:r>
        <w:t>Gestion de la configuration</w:t>
      </w:r>
      <w:bookmarkEnd w:id="62"/>
    </w:p>
    <w:p w14:paraId="4329AEBC" w14:textId="77777777" w:rsidR="00B16441" w:rsidRDefault="00B16441" w:rsidP="00B16441">
      <w:pPr>
        <w:pStyle w:val="Para"/>
      </w:pPr>
      <w:r>
        <w:t xml:space="preserve">Git a été utilisé Pour les contrôles de version c’est un système de contrôle de version distribué (DVCS - Distributed Version Control System) conçu pour suivre les modifications apportées au code source d'un projet au fil du temps. Il permet aux développeurs de collaborer efficacement, de gérer les versions du code et de suivre l'évolution des fichiers, en enregistrant chaque modification sous forme de "commit". </w:t>
      </w:r>
    </w:p>
    <w:p w14:paraId="31213625" w14:textId="77777777" w:rsidR="00B16441" w:rsidRDefault="00B16441" w:rsidP="00B16441">
      <w:pPr>
        <w:pStyle w:val="Para"/>
        <w:ind w:firstLine="0"/>
      </w:pPr>
      <w:r>
        <w:t>Git est largement utilisé dans le développement logiciel pour des projets de toutes tailles, du développement personnel aux projets open source et aux entreprises.</w:t>
      </w:r>
    </w:p>
    <w:p w14:paraId="6226E6BB" w14:textId="77777777" w:rsidR="00B16441" w:rsidRDefault="00B16441" w:rsidP="00B16441">
      <w:pPr>
        <w:pStyle w:val="Para"/>
        <w:ind w:firstLine="0"/>
      </w:pPr>
      <w:r>
        <w:t xml:space="preserve">Pour faciliter l’utilisation de git on a utilisé une application de bureau </w:t>
      </w:r>
      <w:r w:rsidRPr="002F1D02">
        <w:t>GitHub Desktop</w:t>
      </w:r>
      <w:r>
        <w:t>.</w:t>
      </w:r>
    </w:p>
    <w:p w14:paraId="096E841B" w14:textId="77777777" w:rsidR="00B16441" w:rsidRDefault="00B16441" w:rsidP="00B16441">
      <w:pPr>
        <w:pStyle w:val="Para"/>
        <w:ind w:firstLine="0"/>
      </w:pPr>
      <w:r>
        <w:t xml:space="preserve">C’est une application de bureau conviviale qui facilite l'utilisation de la plateforme de gestion de code source GitHub. </w:t>
      </w:r>
    </w:p>
    <w:p w14:paraId="6FCEB00F" w14:textId="77777777" w:rsidR="00B16441" w:rsidRDefault="00B16441" w:rsidP="00B16441">
      <w:pPr>
        <w:pStyle w:val="Para"/>
        <w:ind w:firstLine="0"/>
      </w:pPr>
      <w:r>
        <w:t xml:space="preserve">GitHub est une plateforme de développement collaboratif qui permet aux développeurs de collaborer sur des projets, de gérer le contrôle de version de leur code source et de suivre les modifications apportées aux fichiers au fil du temps. </w:t>
      </w:r>
    </w:p>
    <w:p w14:paraId="67452EC0" w14:textId="77777777" w:rsidR="00B16441" w:rsidRDefault="00B16441" w:rsidP="00B16441">
      <w:pPr>
        <w:pStyle w:val="Para"/>
        <w:ind w:firstLine="0"/>
      </w:pPr>
      <w:r>
        <w:lastRenderedPageBreak/>
        <w:t>GitHub Desktop offre une interface utilisateur graphique (GUI) pour interagir avec les fonctionnalités principales de GitHub.</w:t>
      </w:r>
    </w:p>
    <w:p w14:paraId="29D0EDF6"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F45BF0C" w14:textId="77777777" w:rsidR="00562E20" w:rsidRDefault="00562E20" w:rsidP="00B2228B">
      <w:pPr>
        <w:pStyle w:val="Titre2"/>
      </w:pPr>
      <w:bookmarkStart w:id="63" w:name="_heading=h.1ci93xb" w:colFirst="0" w:colLast="0"/>
      <w:bookmarkStart w:id="64" w:name="_Toc142476071"/>
      <w:bookmarkEnd w:id="63"/>
      <w:r>
        <w:t>Contraintes et risques sur le projet</w:t>
      </w:r>
      <w:bookmarkEnd w:id="64"/>
    </w:p>
    <w:p w14:paraId="41BF108B" w14:textId="7BEAA805" w:rsidR="00562E20" w:rsidRPr="00B2228B" w:rsidRDefault="00562E20" w:rsidP="00B2228B">
      <w:pPr>
        <w:rPr>
          <w:rFonts w:eastAsia="Garamond"/>
        </w:rPr>
      </w:pPr>
      <w:r w:rsidRPr="00B2228B">
        <w:rPr>
          <w:rFonts w:eastAsia="Garamond"/>
        </w:rPr>
        <w:t>Présenter les contraintes et les risques du projet.</w:t>
      </w:r>
    </w:p>
    <w:p w14:paraId="59EA6E86" w14:textId="444F1D32" w:rsidR="00562E20" w:rsidRPr="00B2228B" w:rsidRDefault="00B2228B" w:rsidP="00B2228B">
      <w:pPr>
        <w:rPr>
          <w:rFonts w:eastAsia="Garamond"/>
        </w:rPr>
      </w:pPr>
      <w:r>
        <w:rPr>
          <w:rFonts w:ascii="Garamond" w:eastAsia="Garamond" w:hAnsi="Garamond" w:cs="Garamond"/>
          <w:noProof/>
          <w:color w:val="000000"/>
          <w:sz w:val="20"/>
          <w:lang w:val="en-US" w:eastAsia="en-US"/>
        </w:rPr>
        <w:drawing>
          <wp:anchor distT="0" distB="0" distL="114300" distR="114300" simplePos="0" relativeHeight="251666432" behindDoc="0" locked="0" layoutInCell="1" allowOverlap="1" wp14:anchorId="7D685F6F" wp14:editId="4DFE7AC5">
            <wp:simplePos x="0" y="0"/>
            <wp:positionH relativeFrom="column">
              <wp:posOffset>240665</wp:posOffset>
            </wp:positionH>
            <wp:positionV relativeFrom="paragraph">
              <wp:posOffset>530985</wp:posOffset>
            </wp:positionV>
            <wp:extent cx="6151880" cy="1979930"/>
            <wp:effectExtent l="0" t="0" r="0" b="1270"/>
            <wp:wrapTopAndBottom/>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151880" cy="1979930"/>
                    </a:xfrm>
                    <a:prstGeom prst="rect">
                      <a:avLst/>
                    </a:prstGeom>
                    <a:ln/>
                  </pic:spPr>
                </pic:pic>
              </a:graphicData>
            </a:graphic>
            <wp14:sizeRelH relativeFrom="margin">
              <wp14:pctWidth>0</wp14:pctWidth>
            </wp14:sizeRelH>
            <wp14:sizeRelV relativeFrom="margin">
              <wp14:pctHeight>0</wp14:pctHeight>
            </wp14:sizeRelV>
          </wp:anchor>
        </w:drawing>
      </w:r>
      <w:r w:rsidR="00562E20" w:rsidRPr="00B2228B">
        <w:rPr>
          <w:rFonts w:eastAsia="Garamond"/>
        </w:rPr>
        <w:t xml:space="preserve">Les risques peuvent être présentés dans un tableau. Par </w:t>
      </w:r>
      <w:r w:rsidR="000A65F8" w:rsidRPr="00B2228B">
        <w:rPr>
          <w:rFonts w:eastAsia="Garamond"/>
        </w:rPr>
        <w:t>exemple :</w:t>
      </w:r>
    </w:p>
    <w:p w14:paraId="119EF634" w14:textId="1AF04BC5" w:rsidR="00562E20" w:rsidRDefault="00562E20" w:rsidP="00562E20">
      <w:pPr>
        <w:pBdr>
          <w:top w:val="nil"/>
          <w:left w:val="nil"/>
          <w:bottom w:val="nil"/>
          <w:right w:val="nil"/>
          <w:between w:val="nil"/>
        </w:pBdr>
        <w:tabs>
          <w:tab w:val="right" w:pos="8640"/>
        </w:tabs>
        <w:spacing w:after="280"/>
        <w:ind w:left="784"/>
        <w:rPr>
          <w:rFonts w:ascii="Garamond" w:eastAsia="Garamond" w:hAnsi="Garamond" w:cs="Garamond"/>
          <w:color w:val="000000"/>
          <w:sz w:val="20"/>
        </w:rPr>
      </w:pPr>
    </w:p>
    <w:p w14:paraId="5D10A680" w14:textId="77777777" w:rsidR="00B2228B" w:rsidRDefault="00562E20" w:rsidP="00B2228B">
      <w:pPr>
        <w:rPr>
          <w:rFonts w:eastAsia="Garamond"/>
        </w:rPr>
      </w:pPr>
      <w:r w:rsidRPr="00B2228B">
        <w:rPr>
          <w:rFonts w:eastAsia="Garamond"/>
        </w:rPr>
        <w:t>Un plan de risque doit être exécutable. Les risques, les facteurs contributions et les</w:t>
      </w:r>
      <w:r w:rsidRPr="00B2228B">
        <w:rPr>
          <w:rFonts w:eastAsia="Garamond"/>
        </w:rPr>
        <w:tab/>
        <w:t>solutions doivent être précis.</w:t>
      </w:r>
    </w:p>
    <w:p w14:paraId="3B70C87F" w14:textId="6E64AF93" w:rsidR="00562E20" w:rsidRPr="00B2228B" w:rsidRDefault="00B2228B" w:rsidP="00B2228B">
      <w:pPr>
        <w:rPr>
          <w:rFonts w:eastAsia="Garamond"/>
        </w:rPr>
      </w:pPr>
      <w:r w:rsidRPr="00B2228B">
        <w:rPr>
          <w:rFonts w:eastAsia="Garamond"/>
        </w:rPr>
        <w:t>Être</w:t>
      </w:r>
      <w:r w:rsidR="00562E20" w:rsidRPr="00B2228B">
        <w:rPr>
          <w:rFonts w:eastAsia="Garamond"/>
        </w:rPr>
        <w:t xml:space="preserve"> Malade n’est pas risque. C’est facteur contribuant.</w:t>
      </w:r>
    </w:p>
    <w:p w14:paraId="70C88A0C" w14:textId="77777777" w:rsidR="00562E20" w:rsidRPr="00B2228B" w:rsidRDefault="00562E20" w:rsidP="00B2228B">
      <w:pPr>
        <w:rPr>
          <w:rFonts w:eastAsia="Garamond"/>
        </w:rPr>
      </w:pPr>
      <w:r w:rsidRPr="00B2228B">
        <w:rPr>
          <w:rFonts w:eastAsia="Garamond"/>
        </w:rPr>
        <w:t>Un risque c’est de ne pas pouvoir atteindre un de vos objectifs (une ou plusieurs de</w:t>
      </w:r>
    </w:p>
    <w:p w14:paraId="5864ED5D" w14:textId="77777777" w:rsidR="00562E20" w:rsidRPr="00B2228B" w:rsidRDefault="00562E20" w:rsidP="00B2228B">
      <w:pPr>
        <w:rPr>
          <w:rFonts w:eastAsia="Garamond"/>
        </w:rPr>
      </w:pPr>
      <w:r w:rsidRPr="00B2228B">
        <w:rPr>
          <w:rFonts w:eastAsia="Garamond"/>
        </w:rPr>
        <w:t>vos exigences fonctionnelles ou non fonctionnelles, …).</w:t>
      </w:r>
    </w:p>
    <w:p w14:paraId="32F2DE21" w14:textId="77777777" w:rsidR="00562E20" w:rsidRPr="00B2228B" w:rsidRDefault="00562E20" w:rsidP="00B2228B">
      <w:pPr>
        <w:rPr>
          <w:rFonts w:eastAsia="Garamond"/>
        </w:rPr>
      </w:pPr>
      <w:r w:rsidRPr="00B2228B">
        <w:rPr>
          <w:rFonts w:eastAsia="Garamond"/>
        </w:rPr>
        <w:t>Une solution proposée peut consister à faire quelque chose dans une des premières itérations pour lever le risque.</w:t>
      </w:r>
    </w:p>
    <w:p w14:paraId="2A406D8F" w14:textId="77777777"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3"/>
          <w:szCs w:val="23"/>
        </w:rPr>
      </w:pPr>
    </w:p>
    <w:p w14:paraId="04B7CB10" w14:textId="77777777" w:rsidR="00562E20" w:rsidRDefault="00562E20" w:rsidP="00B2228B">
      <w:pPr>
        <w:pStyle w:val="Titre2"/>
      </w:pPr>
      <w:bookmarkStart w:id="65" w:name="_heading=h.3whwml4" w:colFirst="0" w:colLast="0"/>
      <w:bookmarkStart w:id="66" w:name="_Toc142476072"/>
      <w:bookmarkEnd w:id="65"/>
      <w:r>
        <w:t>Démarche projet mise en œuvre</w:t>
      </w:r>
      <w:bookmarkEnd w:id="66"/>
    </w:p>
    <w:p w14:paraId="19F5DC90" w14:textId="77777777" w:rsidR="00562E20" w:rsidRPr="00B2228B" w:rsidRDefault="00562E20" w:rsidP="00B2228B">
      <w:pPr>
        <w:rPr>
          <w:rFonts w:eastAsia="Garamond"/>
        </w:rPr>
      </w:pPr>
      <w:r w:rsidRPr="00B2228B">
        <w:rPr>
          <w:rFonts w:eastAsia="Garamond"/>
        </w:rPr>
        <w:t>Il s'agit de présenter ici le découpage du projet en étapes.</w:t>
      </w:r>
    </w:p>
    <w:p w14:paraId="081B3930" w14:textId="77777777" w:rsidR="00562E20" w:rsidRPr="00B2228B" w:rsidRDefault="00562E20" w:rsidP="00B2228B">
      <w:pPr>
        <w:rPr>
          <w:rFonts w:eastAsia="Garamond"/>
        </w:rPr>
      </w:pPr>
      <w:r w:rsidRPr="00B2228B">
        <w:rPr>
          <w:rFonts w:eastAsia="Garamond"/>
        </w:rPr>
        <w:t>Dans le cas d'une méthode de gestion de projet itérative (Scrum, par exemple) :</w:t>
      </w:r>
    </w:p>
    <w:p w14:paraId="176D94BF" w14:textId="77777777" w:rsidR="00562E20" w:rsidRPr="00B2228B" w:rsidRDefault="00562E20" w:rsidP="00B2228B">
      <w:pPr>
        <w:pStyle w:val="Paragraphedeliste"/>
        <w:numPr>
          <w:ilvl w:val="0"/>
          <w:numId w:val="27"/>
        </w:numPr>
      </w:pPr>
      <w:r w:rsidRPr="00B2228B">
        <w:t>Définir un backlog avec des users stories et / ou les tâches. Chaque user story ou tâche doit être décrit de façon exhaustive (voir le chapitre 6)</w:t>
      </w:r>
    </w:p>
    <w:p w14:paraId="61F0209A" w14:textId="77777777" w:rsidR="00562E20" w:rsidRPr="00B2228B" w:rsidRDefault="00562E20" w:rsidP="00B2228B">
      <w:pPr>
        <w:pStyle w:val="Paragraphedeliste"/>
        <w:numPr>
          <w:ilvl w:val="0"/>
          <w:numId w:val="27"/>
        </w:numPr>
      </w:pPr>
      <w:r w:rsidRPr="00B2228B">
        <w:lastRenderedPageBreak/>
        <w:t>Présenter le découpage en sprints/itérations dans lesquels les Users stories et les tâches sont affectés. Chaque sprint doit être clairement défini</w:t>
      </w:r>
    </w:p>
    <w:p w14:paraId="541F9D25" w14:textId="77777777" w:rsidR="00562E20" w:rsidRPr="00B2228B" w:rsidRDefault="00562E20" w:rsidP="00B2228B">
      <w:pPr>
        <w:pStyle w:val="Paragraphedeliste"/>
        <w:numPr>
          <w:ilvl w:val="0"/>
          <w:numId w:val="27"/>
        </w:numPr>
      </w:pPr>
      <w:r w:rsidRPr="00B2228B">
        <w:t>Utiliser les outils de pilotages d’un projet scrum (vélocité, etc.)</w:t>
      </w:r>
    </w:p>
    <w:p w14:paraId="5BDC6F2E" w14:textId="77777777" w:rsidR="00562E20" w:rsidRPr="00B2228B" w:rsidRDefault="00562E20" w:rsidP="00B2228B">
      <w:pPr>
        <w:rPr>
          <w:rFonts w:eastAsia="Garamond"/>
        </w:rPr>
      </w:pPr>
    </w:p>
    <w:p w14:paraId="0E574219" w14:textId="680137A7" w:rsidR="00562E20" w:rsidRDefault="00562E20" w:rsidP="00ED6224">
      <w:r w:rsidRPr="00B2228B">
        <w:rPr>
          <w:rFonts w:eastAsia="Garamond"/>
        </w:rPr>
        <w:t>Dans le cas d'une gestion de projet en cascade (i.e. non itérative), une étape est généralement la réalisation complète d'une activité d'ingénierie (par exemple "réaliser la spécification des exigences", "réaliser la conception").</w:t>
      </w:r>
      <w:r w:rsidR="00ED6224">
        <w:rPr>
          <w:rFonts w:eastAsia="Garamond"/>
        </w:rPr>
        <w:t xml:space="preserve"> </w:t>
      </w:r>
      <w:bookmarkStart w:id="67" w:name="_heading=h.2bn6wsx" w:colFirst="0" w:colLast="0"/>
      <w:bookmarkEnd w:id="67"/>
      <w:r>
        <w:t>Planification</w:t>
      </w:r>
    </w:p>
    <w:p w14:paraId="4C3367E8" w14:textId="09660468" w:rsidR="00562E20" w:rsidRPr="005858DA" w:rsidRDefault="00562E20" w:rsidP="005858DA">
      <w:pPr>
        <w:rPr>
          <w:rFonts w:eastAsia="Garamond"/>
        </w:rPr>
      </w:pPr>
      <w:r w:rsidRPr="005858DA">
        <w:rPr>
          <w:rFonts w:eastAsia="Garamond"/>
        </w:rPr>
        <w:t xml:space="preserve">Présenter un macro planning du projet. Ce </w:t>
      </w:r>
      <w:r w:rsidR="005858DA" w:rsidRPr="005858DA">
        <w:rPr>
          <w:rFonts w:eastAsia="Garamond"/>
        </w:rPr>
        <w:t>p</w:t>
      </w:r>
      <w:r w:rsidRPr="005858DA">
        <w:rPr>
          <w:rFonts w:eastAsia="Garamond"/>
        </w:rPr>
        <w:t>lanning doit être cohérent avec la démarche projet présentée au chapitre précédent. Mettre en avant les tâches sous votre responsabilité. Préciser également votre rôle dans l'élaboration de ce planning. S'il y a des écarts significatifs entre le planning initial et le planning réalisé, présenter les 2 plannings en expliquant les écarts.</w:t>
      </w:r>
    </w:p>
    <w:p w14:paraId="2E554F22" w14:textId="29C3D17D" w:rsidR="00562E20" w:rsidRPr="005858DA" w:rsidRDefault="00562E20" w:rsidP="005858DA">
      <w:pPr>
        <w:rPr>
          <w:rFonts w:eastAsia="Garamond"/>
        </w:rPr>
      </w:pPr>
      <w:r w:rsidRPr="005858DA">
        <w:rPr>
          <w:rFonts w:eastAsia="Garamond"/>
        </w:rPr>
        <w:t>Un diagramme de GANTT peut être utilisé. Mais dans ce cas, veillez à rester à un niveau macro, c’est-à-dire facilement lisible sur une page. Un diagramme de GANTT détaillé peut être présenté en annexe.</w:t>
      </w:r>
    </w:p>
    <w:p w14:paraId="01E6ED6F" w14:textId="3342EAFE" w:rsidR="00562E20" w:rsidRPr="005858DA" w:rsidRDefault="00562E20" w:rsidP="005858DA">
      <w:pPr>
        <w:rPr>
          <w:rFonts w:eastAsia="Garamond"/>
        </w:rPr>
      </w:pPr>
      <w:r w:rsidRPr="005858DA">
        <w:rPr>
          <w:rFonts w:eastAsia="Garamond"/>
        </w:rPr>
        <w:t>Vous pouvez vous appuyer sur d’autres méthodes de planification en fonction des outils de</w:t>
      </w:r>
      <w:r w:rsidR="005858DA" w:rsidRPr="005858DA">
        <w:rPr>
          <w:rFonts w:eastAsia="Garamond"/>
        </w:rPr>
        <w:t xml:space="preserve"> </w:t>
      </w:r>
      <w:r w:rsidRPr="005858DA">
        <w:rPr>
          <w:rFonts w:eastAsia="Garamond"/>
        </w:rPr>
        <w:t>gestion de projet que vous allez utiliser.</w:t>
      </w:r>
      <w:r w:rsidR="005858DA">
        <w:rPr>
          <w:rFonts w:eastAsia="Garamond"/>
        </w:rPr>
        <w:t xml:space="preserve"> </w:t>
      </w:r>
    </w:p>
    <w:p w14:paraId="132F5AA6" w14:textId="77777777" w:rsidR="00562E20" w:rsidRDefault="00562E20" w:rsidP="005858DA">
      <w:pPr>
        <w:pStyle w:val="Titre2"/>
      </w:pPr>
      <w:bookmarkStart w:id="68" w:name="_heading=h.qsh70q" w:colFirst="0" w:colLast="0"/>
      <w:bookmarkStart w:id="69" w:name="_Toc142476073"/>
      <w:bookmarkEnd w:id="68"/>
      <w:r>
        <w:t>Budget du projet</w:t>
      </w:r>
      <w:bookmarkEnd w:id="69"/>
    </w:p>
    <w:p w14:paraId="1AB542F0" w14:textId="77777777" w:rsidR="00562E20" w:rsidRPr="005858DA" w:rsidRDefault="00562E20" w:rsidP="005858DA">
      <w:pPr>
        <w:rPr>
          <w:rFonts w:eastAsia="Garamond"/>
        </w:rPr>
      </w:pPr>
      <w:r w:rsidRPr="005858DA">
        <w:rPr>
          <w:rFonts w:eastAsia="Garamond"/>
        </w:rPr>
        <w:t>Le coût de projet au moins par rapport à vous. Locaux, machines, salaires, …</w:t>
      </w:r>
    </w:p>
    <w:p w14:paraId="1F30ED3D"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33B3E238" w14:textId="77777777" w:rsidR="00ED6224" w:rsidRDefault="00ED6224">
      <w:pPr>
        <w:spacing w:before="0" w:line="240" w:lineRule="auto"/>
        <w:rPr>
          <w:b/>
          <w:kern w:val="28"/>
          <w:sz w:val="36"/>
        </w:rPr>
      </w:pPr>
      <w:bookmarkStart w:id="70" w:name="_heading=h.3as4poj" w:colFirst="0" w:colLast="0"/>
      <w:bookmarkEnd w:id="70"/>
      <w:r>
        <w:br w:type="page"/>
      </w:r>
    </w:p>
    <w:p w14:paraId="3309F535" w14:textId="11C0FCEE" w:rsidR="00562E20" w:rsidRPr="00017E41" w:rsidRDefault="00562E20" w:rsidP="00017E41">
      <w:pPr>
        <w:pStyle w:val="Titre1"/>
      </w:pPr>
      <w:bookmarkStart w:id="71" w:name="_Toc142476074"/>
      <w:r w:rsidRPr="00017E41">
        <w:lastRenderedPageBreak/>
        <w:t>Exigences réalisées dans le projet (vision externe/utilisateur)</w:t>
      </w:r>
      <w:bookmarkEnd w:id="71"/>
    </w:p>
    <w:p w14:paraId="3EAF0F2F" w14:textId="16013F9F" w:rsidR="00562E20" w:rsidRPr="00017E41" w:rsidRDefault="00562E20" w:rsidP="00017E41">
      <w:pPr>
        <w:rPr>
          <w:rFonts w:eastAsia="Garamond"/>
        </w:rPr>
      </w:pPr>
      <w:r w:rsidRPr="00017E41">
        <w:rPr>
          <w:rFonts w:eastAsia="Garamond"/>
        </w:rPr>
        <w:t>Dans le cas d’un existant, décrire ici uniquement les nouvelles exigences réalisées au sein du</w:t>
      </w:r>
      <w:r w:rsidR="00017E41">
        <w:rPr>
          <w:rFonts w:eastAsia="Garamond"/>
        </w:rPr>
        <w:t xml:space="preserve"> </w:t>
      </w:r>
      <w:r w:rsidRPr="00017E41">
        <w:rPr>
          <w:rFonts w:eastAsia="Garamond"/>
        </w:rPr>
        <w:t>projet.</w:t>
      </w:r>
    </w:p>
    <w:p w14:paraId="5CE66327" w14:textId="77777777" w:rsidR="00562E20" w:rsidRPr="00017E41" w:rsidRDefault="00562E20" w:rsidP="00017E41">
      <w:pPr>
        <w:rPr>
          <w:rFonts w:eastAsia="Garamond"/>
        </w:rPr>
      </w:pPr>
      <w:r w:rsidRPr="00017E41">
        <w:rPr>
          <w:rFonts w:eastAsia="Garamond"/>
        </w:rPr>
        <w:t>S'inspirer de l’étude de cas du cours démarche de conception.</w:t>
      </w:r>
    </w:p>
    <w:p w14:paraId="0D76AA49" w14:textId="77777777" w:rsidR="00562E20" w:rsidRPr="00017E41" w:rsidRDefault="00562E20" w:rsidP="00017E41">
      <w:pPr>
        <w:rPr>
          <w:rFonts w:eastAsia="Garamond"/>
        </w:rPr>
      </w:pPr>
      <w:r w:rsidRPr="00017E41">
        <w:rPr>
          <w:rFonts w:eastAsia="Garamond"/>
        </w:rPr>
        <w:t>Notes : Les cas d’utilisations peuvent être remplacés par les User Stories si vous utilisez SCRUM par exemple.</w:t>
      </w:r>
    </w:p>
    <w:p w14:paraId="77F0C195"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rPr>
      </w:pPr>
    </w:p>
    <w:p w14:paraId="6A3F6C16" w14:textId="77777777" w:rsidR="00562E20" w:rsidRDefault="00562E20" w:rsidP="005D567C">
      <w:pPr>
        <w:pStyle w:val="Titre2"/>
      </w:pPr>
      <w:bookmarkStart w:id="72" w:name="_heading=h.1pxezwc" w:colFirst="0" w:colLast="0"/>
      <w:bookmarkStart w:id="73" w:name="_Toc142476075"/>
      <w:bookmarkEnd w:id="72"/>
      <w:r>
        <w:t>Exigences fonctionnelles – Cas d’utilisation</w:t>
      </w:r>
      <w:bookmarkEnd w:id="73"/>
    </w:p>
    <w:p w14:paraId="1E2264AE" w14:textId="77777777" w:rsidR="00562E20" w:rsidRPr="005D567C" w:rsidRDefault="00562E20" w:rsidP="005D567C">
      <w:pPr>
        <w:rPr>
          <w:rFonts w:eastAsia="Garamond"/>
        </w:rPr>
      </w:pPr>
      <w:r w:rsidRPr="005D567C">
        <w:rPr>
          <w:rFonts w:eastAsia="Garamond"/>
        </w:rPr>
        <w:t>Donner ici le tableau de toutes vos cas d’utilisations.</w:t>
      </w:r>
    </w:p>
    <w:p w14:paraId="666C55F5" w14:textId="158943DC" w:rsidR="00562E20" w:rsidRPr="005D567C" w:rsidRDefault="00562E20" w:rsidP="005D567C">
      <w:pPr>
        <w:rPr>
          <w:rFonts w:eastAsia="Garamond"/>
        </w:rPr>
      </w:pPr>
      <w:r w:rsidRPr="005D567C">
        <w:rPr>
          <w:rFonts w:eastAsia="Garamond"/>
        </w:rPr>
        <w:t>Choisir ensuite 3 ou 4 cas d’utilisation représentatifs que vous allez décrire dans ce cette section. Mettre en annexe la description des autres cas d’utilisation. Expliquer la valeur de ces cas d'utilisation pour l'utilisateur.</w:t>
      </w:r>
    </w:p>
    <w:p w14:paraId="652A7477" w14:textId="77777777" w:rsidR="00562E20" w:rsidRDefault="00562E20" w:rsidP="005D567C">
      <w:pPr>
        <w:pStyle w:val="Titre3"/>
      </w:pPr>
      <w:bookmarkStart w:id="74" w:name="_heading=h.49x2ik5" w:colFirst="0" w:colLast="0"/>
      <w:bookmarkStart w:id="75" w:name="_Toc142476076"/>
      <w:bookmarkEnd w:id="74"/>
      <w:r>
        <w:t>Cas d’utilisation 1</w:t>
      </w:r>
      <w:bookmarkEnd w:id="75"/>
    </w:p>
    <w:p w14:paraId="28C2D89E" w14:textId="77777777" w:rsidR="00562E20" w:rsidRPr="005D567C" w:rsidRDefault="00562E20" w:rsidP="005D567C">
      <w:pPr>
        <w:rPr>
          <w:rFonts w:eastAsia="Garamond"/>
        </w:rPr>
      </w:pPr>
      <w:r w:rsidRPr="005D567C">
        <w:rPr>
          <w:rFonts w:eastAsia="Garamond"/>
        </w:rPr>
        <w:t>Description textuelle détaillée (voir un cours UML). Un cas doit contenir :</w:t>
      </w:r>
    </w:p>
    <w:p w14:paraId="55FCE1A4" w14:textId="77777777" w:rsidR="00562E20" w:rsidRPr="005D567C" w:rsidRDefault="00562E20" w:rsidP="005D567C">
      <w:pPr>
        <w:pStyle w:val="Paragraphedeliste"/>
        <w:numPr>
          <w:ilvl w:val="0"/>
          <w:numId w:val="28"/>
        </w:numPr>
      </w:pPr>
      <w:r w:rsidRPr="005D567C">
        <w:t>Un nom</w:t>
      </w:r>
    </w:p>
    <w:p w14:paraId="61692BEA" w14:textId="77777777" w:rsidR="00562E20" w:rsidRPr="005D567C" w:rsidRDefault="00562E20" w:rsidP="005D567C">
      <w:pPr>
        <w:pStyle w:val="Paragraphedeliste"/>
        <w:numPr>
          <w:ilvl w:val="0"/>
          <w:numId w:val="28"/>
        </w:numPr>
      </w:pPr>
      <w:r w:rsidRPr="005D567C">
        <w:t>Des préconditions</w:t>
      </w:r>
    </w:p>
    <w:p w14:paraId="1AC699F6" w14:textId="77777777" w:rsidR="00562E20" w:rsidRPr="005D567C" w:rsidRDefault="00562E20" w:rsidP="005D567C">
      <w:pPr>
        <w:pStyle w:val="Paragraphedeliste"/>
        <w:numPr>
          <w:ilvl w:val="0"/>
          <w:numId w:val="28"/>
        </w:numPr>
      </w:pPr>
      <w:r w:rsidRPr="005D567C">
        <w:t>Des postconditions</w:t>
      </w:r>
    </w:p>
    <w:p w14:paraId="500D1FB3" w14:textId="77777777" w:rsidR="00562E20" w:rsidRPr="005D567C" w:rsidRDefault="00562E20" w:rsidP="005D567C">
      <w:pPr>
        <w:pStyle w:val="Paragraphedeliste"/>
        <w:numPr>
          <w:ilvl w:val="0"/>
          <w:numId w:val="28"/>
        </w:numPr>
      </w:pPr>
      <w:r w:rsidRPr="005D567C">
        <w:t>Une description textuelle détaillée</w:t>
      </w:r>
    </w:p>
    <w:p w14:paraId="2285EBBF" w14:textId="77777777" w:rsidR="00562E20" w:rsidRPr="005D567C" w:rsidRDefault="00562E20" w:rsidP="005D567C">
      <w:pPr>
        <w:pStyle w:val="Paragraphedeliste"/>
        <w:numPr>
          <w:ilvl w:val="0"/>
          <w:numId w:val="28"/>
        </w:numPr>
      </w:pPr>
      <w:r w:rsidRPr="005D567C">
        <w:t>Des codes et messages d’erreurs.</w:t>
      </w:r>
    </w:p>
    <w:p w14:paraId="06B1D070" w14:textId="7E37F5E3" w:rsidR="00562E20" w:rsidRPr="005D567C" w:rsidRDefault="00562E20" w:rsidP="005D567C">
      <w:pPr>
        <w:pStyle w:val="Paragraphedeliste"/>
        <w:numPr>
          <w:ilvl w:val="0"/>
          <w:numId w:val="28"/>
        </w:numPr>
        <w:rPr>
          <w:rFonts w:eastAsia="Garamond"/>
        </w:rPr>
      </w:pPr>
      <w:r w:rsidRPr="005D567C">
        <w:rPr>
          <w:rFonts w:eastAsia="Garamond"/>
        </w:rPr>
        <w:t>…</w:t>
      </w:r>
    </w:p>
    <w:p w14:paraId="6E960831" w14:textId="77777777" w:rsidR="00562E20" w:rsidRPr="005D567C" w:rsidRDefault="00562E20" w:rsidP="005D567C">
      <w:pPr>
        <w:rPr>
          <w:rFonts w:eastAsia="Garamond"/>
        </w:rPr>
      </w:pPr>
      <w:r w:rsidRPr="005D567C">
        <w:rPr>
          <w:rFonts w:eastAsia="Garamond"/>
        </w:rPr>
        <w:t>Un cas peut être accompagné de certains diagrammes UML :</w:t>
      </w:r>
    </w:p>
    <w:p w14:paraId="0CC51FCA" w14:textId="77777777" w:rsidR="00562E20" w:rsidRPr="005D567C" w:rsidRDefault="00562E20" w:rsidP="005D567C">
      <w:pPr>
        <w:pStyle w:val="Paragraphedeliste"/>
        <w:numPr>
          <w:ilvl w:val="0"/>
          <w:numId w:val="29"/>
        </w:numPr>
      </w:pPr>
      <w:r w:rsidRPr="005D567C">
        <w:t>Des diagrammes de séquence (niveau système logiciel boîte noire, interactions entre le système et les acteurs extérieurs)</w:t>
      </w:r>
    </w:p>
    <w:p w14:paraId="7E0BF1CB" w14:textId="77777777" w:rsidR="005D567C" w:rsidRDefault="00562E20" w:rsidP="005D567C">
      <w:pPr>
        <w:pStyle w:val="Paragraphedeliste"/>
        <w:numPr>
          <w:ilvl w:val="0"/>
          <w:numId w:val="29"/>
        </w:numPr>
      </w:pPr>
      <w:r w:rsidRPr="005D567C">
        <w:t>Des diagrammes d’états</w:t>
      </w:r>
    </w:p>
    <w:p w14:paraId="08708D8C" w14:textId="17D9151F" w:rsidR="00562E20" w:rsidRPr="005D567C" w:rsidRDefault="00562E20" w:rsidP="005D567C">
      <w:pPr>
        <w:pStyle w:val="Paragraphedeliste"/>
        <w:numPr>
          <w:ilvl w:val="0"/>
          <w:numId w:val="29"/>
        </w:numPr>
      </w:pPr>
      <w:r w:rsidRPr="005D567C">
        <w:t>Des diagrammes d’activités</w:t>
      </w:r>
    </w:p>
    <w:p w14:paraId="63E0918C" w14:textId="6F58C09B" w:rsidR="00562E20" w:rsidRPr="00BA4392" w:rsidRDefault="00562E20" w:rsidP="005D567C">
      <w:pPr>
        <w:pStyle w:val="Paragraphedeliste"/>
        <w:numPr>
          <w:ilvl w:val="0"/>
          <w:numId w:val="29"/>
        </w:numPr>
      </w:pPr>
      <w:r w:rsidRPr="005D567C">
        <w:t>Etc.</w:t>
      </w:r>
    </w:p>
    <w:p w14:paraId="393CA3A4" w14:textId="77777777" w:rsidR="00562E20" w:rsidRPr="005D567C" w:rsidRDefault="00562E20" w:rsidP="005D567C">
      <w:pPr>
        <w:rPr>
          <w:rFonts w:eastAsia="Garamond"/>
        </w:rPr>
      </w:pPr>
      <w:r w:rsidRPr="005D567C">
        <w:rPr>
          <w:rFonts w:eastAsia="Garamond"/>
        </w:rPr>
        <w:t>Un cas peut être accompagné d’écrans (voir la section 6.3)</w:t>
      </w:r>
    </w:p>
    <w:p w14:paraId="583DE9E3" w14:textId="77777777" w:rsidR="00562E20" w:rsidRDefault="00562E20" w:rsidP="00BA4392">
      <w:pPr>
        <w:pStyle w:val="Titre3"/>
      </w:pPr>
      <w:bookmarkStart w:id="76" w:name="_heading=h.2p2csry" w:colFirst="0" w:colLast="0"/>
      <w:bookmarkStart w:id="77" w:name="_Toc142476077"/>
      <w:bookmarkEnd w:id="76"/>
      <w:r>
        <w:t>Cas d’utilisation 2</w:t>
      </w:r>
      <w:bookmarkEnd w:id="77"/>
    </w:p>
    <w:p w14:paraId="5A4287F3"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456650FD" w14:textId="77777777" w:rsidR="00562E20" w:rsidRDefault="00562E20" w:rsidP="00BA4392">
      <w:pPr>
        <w:pStyle w:val="Titre3"/>
      </w:pPr>
      <w:bookmarkStart w:id="78" w:name="_heading=h.147n2zr" w:colFirst="0" w:colLast="0"/>
      <w:bookmarkStart w:id="79" w:name="_Toc142476078"/>
      <w:bookmarkEnd w:id="78"/>
      <w:r>
        <w:lastRenderedPageBreak/>
        <w:t>Cas d’utilisation X</w:t>
      </w:r>
      <w:bookmarkEnd w:id="79"/>
    </w:p>
    <w:p w14:paraId="013DE057"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b/>
          <w:color w:val="000000"/>
          <w:sz w:val="26"/>
          <w:szCs w:val="26"/>
        </w:rPr>
      </w:pPr>
    </w:p>
    <w:p w14:paraId="0A0F4872" w14:textId="77777777" w:rsidR="00BA4392" w:rsidRDefault="00562E20" w:rsidP="00BA4392">
      <w:pPr>
        <w:pStyle w:val="Titre2"/>
      </w:pPr>
      <w:bookmarkStart w:id="80" w:name="_heading=h.3o7alnk" w:colFirst="0" w:colLast="0"/>
      <w:bookmarkStart w:id="81" w:name="_Toc142476079"/>
      <w:bookmarkEnd w:id="80"/>
      <w:r>
        <w:t>Exigences non fonctionnelles transverses</w:t>
      </w:r>
      <w:bookmarkEnd w:id="81"/>
      <w:r>
        <w:t xml:space="preserve"> </w:t>
      </w:r>
    </w:p>
    <w:p w14:paraId="3DD428B2" w14:textId="3AE1F8B7" w:rsidR="00562E20" w:rsidRPr="00BA4392" w:rsidRDefault="00562E20" w:rsidP="00BA4392">
      <w:r w:rsidRPr="00BA4392">
        <w:t>Utilisabilité (charte graphique, ergonomie générale) Performances (temps de réponses, volumétrie) Robustesse (tolérances aux pannes, disponibilité) Sécurité</w:t>
      </w:r>
    </w:p>
    <w:p w14:paraId="0F2A0C42" w14:textId="77777777" w:rsidR="00562E20" w:rsidRPr="00BA4392" w:rsidRDefault="00562E20" w:rsidP="00BA4392">
      <w:pPr>
        <w:rPr>
          <w:rFonts w:eastAsia="Garamond"/>
        </w:rPr>
      </w:pPr>
      <w:r w:rsidRPr="00BA4392">
        <w:rPr>
          <w:rFonts w:eastAsia="Garamond"/>
        </w:rPr>
        <w:t>Supportabilité (maintenabilité, évolutivité)</w:t>
      </w:r>
    </w:p>
    <w:p w14:paraId="5B250BE1" w14:textId="77777777" w:rsidR="00562E20" w:rsidRPr="00BA4392" w:rsidRDefault="00562E20" w:rsidP="00BA4392">
      <w:pPr>
        <w:rPr>
          <w:rFonts w:eastAsia="Garamond"/>
        </w:rPr>
      </w:pPr>
      <w:r w:rsidRPr="00BA4392">
        <w:rPr>
          <w:rFonts w:eastAsia="Garamond"/>
        </w:rPr>
        <w:t>Les exigences fonctionnelles doivent être décrites de façons concrètes et chiffrés. Par exemple</w:t>
      </w:r>
    </w:p>
    <w:p w14:paraId="374590A7" w14:textId="77777777" w:rsidR="00562E20" w:rsidRPr="00BA4392" w:rsidRDefault="00562E20" w:rsidP="00BA4392">
      <w:pPr>
        <w:rPr>
          <w:rFonts w:eastAsia="Garamond"/>
        </w:rPr>
      </w:pPr>
      <w:r w:rsidRPr="00BA4392">
        <w:rPr>
          <w:rFonts w:eastAsia="Garamond"/>
        </w:rPr>
        <w:t>si le temps de réponse d’une page web.</w:t>
      </w:r>
    </w:p>
    <w:p w14:paraId="02CB2F50"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7E2BEF8" w14:textId="77777777" w:rsidR="00562E20" w:rsidRDefault="00562E20" w:rsidP="00BA4392">
      <w:pPr>
        <w:pStyle w:val="Titre2"/>
      </w:pPr>
      <w:bookmarkStart w:id="82" w:name="_heading=h.23ckvvd" w:colFirst="0" w:colLast="0"/>
      <w:bookmarkStart w:id="83" w:name="_Toc142476080"/>
      <w:bookmarkEnd w:id="82"/>
      <w:r>
        <w:t>Interfaces détaillées</w:t>
      </w:r>
      <w:bookmarkEnd w:id="83"/>
    </w:p>
    <w:p w14:paraId="60C4FEB2" w14:textId="77777777" w:rsidR="00562E20" w:rsidRDefault="00562E20" w:rsidP="00BA4392">
      <w:pPr>
        <w:pStyle w:val="Titre3"/>
      </w:pPr>
      <w:bookmarkStart w:id="84" w:name="_heading=h.ihv636" w:colFirst="0" w:colLast="0"/>
      <w:bookmarkStart w:id="85" w:name="_Toc142476081"/>
      <w:bookmarkEnd w:id="84"/>
      <w:r>
        <w:t>IHM</w:t>
      </w:r>
      <w:bookmarkEnd w:id="85"/>
    </w:p>
    <w:p w14:paraId="006BD1E7" w14:textId="77777777" w:rsidR="00562E20" w:rsidRPr="00BA4392" w:rsidRDefault="00562E20" w:rsidP="00BA4392">
      <w:pPr>
        <w:rPr>
          <w:rFonts w:eastAsia="Garamond"/>
        </w:rPr>
      </w:pPr>
      <w:r w:rsidRPr="00BA4392">
        <w:rPr>
          <w:rFonts w:eastAsia="Garamond"/>
        </w:rPr>
        <w:t>CU d’utilisation X</w:t>
      </w:r>
    </w:p>
    <w:p w14:paraId="43603939" w14:textId="77777777" w:rsidR="00562E20" w:rsidRPr="00BA4392" w:rsidRDefault="00562E20" w:rsidP="00BA4392">
      <w:pPr>
        <w:pStyle w:val="Paragraphedeliste"/>
        <w:rPr>
          <w:rFonts w:eastAsia="Garamond"/>
        </w:rPr>
      </w:pPr>
      <w:r w:rsidRPr="00BA4392">
        <w:rPr>
          <w:rFonts w:eastAsia="Garamond"/>
        </w:rPr>
        <w:t>écran 1</w:t>
      </w:r>
    </w:p>
    <w:p w14:paraId="5D802349" w14:textId="77777777" w:rsidR="00562E20" w:rsidRPr="00BA4392" w:rsidRDefault="00562E20" w:rsidP="00BA4392">
      <w:pPr>
        <w:pStyle w:val="Paragraphedeliste"/>
        <w:rPr>
          <w:rFonts w:eastAsia="Garamond"/>
        </w:rPr>
      </w:pPr>
      <w:r w:rsidRPr="00BA4392">
        <w:rPr>
          <w:rFonts w:eastAsia="Garamond"/>
        </w:rPr>
        <w:t>écran 2</w:t>
      </w:r>
    </w:p>
    <w:p w14:paraId="17D69C30" w14:textId="77777777" w:rsidR="00562E20" w:rsidRPr="00BA4392" w:rsidRDefault="00562E20" w:rsidP="00BA4392">
      <w:pPr>
        <w:rPr>
          <w:rFonts w:eastAsia="Garamond"/>
        </w:rPr>
      </w:pPr>
      <w:r w:rsidRPr="00BA4392">
        <w:rPr>
          <w:rFonts w:eastAsia="Garamond"/>
        </w:rPr>
        <w:t>Faire suivre chaque écran d’une description de ce qui s’y passe.</w:t>
      </w:r>
    </w:p>
    <w:p w14:paraId="70DD1EF7" w14:textId="77777777" w:rsidR="00562E20" w:rsidRDefault="00562E20" w:rsidP="00BA4392">
      <w:pPr>
        <w:pStyle w:val="Titre3"/>
      </w:pPr>
      <w:bookmarkStart w:id="86" w:name="_heading=h.32hioqz" w:colFirst="0" w:colLast="0"/>
      <w:bookmarkStart w:id="87" w:name="_Toc142476082"/>
      <w:bookmarkEnd w:id="86"/>
      <w:r>
        <w:t>Interfaces avec d’autres systèmes</w:t>
      </w:r>
      <w:bookmarkEnd w:id="87"/>
    </w:p>
    <w:p w14:paraId="6DF9CAFC" w14:textId="77777777" w:rsidR="00562E20" w:rsidRPr="00BA4392" w:rsidRDefault="00562E20" w:rsidP="00BA4392">
      <w:pPr>
        <w:rPr>
          <w:rFonts w:eastAsia="Garamond"/>
        </w:rPr>
      </w:pPr>
      <w:r w:rsidRPr="00BA4392">
        <w:rPr>
          <w:rFonts w:eastAsia="Garamond"/>
        </w:rPr>
        <w:t>Description d’API par exemple</w:t>
      </w:r>
    </w:p>
    <w:p w14:paraId="6ACF997D" w14:textId="77777777" w:rsidR="0008119E" w:rsidRDefault="0008119E">
      <w:pPr>
        <w:spacing w:before="0" w:line="240" w:lineRule="auto"/>
        <w:rPr>
          <w:b/>
          <w:kern w:val="28"/>
          <w:sz w:val="36"/>
        </w:rPr>
      </w:pPr>
      <w:bookmarkStart w:id="88" w:name="_heading=h.1hmsyys" w:colFirst="0" w:colLast="0"/>
      <w:bookmarkEnd w:id="88"/>
      <w:r>
        <w:br w:type="page"/>
      </w:r>
    </w:p>
    <w:p w14:paraId="7D80977F" w14:textId="7C552DEB" w:rsidR="00562E20" w:rsidRDefault="00562E20" w:rsidP="00BA4392">
      <w:pPr>
        <w:pStyle w:val="Titre1"/>
      </w:pPr>
      <w:bookmarkStart w:id="89" w:name="_Toc142476083"/>
      <w:r>
        <w:lastRenderedPageBreak/>
        <w:t>Architecture(s) système</w:t>
      </w:r>
      <w:bookmarkEnd w:id="89"/>
    </w:p>
    <w:p w14:paraId="573F0ADE" w14:textId="53388C36" w:rsidR="00562E20" w:rsidRPr="00BA4392" w:rsidRDefault="00562E20" w:rsidP="00BA4392">
      <w:pPr>
        <w:rPr>
          <w:rFonts w:eastAsia="Garamond"/>
        </w:rPr>
      </w:pPr>
      <w:r w:rsidRPr="00BA4392">
        <w:rPr>
          <w:rFonts w:eastAsia="Garamond"/>
        </w:rPr>
        <w:t>Dans ce chapitre vous devez décrire les architectures cibles de vos projets :</w:t>
      </w:r>
    </w:p>
    <w:p w14:paraId="57F841C2" w14:textId="11D8C623" w:rsidR="00562E20" w:rsidRPr="00BA4392" w:rsidRDefault="00562E20" w:rsidP="00BA4392">
      <w:pPr>
        <w:pStyle w:val="Paragraphedeliste"/>
        <w:numPr>
          <w:ilvl w:val="0"/>
          <w:numId w:val="32"/>
        </w:numPr>
        <w:rPr>
          <w:rFonts w:eastAsia="Arial"/>
        </w:rPr>
      </w:pPr>
      <w:r w:rsidRPr="00BA4392">
        <w:rPr>
          <w:rFonts w:eastAsia="Arial"/>
        </w:rPr>
        <w:t>L´architecture logicielle est une vue tournée sur l'organisation interne et le découpage en couches et modules du ou des logiciels du système informatique. Les responsabilités de chaque module et la nature et la structure des relations entre modules.</w:t>
      </w:r>
    </w:p>
    <w:p w14:paraId="69FF8963" w14:textId="6854FAB5" w:rsidR="00562E20" w:rsidRPr="00BA4392" w:rsidRDefault="00562E20" w:rsidP="00BA4392">
      <w:pPr>
        <w:pStyle w:val="Paragraphedeliste"/>
        <w:numPr>
          <w:ilvl w:val="0"/>
          <w:numId w:val="32"/>
        </w:numPr>
        <w:rPr>
          <w:rFonts w:eastAsia="Arial"/>
        </w:rPr>
      </w:pPr>
      <w:r w:rsidRPr="00BA4392">
        <w:rPr>
          <w:rFonts w:eastAsia="Arial"/>
        </w:rPr>
        <w:t>L´architecture technique est une vue tournée vers les différents éléments matériels et l'infrastructure dans laquelle le système informatique s'inscrit, les liaisons physiques et logiques entre ces éléments et les informations qui y circulent</w:t>
      </w:r>
      <w:r w:rsidRPr="00BA4392">
        <w:rPr>
          <w:noProof/>
          <w:lang w:val="en-US" w:eastAsia="en-US"/>
        </w:rPr>
        <mc:AlternateContent>
          <mc:Choice Requires="wps">
            <w:drawing>
              <wp:anchor distT="0" distB="0" distL="114300" distR="114300" simplePos="0" relativeHeight="251665408" behindDoc="1" locked="0" layoutInCell="1" hidden="0" allowOverlap="1" wp14:anchorId="408243BD" wp14:editId="606D87C5">
                <wp:simplePos x="0" y="0"/>
                <wp:positionH relativeFrom="column">
                  <wp:posOffset>4127500</wp:posOffset>
                </wp:positionH>
                <wp:positionV relativeFrom="paragraph">
                  <wp:posOffset>393700</wp:posOffset>
                </wp:positionV>
                <wp:extent cx="4445" cy="12700"/>
                <wp:effectExtent l="0" t="0" r="0" b="0"/>
                <wp:wrapNone/>
                <wp:docPr id="40" name="Rectangle 40"/>
                <wp:cNvGraphicFramePr/>
                <a:graphic xmlns:a="http://schemas.openxmlformats.org/drawingml/2006/main">
                  <a:graphicData uri="http://schemas.microsoft.com/office/word/2010/wordprocessingShape">
                    <wps:wsp>
                      <wps:cNvSpPr/>
                      <wps:spPr>
                        <a:xfrm>
                          <a:off x="6088315" y="3777778"/>
                          <a:ext cx="39370" cy="4445"/>
                        </a:xfrm>
                        <a:prstGeom prst="rect">
                          <a:avLst/>
                        </a:prstGeom>
                        <a:solidFill>
                          <a:srgbClr val="0A0080"/>
                        </a:solidFill>
                        <a:ln>
                          <a:noFill/>
                        </a:ln>
                      </wps:spPr>
                      <wps:txbx>
                        <w:txbxContent>
                          <w:p w14:paraId="17683F6E" w14:textId="77777777" w:rsidR="00D22277" w:rsidRDefault="00D22277" w:rsidP="00562E2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8243BD" id="Rectangle 40" o:spid="_x0000_s1026" style="position:absolute;left:0;text-align:left;margin-left:325pt;margin-top:31pt;width:.35pt;height:1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" fillcolor="#0a0080" stroked="f">
                <v:textbox inset="2.53958mm,2.53958mm,2.53958mm,2.53958mm">
                  <w:txbxContent>
                    <w:p w14:paraId="17683F6E" w14:textId="77777777" w:rsidR="00D22277" w:rsidRDefault="00D22277" w:rsidP="00562E20">
                      <w:pPr>
                        <w:spacing w:line="240" w:lineRule="auto"/>
                        <w:textDirection w:val="btLr"/>
                      </w:pPr>
                    </w:p>
                  </w:txbxContent>
                </v:textbox>
              </v:rect>
            </w:pict>
          </mc:Fallback>
        </mc:AlternateContent>
      </w:r>
      <w:r w:rsidR="00BA4392" w:rsidRPr="00BA4392">
        <w:rPr>
          <w:rFonts w:eastAsia="Arial"/>
        </w:rPr>
        <w:t>.</w:t>
      </w:r>
    </w:p>
    <w:p w14:paraId="0B4699F9" w14:textId="77777777" w:rsidR="00562E20" w:rsidRPr="00BA4392" w:rsidRDefault="00562E20" w:rsidP="00BA4392">
      <w:pPr>
        <w:rPr>
          <w:rFonts w:eastAsia="Garamond"/>
        </w:rPr>
      </w:pPr>
      <w:r w:rsidRPr="00BA4392">
        <w:rPr>
          <w:rFonts w:eastAsia="Garamond"/>
        </w:rPr>
        <w:t>Il est important de décrire ces architectures et de positionner votre contribution.</w:t>
      </w:r>
    </w:p>
    <w:p w14:paraId="0CAB43E7" w14:textId="77777777" w:rsidR="0018331C" w:rsidRDefault="0018331C" w:rsidP="0018331C">
      <w:pPr>
        <w:keepNext/>
      </w:pPr>
      <w:r>
        <w:rPr>
          <w:noProof/>
          <w:lang w:val="en-US" w:eastAsia="en-US"/>
        </w:rPr>
        <w:drawing>
          <wp:inline distT="0" distB="0" distL="0" distR="0" wp14:anchorId="61FEB3D3" wp14:editId="0345A1F6">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2158AD57" w14:textId="6EF22CC0" w:rsidR="0018331C" w:rsidRDefault="0018331C" w:rsidP="0018331C">
      <w:pPr>
        <w:pStyle w:val="Lgende"/>
      </w:pPr>
      <w:bookmarkStart w:id="90" w:name="_Toc142476236"/>
      <w:r>
        <w:t xml:space="preserve">Figure </w:t>
      </w:r>
      <w:r>
        <w:fldChar w:fldCharType="begin"/>
      </w:r>
      <w:r>
        <w:instrText xml:space="preserve"> SEQ Figure \* ARABIC </w:instrText>
      </w:r>
      <w:r>
        <w:fldChar w:fldCharType="separate"/>
      </w:r>
      <w:r>
        <w:rPr>
          <w:noProof/>
        </w:rPr>
        <w:t>1</w:t>
      </w:r>
      <w:r>
        <w:fldChar w:fldCharType="end"/>
      </w:r>
      <w:r>
        <w:t>: Exemple figure</w:t>
      </w:r>
      <w:bookmarkEnd w:id="90"/>
      <w:r>
        <w:t xml:space="preserve"> </w:t>
      </w:r>
    </w:p>
    <w:p w14:paraId="2E8D945D" w14:textId="77777777" w:rsidR="00562E20" w:rsidRDefault="00562E20" w:rsidP="00562E20">
      <w:pPr>
        <w:pBdr>
          <w:top w:val="nil"/>
          <w:left w:val="nil"/>
          <w:bottom w:val="nil"/>
          <w:right w:val="nil"/>
          <w:between w:val="nil"/>
        </w:pBdr>
        <w:tabs>
          <w:tab w:val="right" w:pos="8640"/>
        </w:tabs>
        <w:spacing w:before="10" w:after="280"/>
        <w:rPr>
          <w:rFonts w:ascii="Garamond" w:eastAsia="Garamond" w:hAnsi="Garamond" w:cs="Garamond"/>
          <w:color w:val="000000"/>
          <w:sz w:val="20"/>
        </w:rPr>
      </w:pPr>
    </w:p>
    <w:p w14:paraId="6FF79018" w14:textId="77777777" w:rsidR="0008119E" w:rsidRDefault="0008119E">
      <w:pPr>
        <w:spacing w:before="0" w:line="240" w:lineRule="auto"/>
        <w:rPr>
          <w:b/>
          <w:kern w:val="28"/>
          <w:sz w:val="36"/>
        </w:rPr>
      </w:pPr>
      <w:bookmarkStart w:id="91" w:name="_heading=h.41mghml" w:colFirst="0" w:colLast="0"/>
      <w:bookmarkEnd w:id="91"/>
      <w:r>
        <w:br w:type="page"/>
      </w:r>
    </w:p>
    <w:p w14:paraId="08818263" w14:textId="394039D6" w:rsidR="00562E20" w:rsidRDefault="00562E20" w:rsidP="00BA4392">
      <w:pPr>
        <w:pStyle w:val="Titre1"/>
      </w:pPr>
      <w:bookmarkStart w:id="92" w:name="_Toc142476084"/>
      <w:r>
        <w:lastRenderedPageBreak/>
        <w:t>Conception du système logiciel réalisée dans le projet (vision interne/développeur)</w:t>
      </w:r>
      <w:bookmarkEnd w:id="92"/>
    </w:p>
    <w:p w14:paraId="5639D3E6" w14:textId="64163AFE" w:rsidR="00562E20" w:rsidRPr="00BA4392" w:rsidRDefault="00562E20" w:rsidP="00BA4392">
      <w:pPr>
        <w:rPr>
          <w:rFonts w:eastAsia="Garamond"/>
        </w:rPr>
      </w:pPr>
      <w:r w:rsidRPr="00BA4392">
        <w:rPr>
          <w:rFonts w:eastAsia="Garamond"/>
        </w:rPr>
        <w:t>Dans le cas d’un existant, faire référence à l’existant. Bien faire ressortir ce qui change ou ne change pas par rapport à l’existant. Justifier les choix. Préciser votre rôle dans ces choix. Dan</w:t>
      </w:r>
      <w:r w:rsidR="00BA4392" w:rsidRPr="00BA4392">
        <w:rPr>
          <w:rFonts w:eastAsia="Garamond"/>
        </w:rPr>
        <w:t>s</w:t>
      </w:r>
      <w:r w:rsidR="00BA4392">
        <w:rPr>
          <w:rFonts w:eastAsia="Garamond"/>
        </w:rPr>
        <w:t xml:space="preserve"> </w:t>
      </w:r>
      <w:r w:rsidRPr="00BA4392">
        <w:rPr>
          <w:rFonts w:eastAsia="Garamond"/>
        </w:rPr>
        <w:t>le cas d'un existant, faire ressortir ce qui change par rapport à l'existant (si aucun changement sur un aspect, faire référence au chapitre décrivant l'existant).</w:t>
      </w:r>
    </w:p>
    <w:p w14:paraId="03830164" w14:textId="77777777" w:rsidR="00562E20" w:rsidRPr="00BA4392" w:rsidRDefault="00562E20" w:rsidP="00BA4392">
      <w:pPr>
        <w:rPr>
          <w:rFonts w:eastAsia="Garamond"/>
        </w:rPr>
      </w:pPr>
      <w:r w:rsidRPr="00BA4392">
        <w:rPr>
          <w:rFonts w:eastAsia="Garamond"/>
        </w:rPr>
        <w:t>(voir l’étude de cas du cours démarche de conception).</w:t>
      </w:r>
    </w:p>
    <w:p w14:paraId="53D8FCD8" w14:textId="77777777" w:rsidR="00562E20" w:rsidRDefault="00562E20" w:rsidP="00562E20">
      <w:pPr>
        <w:pBdr>
          <w:top w:val="nil"/>
          <w:left w:val="nil"/>
          <w:bottom w:val="nil"/>
          <w:right w:val="nil"/>
          <w:between w:val="nil"/>
        </w:pBdr>
        <w:tabs>
          <w:tab w:val="right" w:pos="8640"/>
        </w:tabs>
        <w:spacing w:before="2" w:after="280"/>
        <w:rPr>
          <w:rFonts w:ascii="Garamond" w:eastAsia="Garamond" w:hAnsi="Garamond" w:cs="Garamond"/>
          <w:color w:val="000000"/>
          <w:sz w:val="26"/>
          <w:szCs w:val="26"/>
        </w:rPr>
      </w:pPr>
    </w:p>
    <w:p w14:paraId="4668C80E" w14:textId="77777777" w:rsidR="00562E20" w:rsidRDefault="00562E20" w:rsidP="00BA4392">
      <w:pPr>
        <w:pStyle w:val="Titre2"/>
      </w:pPr>
      <w:bookmarkStart w:id="93" w:name="_heading=h.2grqrue" w:colFirst="0" w:colLast="0"/>
      <w:bookmarkStart w:id="94" w:name="_Toc142476085"/>
      <w:bookmarkEnd w:id="93"/>
      <w:r>
        <w:t>Plate-forme technique</w:t>
      </w:r>
      <w:bookmarkEnd w:id="94"/>
    </w:p>
    <w:p w14:paraId="3CCF95E8" w14:textId="77777777" w:rsidR="00562E20" w:rsidRPr="00BA4392" w:rsidRDefault="00562E20" w:rsidP="00BA4392">
      <w:pPr>
        <w:rPr>
          <w:rFonts w:eastAsia="Garamond"/>
        </w:rPr>
      </w:pPr>
      <w:r w:rsidRPr="00BA4392">
        <w:rPr>
          <w:rFonts w:eastAsia="Garamond"/>
        </w:rPr>
        <w:t>Architecture matérielle et framework logiciel</w:t>
      </w:r>
    </w:p>
    <w:p w14:paraId="02B6B070"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6"/>
          <w:szCs w:val="26"/>
        </w:rPr>
      </w:pPr>
    </w:p>
    <w:p w14:paraId="359B7348" w14:textId="77777777" w:rsidR="00562E20" w:rsidRDefault="00562E20" w:rsidP="00BA4392">
      <w:pPr>
        <w:pStyle w:val="Titre2"/>
      </w:pPr>
      <w:bookmarkStart w:id="95" w:name="_heading=h.vx1227" w:colFirst="0" w:colLast="0"/>
      <w:bookmarkStart w:id="96" w:name="_Toc142476086"/>
      <w:bookmarkEnd w:id="95"/>
      <w:r>
        <w:t>Conception du logiciel développé</w:t>
      </w:r>
      <w:bookmarkEnd w:id="96"/>
    </w:p>
    <w:p w14:paraId="1D2EDE78" w14:textId="77777777" w:rsidR="00562E20" w:rsidRDefault="00562E20" w:rsidP="00AE2FFD">
      <w:pPr>
        <w:pStyle w:val="Titre3"/>
      </w:pPr>
      <w:bookmarkStart w:id="97" w:name="_heading=h.3fwokq0" w:colFirst="0" w:colLast="0"/>
      <w:bookmarkStart w:id="98" w:name="_Toc142476087"/>
      <w:bookmarkEnd w:id="97"/>
      <w:r>
        <w:t>Conception du code source</w:t>
      </w:r>
      <w:bookmarkEnd w:id="98"/>
    </w:p>
    <w:p w14:paraId="2A1963FB" w14:textId="77777777" w:rsidR="00562E20" w:rsidRPr="00AE2FFD" w:rsidRDefault="00562E20" w:rsidP="00AE2FFD">
      <w:pPr>
        <w:rPr>
          <w:rFonts w:eastAsia="Garamond"/>
        </w:rPr>
      </w:pPr>
      <w:r w:rsidRPr="00AE2FFD">
        <w:rPr>
          <w:rFonts w:eastAsia="Garamond"/>
        </w:rPr>
        <w:t>Expliquer les choix structurants sur concernant la structuration en unités de code (par exemple en Java, la structuration en classes et packages) et en tables.</w:t>
      </w:r>
    </w:p>
    <w:p w14:paraId="2B1D6B7A" w14:textId="77777777" w:rsidR="00562E20" w:rsidRPr="00AE2FFD" w:rsidRDefault="00562E20" w:rsidP="00AE2FFD">
      <w:pPr>
        <w:rPr>
          <w:rFonts w:eastAsia="Garamond"/>
        </w:rPr>
      </w:pPr>
      <w:r w:rsidRPr="00AE2FFD">
        <w:rPr>
          <w:rFonts w:eastAsia="Garamond"/>
        </w:rPr>
        <w:t>Expliquer dans quelle mesure cette structuration applique les bonnes pratiques de conception. Expliquer les règles de nommage.</w:t>
      </w:r>
    </w:p>
    <w:p w14:paraId="794A4D4D" w14:textId="77777777" w:rsidR="00562E20" w:rsidRDefault="00562E20" w:rsidP="00AE2FFD">
      <w:pPr>
        <w:pStyle w:val="Titre3"/>
      </w:pPr>
      <w:bookmarkStart w:id="99" w:name="_heading=h.1v1yuxt" w:colFirst="0" w:colLast="0"/>
      <w:bookmarkStart w:id="100" w:name="_Toc142476088"/>
      <w:bookmarkEnd w:id="99"/>
      <w:r>
        <w:t>Le code source – vue statique</w:t>
      </w:r>
      <w:bookmarkEnd w:id="100"/>
    </w:p>
    <w:p w14:paraId="14EC157C" w14:textId="77777777" w:rsidR="00562E20" w:rsidRPr="00AE2FFD" w:rsidRDefault="00562E20" w:rsidP="00AE2FFD">
      <w:pPr>
        <w:rPr>
          <w:rFonts w:eastAsia="Garamond"/>
        </w:rPr>
      </w:pPr>
      <w:r w:rsidRPr="00AE2FFD">
        <w:rPr>
          <w:rFonts w:eastAsia="Garamond"/>
        </w:rPr>
        <w:t>Architecture du code (structuration en packages)</w:t>
      </w:r>
    </w:p>
    <w:p w14:paraId="4000F55D" w14:textId="77777777" w:rsidR="00562E20" w:rsidRPr="00AE2FFD" w:rsidRDefault="00562E20" w:rsidP="00AE2FFD">
      <w:pPr>
        <w:rPr>
          <w:rFonts w:eastAsia="Garamond"/>
        </w:rPr>
      </w:pPr>
      <w:r w:rsidRPr="00AE2FFD">
        <w:rPr>
          <w:rFonts w:eastAsia="Garamond"/>
        </w:rPr>
        <w:t>Pour chaque package: structuration en classes/fichiers de code source – des exemples d'implémentation de code source peuvent être présentés (ou bien mis en annexe et référencés ici).</w:t>
      </w:r>
    </w:p>
    <w:p w14:paraId="7FD1B6EA" w14:textId="77777777" w:rsidR="00562E20" w:rsidRDefault="00562E20" w:rsidP="00AE2FFD">
      <w:pPr>
        <w:pStyle w:val="Titre3"/>
      </w:pPr>
      <w:bookmarkStart w:id="101" w:name="_heading=h.4f1mdlm" w:colFirst="0" w:colLast="0"/>
      <w:bookmarkStart w:id="102" w:name="_Toc142476089"/>
      <w:bookmarkEnd w:id="101"/>
      <w:r>
        <w:t>Modélisation de données</w:t>
      </w:r>
      <w:bookmarkEnd w:id="102"/>
    </w:p>
    <w:p w14:paraId="172DFB55" w14:textId="77777777" w:rsidR="00562E20" w:rsidRPr="00AE2FFD" w:rsidRDefault="00562E20" w:rsidP="00AE2FFD">
      <w:pPr>
        <w:rPr>
          <w:rFonts w:eastAsia="Garamond"/>
        </w:rPr>
      </w:pPr>
      <w:r w:rsidRPr="00AE2FFD">
        <w:rPr>
          <w:rFonts w:eastAsia="Garamond"/>
        </w:rPr>
        <w:t>Décrire ici le modèle conceptuel MERISE (dictionnaire de données et MCD) ou UML (modèles de classes).</w:t>
      </w:r>
    </w:p>
    <w:p w14:paraId="5A0FAB44" w14:textId="77777777" w:rsidR="00562E20" w:rsidRPr="00AE2FFD" w:rsidRDefault="00562E20" w:rsidP="00AE2FFD">
      <w:pPr>
        <w:rPr>
          <w:rFonts w:eastAsia="Garamond"/>
        </w:rPr>
      </w:pPr>
      <w:r w:rsidRPr="00AE2FFD">
        <w:rPr>
          <w:rFonts w:eastAsia="Garamond"/>
        </w:rPr>
        <w:t>Décrire ensuite le modèle logique de données.</w:t>
      </w:r>
    </w:p>
    <w:p w14:paraId="3E5F9EF0" w14:textId="77777777" w:rsidR="00562E20" w:rsidRDefault="00562E20" w:rsidP="00AE2FFD">
      <w:pPr>
        <w:pStyle w:val="Titre3"/>
      </w:pPr>
      <w:bookmarkStart w:id="103" w:name="_heading=h.2u6wntf" w:colFirst="0" w:colLast="0"/>
      <w:bookmarkStart w:id="104" w:name="_Toc142476090"/>
      <w:bookmarkEnd w:id="103"/>
      <w:r>
        <w:lastRenderedPageBreak/>
        <w:t>Réalisation des cas d’utilisation</w:t>
      </w:r>
      <w:bookmarkEnd w:id="104"/>
    </w:p>
    <w:p w14:paraId="2EF8C8AA" w14:textId="77777777" w:rsidR="00562E20" w:rsidRPr="00AE2FFD" w:rsidRDefault="00562E20" w:rsidP="00AE2FFD">
      <w:pPr>
        <w:rPr>
          <w:rFonts w:eastAsia="Garamond"/>
        </w:rPr>
      </w:pPr>
      <w:r w:rsidRPr="00AE2FFD">
        <w:rPr>
          <w:rFonts w:eastAsia="Garamond"/>
        </w:rPr>
        <w:t>Choisir un cas d'utilisation significatif (1 de ceux présentés dans le chapitre précédent) et décrire le scénario de cas d’utilisation dans une vision interne/développeur (diagramme de séquence système logiciel boîte blanche)</w:t>
      </w:r>
    </w:p>
    <w:p w14:paraId="6903A06E" w14:textId="77777777" w:rsidR="00562E20" w:rsidRDefault="00562E20" w:rsidP="00AE2FFD">
      <w:pPr>
        <w:pStyle w:val="Titre3"/>
      </w:pPr>
      <w:bookmarkStart w:id="105" w:name="_heading=h.19c6y18" w:colFirst="0" w:colLast="0"/>
      <w:bookmarkStart w:id="106" w:name="_Toc142476091"/>
      <w:bookmarkEnd w:id="105"/>
      <w:r>
        <w:t>Les composants et leur déploiement</w:t>
      </w:r>
      <w:bookmarkEnd w:id="106"/>
    </w:p>
    <w:p w14:paraId="54411EEA" w14:textId="77777777" w:rsidR="00562E20" w:rsidRPr="00AE2FFD" w:rsidRDefault="00562E20" w:rsidP="00AE2FFD">
      <w:pPr>
        <w:rPr>
          <w:rFonts w:eastAsia="Garamond"/>
        </w:rPr>
      </w:pPr>
      <w:r w:rsidRPr="00AE2FFD">
        <w:rPr>
          <w:rFonts w:eastAsia="Garamond"/>
        </w:rPr>
        <w:t>Par exemple, en JEE, la structuration en fichiers .war, ejb-jar …</w:t>
      </w:r>
    </w:p>
    <w:p w14:paraId="614BDA70" w14:textId="77777777" w:rsidR="00562E20" w:rsidRPr="00AE2FFD" w:rsidRDefault="00562E20" w:rsidP="00AE2FFD">
      <w:pPr>
        <w:rPr>
          <w:rFonts w:eastAsia="Garamond"/>
        </w:rPr>
      </w:pPr>
      <w:r w:rsidRPr="00AE2FFD">
        <w:rPr>
          <w:rFonts w:eastAsia="Garamond"/>
        </w:rPr>
        <w:t>Préciser les règles de nommage.</w:t>
      </w:r>
    </w:p>
    <w:p w14:paraId="0477A312" w14:textId="77777777" w:rsidR="0008119E" w:rsidRDefault="0008119E">
      <w:pPr>
        <w:spacing w:before="0" w:line="240" w:lineRule="auto"/>
        <w:rPr>
          <w:b/>
          <w:kern w:val="28"/>
          <w:sz w:val="36"/>
        </w:rPr>
      </w:pPr>
      <w:bookmarkStart w:id="107" w:name="_heading=h.3tbugp1" w:colFirst="0" w:colLast="0"/>
      <w:bookmarkEnd w:id="107"/>
      <w:r>
        <w:br w:type="page"/>
      </w:r>
    </w:p>
    <w:p w14:paraId="6CD4F1CA" w14:textId="075FE242" w:rsidR="00562E20" w:rsidRDefault="00562E20" w:rsidP="00B02EFD">
      <w:pPr>
        <w:pStyle w:val="Titre1"/>
      </w:pPr>
      <w:bookmarkStart w:id="108" w:name="_Toc142476092"/>
      <w:r>
        <w:lastRenderedPageBreak/>
        <w:t>Tests du système logiciel</w:t>
      </w:r>
      <w:bookmarkEnd w:id="108"/>
    </w:p>
    <w:p w14:paraId="404CCE17" w14:textId="77777777" w:rsidR="00562E20" w:rsidRPr="00B02EFD" w:rsidRDefault="00562E20" w:rsidP="00B02EFD">
      <w:pPr>
        <w:rPr>
          <w:rFonts w:eastAsia="Garamond"/>
        </w:rPr>
        <w:sectPr w:rsidR="00562E20" w:rsidRPr="00B02EFD">
          <w:pgSz w:w="11907" w:h="16840"/>
          <w:pgMar w:top="1360" w:right="740" w:bottom="280" w:left="1200" w:header="720" w:footer="720" w:gutter="0"/>
          <w:cols w:space="720"/>
        </w:sectPr>
      </w:pPr>
      <w:r w:rsidRPr="00B02EFD">
        <w:rPr>
          <w:rFonts w:eastAsia="Garamond"/>
        </w:rPr>
        <w:t>En cohérence avec la stratégie de test décrite au chapitre 3, décrire les tests réalisés et leurs résultats. Préciser votre rôle dans la définition et l'exécution des tests.</w:t>
      </w:r>
    </w:p>
    <w:p w14:paraId="5D8B1DFF" w14:textId="77777777" w:rsidR="00562E20" w:rsidRDefault="00562E20" w:rsidP="00ED6224">
      <w:pPr>
        <w:pStyle w:val="Titre1"/>
      </w:pPr>
      <w:bookmarkStart w:id="109" w:name="_heading=h.28h4qwu" w:colFirst="0" w:colLast="0"/>
      <w:bookmarkStart w:id="110" w:name="_Toc142476093"/>
      <w:bookmarkEnd w:id="109"/>
      <w:r>
        <w:lastRenderedPageBreak/>
        <w:t>Conclusion générale</w:t>
      </w:r>
      <w:bookmarkEnd w:id="110"/>
    </w:p>
    <w:p w14:paraId="3D0AB114" w14:textId="77777777" w:rsidR="00562E20" w:rsidRPr="00B02EFD" w:rsidRDefault="00562E20" w:rsidP="00B02EFD">
      <w:pPr>
        <w:rPr>
          <w:rFonts w:eastAsia="Garamond"/>
        </w:rPr>
      </w:pPr>
      <w:r w:rsidRPr="00B02EFD">
        <w:rPr>
          <w:rFonts w:eastAsia="Garamond"/>
        </w:rPr>
        <w:t>La conclusion est l’occasion pour vous de faire un bilan sur votre projet. Ce bilan doit</w:t>
      </w:r>
    </w:p>
    <w:p w14:paraId="5E382641" w14:textId="77777777" w:rsidR="00562E20" w:rsidRPr="00B02EFD" w:rsidRDefault="00562E20" w:rsidP="00B02EFD">
      <w:pPr>
        <w:rPr>
          <w:rFonts w:eastAsia="Garamond"/>
        </w:rPr>
      </w:pPr>
      <w:r w:rsidRPr="00B02EFD">
        <w:rPr>
          <w:rFonts w:eastAsia="Garamond"/>
        </w:rPr>
        <w:t>comporter les parties suivantes :</w:t>
      </w:r>
    </w:p>
    <w:p w14:paraId="2B206B39" w14:textId="77777777" w:rsidR="00562E20" w:rsidRPr="00B02EFD" w:rsidRDefault="00562E20" w:rsidP="00B02EFD">
      <w:pPr>
        <w:pStyle w:val="Paragraphedeliste"/>
        <w:numPr>
          <w:ilvl w:val="0"/>
          <w:numId w:val="33"/>
        </w:numPr>
      </w:pPr>
      <w:r w:rsidRPr="00B02EFD">
        <w:t>Le bilan des résultats obtenus pour l’entreprise</w:t>
      </w:r>
    </w:p>
    <w:p w14:paraId="15BE3ADB" w14:textId="77777777" w:rsidR="00562E20" w:rsidRPr="00B02EFD" w:rsidRDefault="00562E20" w:rsidP="00B02EFD">
      <w:pPr>
        <w:pStyle w:val="Paragraphedeliste"/>
        <w:numPr>
          <w:ilvl w:val="0"/>
          <w:numId w:val="33"/>
        </w:numPr>
      </w:pPr>
      <w:r w:rsidRPr="00B02EFD">
        <w:t>Le bilan des problèmes rencontrés et des solutions apportés</w:t>
      </w:r>
    </w:p>
    <w:p w14:paraId="3DE4B289" w14:textId="77777777" w:rsidR="00562E20" w:rsidRPr="00B02EFD" w:rsidRDefault="00562E20" w:rsidP="00B02EFD">
      <w:pPr>
        <w:pStyle w:val="Paragraphedeliste"/>
        <w:numPr>
          <w:ilvl w:val="0"/>
          <w:numId w:val="33"/>
        </w:numPr>
      </w:pPr>
      <w:r w:rsidRPr="00B02EFD">
        <w:t>Les perspectives du projet</w:t>
      </w:r>
    </w:p>
    <w:p w14:paraId="09A1F67B" w14:textId="77777777" w:rsidR="00562E20" w:rsidRPr="00B02EFD" w:rsidRDefault="00562E20" w:rsidP="00B02EFD">
      <w:pPr>
        <w:pStyle w:val="Paragraphedeliste"/>
        <w:numPr>
          <w:ilvl w:val="0"/>
          <w:numId w:val="33"/>
        </w:numPr>
      </w:pPr>
      <w:r w:rsidRPr="00B02EFD">
        <w:t>Le bilan personnel</w:t>
      </w:r>
    </w:p>
    <w:p w14:paraId="44753131" w14:textId="77777777" w:rsidR="00562E20" w:rsidRDefault="00562E20" w:rsidP="00B02EFD">
      <w:pPr>
        <w:spacing w:before="1"/>
        <w:rPr>
          <w:b/>
        </w:rPr>
      </w:pPr>
      <w:r>
        <w:rPr>
          <w:b/>
        </w:rPr>
        <w:t>Le bilan des résultats obtenus pour l’entreprise</w:t>
      </w:r>
    </w:p>
    <w:p w14:paraId="449E4F00" w14:textId="7883F4F6" w:rsidR="00562E20" w:rsidRPr="00B02EFD" w:rsidRDefault="00562E20" w:rsidP="00B02EFD">
      <w:pPr>
        <w:rPr>
          <w:rFonts w:eastAsia="Garamond"/>
        </w:rPr>
      </w:pPr>
      <w:r w:rsidRPr="00B02EFD">
        <w:rPr>
          <w:rFonts w:eastAsia="Garamond"/>
        </w:rPr>
        <w:t>Précisions sur le travail réalisé (nombre de programmes réalisés, nombre de classes implantées,</w:t>
      </w:r>
      <w:r w:rsidR="00B02EFD" w:rsidRPr="00B02EFD">
        <w:rPr>
          <w:rFonts w:eastAsia="Garamond"/>
        </w:rPr>
        <w:t xml:space="preserve"> </w:t>
      </w:r>
      <w:r w:rsidRPr="00B02EFD">
        <w:rPr>
          <w:rFonts w:eastAsia="Garamond"/>
        </w:rPr>
        <w:t>..., nombre de lignes de code, ...)</w:t>
      </w:r>
    </w:p>
    <w:p w14:paraId="09453EED" w14:textId="79F1EE07" w:rsidR="00562E20" w:rsidRPr="00B02EFD" w:rsidRDefault="00562E20" w:rsidP="00B02EFD">
      <w:pPr>
        <w:rPr>
          <w:rFonts w:eastAsia="Garamond"/>
        </w:rPr>
      </w:pPr>
      <w:r w:rsidRPr="00B02EFD">
        <w:rPr>
          <w:rFonts w:eastAsia="Garamond"/>
        </w:rPr>
        <w:t>Précisions sur la situation finale de l’application réalisée (Le statu des livrables : en production,</w:t>
      </w:r>
      <w:r w:rsidR="00B02EFD" w:rsidRPr="00B02EFD">
        <w:rPr>
          <w:rFonts w:eastAsia="Garamond"/>
        </w:rPr>
        <w:t xml:space="preserve"> </w:t>
      </w:r>
      <w:r w:rsidRPr="00B02EFD">
        <w:rPr>
          <w:rFonts w:eastAsia="Garamond"/>
        </w:rPr>
        <w:t>..., en test, finis à X %, etc.)</w:t>
      </w:r>
    </w:p>
    <w:p w14:paraId="09B761C9" w14:textId="253D0E74" w:rsidR="00562E20" w:rsidRPr="00B02EFD" w:rsidRDefault="00562E20" w:rsidP="00B02EFD">
      <w:pPr>
        <w:rPr>
          <w:rFonts w:eastAsia="Garamond"/>
        </w:rPr>
      </w:pPr>
      <w:r w:rsidRPr="00B02EFD">
        <w:rPr>
          <w:rFonts w:eastAsia="Garamond"/>
        </w:rPr>
        <w:t>Les livrables peuvent être : des releases d’une application, des uses cases traités, des users</w:t>
      </w:r>
      <w:r w:rsidR="00B02EFD" w:rsidRPr="00B02EFD">
        <w:rPr>
          <w:rFonts w:eastAsia="Garamond"/>
        </w:rPr>
        <w:t xml:space="preserve"> </w:t>
      </w:r>
      <w:r w:rsidRPr="00B02EFD">
        <w:rPr>
          <w:rFonts w:eastAsia="Garamond"/>
        </w:rPr>
        <w:t>stories traitées, des sprints traités, des modules traités, etc.</w:t>
      </w:r>
    </w:p>
    <w:p w14:paraId="386F416E" w14:textId="77777777" w:rsidR="00562E20" w:rsidRDefault="00562E20" w:rsidP="00B02EFD">
      <w:pPr>
        <w:rPr>
          <w:b/>
        </w:rPr>
      </w:pPr>
      <w:r>
        <w:rPr>
          <w:b/>
        </w:rPr>
        <w:t>Le bilan des problèmes rencontrés et des solutions apportés</w:t>
      </w:r>
    </w:p>
    <w:p w14:paraId="1F2DE0F8" w14:textId="77777777" w:rsidR="00562E20" w:rsidRPr="00B02EFD" w:rsidRDefault="00562E20" w:rsidP="00B02EFD">
      <w:pPr>
        <w:rPr>
          <w:rFonts w:eastAsia="Garamond"/>
        </w:rPr>
      </w:pPr>
      <w:r w:rsidRPr="00B02EFD">
        <w:rPr>
          <w:rFonts w:eastAsia="Garamond"/>
        </w:rPr>
        <w:t>Il s’agit ici de rapporter les principaux problèmes rencontrés et la façon dont ils ont été résolus.</w:t>
      </w:r>
    </w:p>
    <w:p w14:paraId="5FA616DA" w14:textId="77777777" w:rsidR="00562E20" w:rsidRDefault="00562E20" w:rsidP="00B02EFD">
      <w:pPr>
        <w:spacing w:before="1"/>
        <w:rPr>
          <w:b/>
        </w:rPr>
      </w:pPr>
      <w:r>
        <w:rPr>
          <w:b/>
        </w:rPr>
        <w:t>Les perspectives du projet</w:t>
      </w:r>
    </w:p>
    <w:p w14:paraId="01C7915A" w14:textId="77777777" w:rsidR="00562E20" w:rsidRPr="00B02EFD" w:rsidRDefault="00562E20" w:rsidP="00B02EFD">
      <w:pPr>
        <w:rPr>
          <w:rFonts w:eastAsia="Garamond"/>
        </w:rPr>
      </w:pPr>
      <w:r w:rsidRPr="00B02EFD">
        <w:rPr>
          <w:rFonts w:eastAsia="Garamond"/>
        </w:rPr>
        <w:t>Quelle est la suite possible à votre projet :</w:t>
      </w:r>
    </w:p>
    <w:p w14:paraId="601FC93D" w14:textId="77777777" w:rsidR="00562E20" w:rsidRPr="00B02EFD" w:rsidRDefault="00562E20" w:rsidP="00B02EFD">
      <w:pPr>
        <w:pStyle w:val="Paragraphedeliste"/>
        <w:numPr>
          <w:ilvl w:val="0"/>
          <w:numId w:val="34"/>
        </w:numPr>
      </w:pPr>
      <w:r w:rsidRPr="00B02EFD">
        <w:t>Amélioration</w:t>
      </w:r>
    </w:p>
    <w:p w14:paraId="3E78150F" w14:textId="77777777" w:rsidR="00562E20" w:rsidRPr="00B02EFD" w:rsidRDefault="00562E20" w:rsidP="00B02EFD">
      <w:pPr>
        <w:pStyle w:val="Paragraphedeliste"/>
        <w:numPr>
          <w:ilvl w:val="0"/>
          <w:numId w:val="34"/>
        </w:numPr>
      </w:pPr>
      <w:r w:rsidRPr="00B02EFD">
        <w:t>Nouveaux services</w:t>
      </w:r>
    </w:p>
    <w:p w14:paraId="1FCCC082" w14:textId="77777777" w:rsidR="00562E20" w:rsidRPr="00B02EFD" w:rsidRDefault="00562E20" w:rsidP="00B02EFD">
      <w:pPr>
        <w:pStyle w:val="Paragraphedeliste"/>
        <w:numPr>
          <w:ilvl w:val="0"/>
          <w:numId w:val="34"/>
        </w:numPr>
      </w:pPr>
      <w:r w:rsidRPr="00B02EFD">
        <w:t>Etc.</w:t>
      </w:r>
    </w:p>
    <w:p w14:paraId="2325C7E7" w14:textId="77777777" w:rsidR="00562E20" w:rsidRDefault="00562E20" w:rsidP="00B02EFD">
      <w:pPr>
        <w:rPr>
          <w:b/>
        </w:rPr>
      </w:pPr>
      <w:r>
        <w:rPr>
          <w:b/>
        </w:rPr>
        <w:t>Le bilan personnel</w:t>
      </w:r>
    </w:p>
    <w:p w14:paraId="7B72AFDF" w14:textId="77777777" w:rsidR="00562E20" w:rsidRPr="00B02EFD" w:rsidRDefault="00562E20" w:rsidP="00B02EFD">
      <w:pPr>
        <w:rPr>
          <w:rFonts w:eastAsia="Garamond"/>
        </w:rPr>
      </w:pPr>
      <w:r w:rsidRPr="00B02EFD">
        <w:rPr>
          <w:rFonts w:eastAsia="Garamond"/>
        </w:rPr>
        <w:t>Indiquer ici ce que ce stage et/ou projet a pu vous apporter.</w:t>
      </w:r>
    </w:p>
    <w:p w14:paraId="79D1FEB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082674E7"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6"/>
          <w:szCs w:val="26"/>
        </w:rPr>
      </w:pPr>
    </w:p>
    <w:p w14:paraId="465F661C"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sz w:val="21"/>
          <w:szCs w:val="21"/>
        </w:rPr>
      </w:pPr>
    </w:p>
    <w:p w14:paraId="7CC041A9" w14:textId="77777777" w:rsidR="00BC064F" w:rsidRDefault="00BC064F">
      <w:pPr>
        <w:spacing w:before="0" w:line="240" w:lineRule="auto"/>
        <w:rPr>
          <w:b/>
          <w:bCs/>
          <w:sz w:val="32"/>
          <w:szCs w:val="32"/>
          <w:lang w:val="fr-FR" w:eastAsia="en-US"/>
        </w:rPr>
      </w:pPr>
      <w:bookmarkStart w:id="111" w:name="_heading=h.nmf14n" w:colFirst="0" w:colLast="0"/>
      <w:bookmarkEnd w:id="111"/>
      <w:r>
        <w:br w:type="page"/>
      </w:r>
    </w:p>
    <w:p w14:paraId="54DD0FBF" w14:textId="366FDEB9" w:rsidR="00562E20" w:rsidRDefault="00562E20" w:rsidP="00BC064F">
      <w:pPr>
        <w:pStyle w:val="Titre1"/>
      </w:pPr>
      <w:bookmarkStart w:id="112" w:name="_Toc142476094"/>
      <w:r>
        <w:lastRenderedPageBreak/>
        <w:t>Références et Bibliographie</w:t>
      </w:r>
      <w:bookmarkEnd w:id="112"/>
    </w:p>
    <w:p w14:paraId="3FB1E87B" w14:textId="723F3B3D" w:rsidR="00562E20" w:rsidRDefault="00562E20" w:rsidP="00562E20">
      <w:pPr>
        <w:widowControl w:val="0"/>
        <w:numPr>
          <w:ilvl w:val="0"/>
          <w:numId w:val="19"/>
        </w:numPr>
        <w:pBdr>
          <w:top w:val="nil"/>
          <w:left w:val="nil"/>
          <w:bottom w:val="nil"/>
          <w:right w:val="nil"/>
          <w:between w:val="nil"/>
        </w:pBdr>
        <w:tabs>
          <w:tab w:val="left" w:pos="924"/>
          <w:tab w:val="left" w:pos="925"/>
        </w:tabs>
        <w:spacing w:before="264" w:line="240" w:lineRule="auto"/>
        <w:ind w:hanging="709"/>
      </w:pPr>
      <w:r>
        <w:rPr>
          <w:color w:val="000000"/>
          <w:szCs w:val="24"/>
        </w:rPr>
        <w:t>Auteur1, auteur 2, …, Titre_du_livre, Edition, date_parution, lien s’il y</w:t>
      </w:r>
      <w:r w:rsidR="00BC064F">
        <w:rPr>
          <w:color w:val="000000"/>
          <w:szCs w:val="24"/>
        </w:rPr>
        <w:t xml:space="preserve"> </w:t>
      </w:r>
      <w:r>
        <w:rPr>
          <w:color w:val="000000"/>
          <w:szCs w:val="24"/>
        </w:rPr>
        <w:t>a</w:t>
      </w:r>
    </w:p>
    <w:p w14:paraId="27308536" w14:textId="77777777" w:rsidR="00562E20" w:rsidRDefault="00562E20" w:rsidP="00562E20">
      <w:pPr>
        <w:pBdr>
          <w:top w:val="nil"/>
          <w:left w:val="nil"/>
          <w:bottom w:val="nil"/>
          <w:right w:val="nil"/>
          <w:between w:val="nil"/>
        </w:pBdr>
        <w:tabs>
          <w:tab w:val="right" w:pos="8640"/>
        </w:tabs>
        <w:spacing w:after="280"/>
        <w:rPr>
          <w:rFonts w:ascii="Garamond" w:eastAsia="Garamond" w:hAnsi="Garamond" w:cs="Garamond"/>
          <w:color w:val="000000"/>
        </w:rPr>
      </w:pPr>
      <w:r>
        <w:rPr>
          <w:rFonts w:ascii="Garamond" w:eastAsia="Garamond" w:hAnsi="Garamond" w:cs="Garamond"/>
          <w:color w:val="000000"/>
          <w:szCs w:val="24"/>
        </w:rPr>
        <w:t>…</w:t>
      </w:r>
    </w:p>
    <w:p w14:paraId="7F776F99" w14:textId="397D4F2F" w:rsidR="00562E20" w:rsidRDefault="00562E20" w:rsidP="00BC064F">
      <w:pPr>
        <w:widowControl w:val="0"/>
        <w:numPr>
          <w:ilvl w:val="0"/>
          <w:numId w:val="19"/>
        </w:numPr>
        <w:pBdr>
          <w:top w:val="nil"/>
          <w:left w:val="nil"/>
          <w:bottom w:val="nil"/>
          <w:right w:val="nil"/>
          <w:between w:val="nil"/>
        </w:pBdr>
        <w:tabs>
          <w:tab w:val="left" w:pos="924"/>
          <w:tab w:val="left" w:pos="925"/>
        </w:tabs>
        <w:spacing w:before="24" w:line="240" w:lineRule="auto"/>
        <w:ind w:hanging="709"/>
        <w:rPr>
          <w:rFonts w:ascii="Garamond" w:eastAsia="Garamond" w:hAnsi="Garamond" w:cs="Garamond"/>
          <w:color w:val="000000"/>
        </w:rPr>
      </w:pPr>
      <w:r>
        <w:rPr>
          <w:color w:val="000000"/>
          <w:szCs w:val="24"/>
        </w:rPr>
        <w:t xml:space="preserve">Auteur1, auteur 2, …, Titre_article, Revue de parution ou site Web, date_parution, </w:t>
      </w:r>
      <w:r w:rsidR="00BC064F">
        <w:rPr>
          <w:color w:val="000000"/>
          <w:szCs w:val="24"/>
        </w:rPr>
        <w:t>lien s’il y a</w:t>
      </w:r>
      <w:r w:rsidR="00BC064F">
        <w:rPr>
          <w:rFonts w:ascii="Garamond" w:eastAsia="Garamond" w:hAnsi="Garamond" w:cs="Garamond"/>
          <w:color w:val="000000"/>
          <w:szCs w:val="24"/>
        </w:rPr>
        <w:t xml:space="preserve"> </w:t>
      </w:r>
      <w:r>
        <w:rPr>
          <w:rFonts w:ascii="Garamond" w:eastAsia="Garamond" w:hAnsi="Garamond" w:cs="Garamond"/>
          <w:color w:val="000000"/>
          <w:szCs w:val="24"/>
        </w:rPr>
        <w:t>…</w:t>
      </w:r>
    </w:p>
    <w:p w14:paraId="24012D61" w14:textId="77777777" w:rsidR="00562E20" w:rsidRDefault="00562E20" w:rsidP="00562E20">
      <w:pPr>
        <w:pBdr>
          <w:top w:val="nil"/>
          <w:left w:val="nil"/>
          <w:bottom w:val="nil"/>
          <w:right w:val="nil"/>
          <w:between w:val="nil"/>
        </w:pBdr>
        <w:tabs>
          <w:tab w:val="right" w:pos="8640"/>
        </w:tabs>
        <w:spacing w:before="1" w:after="280"/>
        <w:rPr>
          <w:rFonts w:ascii="Garamond" w:eastAsia="Garamond" w:hAnsi="Garamond" w:cs="Garamond"/>
          <w:color w:val="000000"/>
          <w:sz w:val="28"/>
          <w:szCs w:val="28"/>
        </w:rPr>
      </w:pPr>
    </w:p>
    <w:p w14:paraId="5C36B22F" w14:textId="77777777" w:rsidR="00562E20" w:rsidRPr="00BC064F" w:rsidRDefault="00562E20" w:rsidP="00BC064F">
      <w:pPr>
        <w:rPr>
          <w:rFonts w:eastAsia="Garamond"/>
        </w:rPr>
        <w:sectPr w:rsidR="00562E20" w:rsidRPr="00BC064F">
          <w:pgSz w:w="11907" w:h="16840"/>
          <w:pgMar w:top="1338" w:right="743" w:bottom="278" w:left="1202" w:header="720" w:footer="720" w:gutter="0"/>
          <w:cols w:space="720"/>
        </w:sectPr>
      </w:pPr>
      <w:r w:rsidRPr="00BC064F">
        <w:rPr>
          <w:rFonts w:eastAsia="Garamond"/>
        </w:rPr>
        <w:t>Les liens web seuls ne peuvent être une bibliographie. Vous devez mettre dans la bibliographie : des articles de revues, des livres, des documents en respectant les exemples ci-dessus. Si vous avez un doute, merci d’aller voir les références et bibliographies de n’importe quel article WIKIPEDIA.</w:t>
      </w:r>
    </w:p>
    <w:p w14:paraId="395EAE02" w14:textId="77777777" w:rsidR="00562E20" w:rsidRDefault="00562E20" w:rsidP="00BC064F">
      <w:pPr>
        <w:pStyle w:val="Titre1"/>
      </w:pPr>
      <w:bookmarkStart w:id="113" w:name="_heading=h.37m2jsg" w:colFirst="0" w:colLast="0"/>
      <w:bookmarkStart w:id="114" w:name="_Toc142476095"/>
      <w:bookmarkEnd w:id="113"/>
      <w:r>
        <w:lastRenderedPageBreak/>
        <w:t>Annexes (à intégrer absolument si ce n’est pas déjà fait dans le rapport principal. Elles peuvent être dans des fichiers séparés)</w:t>
      </w:r>
      <w:bookmarkEnd w:id="114"/>
    </w:p>
    <w:p w14:paraId="79152A6C" w14:textId="77777777" w:rsidR="00BC064F" w:rsidRDefault="00562E20" w:rsidP="00BC064F">
      <w:pPr>
        <w:rPr>
          <w:rFonts w:eastAsia="Garamond"/>
        </w:rPr>
      </w:pPr>
      <w:r w:rsidRPr="00BC064F">
        <w:rPr>
          <w:rFonts w:eastAsia="Garamond"/>
        </w:rPr>
        <w:t xml:space="preserve">Annexe 1 : Exigences détaillées (correspond à peu près au cahier des charges) </w:t>
      </w:r>
    </w:p>
    <w:p w14:paraId="3A9244F0" w14:textId="77777777" w:rsidR="00BC064F" w:rsidRDefault="00562E20" w:rsidP="00BC064F">
      <w:pPr>
        <w:rPr>
          <w:rFonts w:eastAsia="Garamond"/>
        </w:rPr>
      </w:pPr>
      <w:r w:rsidRPr="00BC064F">
        <w:rPr>
          <w:rFonts w:eastAsia="Garamond"/>
        </w:rPr>
        <w:t>Annexe 2 : Modèle conceptuel de données (diagramme de classes)</w:t>
      </w:r>
    </w:p>
    <w:p w14:paraId="6C3D98DB" w14:textId="77777777" w:rsidR="00BC064F" w:rsidRDefault="00562E20" w:rsidP="00BC064F">
      <w:pPr>
        <w:rPr>
          <w:rFonts w:eastAsia="Garamond"/>
        </w:rPr>
      </w:pPr>
      <w:r w:rsidRPr="00BC064F">
        <w:rPr>
          <w:rFonts w:eastAsia="Garamond"/>
        </w:rPr>
        <w:t xml:space="preserve">Annexe 3 : Dossier technique (Code réalisé y compris sa documentation) </w:t>
      </w:r>
    </w:p>
    <w:p w14:paraId="27512D3A" w14:textId="186B6CE7" w:rsidR="00562E20" w:rsidRPr="00BC064F" w:rsidRDefault="00562E20" w:rsidP="00BC064F">
      <w:pPr>
        <w:rPr>
          <w:rFonts w:eastAsia="Garamond"/>
        </w:rPr>
      </w:pPr>
      <w:r w:rsidRPr="00BC064F">
        <w:rPr>
          <w:rFonts w:eastAsia="Garamond"/>
        </w:rPr>
        <w:t>Annexe 4 : Présentation des outils de développement utilisés</w:t>
      </w:r>
    </w:p>
    <w:p w14:paraId="7040DA51" w14:textId="77777777" w:rsidR="00562E20" w:rsidRPr="00BC064F" w:rsidRDefault="00562E20" w:rsidP="00BC064F">
      <w:pPr>
        <w:rPr>
          <w:rFonts w:eastAsia="Garamond"/>
        </w:rPr>
      </w:pPr>
      <w:r w:rsidRPr="00BC064F">
        <w:rPr>
          <w:rFonts w:eastAsia="Garamond"/>
        </w:rPr>
        <w:t>…</w:t>
      </w:r>
    </w:p>
    <w:p w14:paraId="03045243" w14:textId="394E5581" w:rsidR="00562E20" w:rsidRDefault="00562E20" w:rsidP="00562E20">
      <w:pPr>
        <w:pBdr>
          <w:top w:val="nil"/>
          <w:left w:val="nil"/>
          <w:bottom w:val="nil"/>
          <w:right w:val="nil"/>
          <w:between w:val="nil"/>
        </w:pBdr>
        <w:tabs>
          <w:tab w:val="right" w:pos="8640"/>
        </w:tabs>
        <w:spacing w:before="11" w:after="280"/>
        <w:rPr>
          <w:rFonts w:ascii="Garamond" w:eastAsia="Garamond" w:hAnsi="Garamond" w:cs="Garamond"/>
          <w:color w:val="000000"/>
          <w:sz w:val="27"/>
          <w:szCs w:val="27"/>
        </w:rPr>
      </w:pPr>
    </w:p>
    <w:p w14:paraId="57D47921" w14:textId="35A9AC3D" w:rsidR="00562E20" w:rsidRPr="000E279F" w:rsidRDefault="00562E20" w:rsidP="00562E20">
      <w:pPr>
        <w:pStyle w:val="Titre21"/>
        <w:spacing w:line="322" w:lineRule="auto"/>
        <w:ind w:left="216" w:firstLine="0"/>
        <w:rPr>
          <w:color w:val="C00000"/>
        </w:rPr>
      </w:pPr>
      <w:bookmarkStart w:id="115" w:name="_heading=h.1mrcu09" w:colFirst="0" w:colLast="0"/>
      <w:bookmarkStart w:id="116" w:name="_Toc142476096"/>
      <w:bookmarkEnd w:id="115"/>
      <w:r w:rsidRPr="000E279F">
        <w:rPr>
          <w:color w:val="C00000"/>
        </w:rPr>
        <w:t xml:space="preserve">NOTES IMPORTANTES </w:t>
      </w:r>
      <w:r w:rsidR="000E279F" w:rsidRPr="000E279F">
        <w:rPr>
          <w:color w:val="C00000"/>
        </w:rPr>
        <w:t xml:space="preserve"> (à supprimer sur le rapport final)</w:t>
      </w:r>
      <w:r w:rsidRPr="000E279F">
        <w:rPr>
          <w:color w:val="C00000"/>
        </w:rPr>
        <w:t>:</w:t>
      </w:r>
      <w:bookmarkEnd w:id="116"/>
    </w:p>
    <w:p w14:paraId="0D37C7F4" w14:textId="65115F38" w:rsidR="00562E20" w:rsidRPr="00BC064F" w:rsidRDefault="00BC064F" w:rsidP="00BC064F">
      <w:pPr>
        <w:pStyle w:val="Paragraphedeliste"/>
        <w:numPr>
          <w:ilvl w:val="0"/>
          <w:numId w:val="36"/>
        </w:numPr>
      </w:pPr>
      <w:r w:rsidRPr="00BC064F">
        <w:t>Les 40 pages maximums</w:t>
      </w:r>
      <w:r w:rsidR="00562E20" w:rsidRPr="00BC064F">
        <w:t xml:space="preserve"> du rapport n’intègrent pas les annexes</w:t>
      </w:r>
    </w:p>
    <w:p w14:paraId="2FFE8168" w14:textId="121DF994" w:rsidR="00562E20" w:rsidRPr="00BC064F" w:rsidRDefault="00562E20" w:rsidP="00BC064F">
      <w:pPr>
        <w:pStyle w:val="Paragraphedeliste"/>
        <w:numPr>
          <w:ilvl w:val="0"/>
          <w:numId w:val="36"/>
        </w:numPr>
      </w:pPr>
      <w:r w:rsidRPr="00BC064F">
        <w:t>Concernant le stage, il y’aura trois soutenances (une première intermédiaire en Mars Orienté Organisation en présence du professeur de gestion de projet, un deuxième intermédiaire fin mai/début juin et la finale Début Septembre). Le professeur de gestion de projet donnera une note à lui au vu de la 1ère soutenance. Vous devez donc donner un maximum d’informations dans le rapport et ses annexes.</w:t>
      </w:r>
    </w:p>
    <w:p w14:paraId="3F85BF03" w14:textId="610643C2" w:rsidR="00BC064F" w:rsidRPr="00BC064F" w:rsidRDefault="00BC064F" w:rsidP="00BC064F">
      <w:pPr>
        <w:pStyle w:val="Paragraphedeliste"/>
        <w:numPr>
          <w:ilvl w:val="0"/>
          <w:numId w:val="36"/>
        </w:numPr>
      </w:pPr>
      <w:r w:rsidRPr="00BC064F">
        <w:t xml:space="preserve">Les éléments d’organisation du projet (risques, planning, coûts, etc.) sont des objets vivants. Ils doivent évoluer avec le projet. Ils doivent être mis à jour régulièrement. Ils doivent être utilisables. </w:t>
      </w:r>
    </w:p>
    <w:p w14:paraId="22FC6B86" w14:textId="77777777" w:rsidR="00BC064F" w:rsidRDefault="00BC064F" w:rsidP="00BC064F">
      <w:pPr>
        <w:widowControl w:val="0"/>
        <w:pBdr>
          <w:top w:val="nil"/>
          <w:left w:val="nil"/>
          <w:bottom w:val="nil"/>
          <w:right w:val="nil"/>
          <w:between w:val="nil"/>
        </w:pBdr>
        <w:tabs>
          <w:tab w:val="left" w:pos="1282"/>
        </w:tabs>
        <w:spacing w:before="2" w:line="240" w:lineRule="auto"/>
        <w:ind w:left="1282" w:right="674"/>
        <w:rPr>
          <w:color w:val="000000"/>
          <w:sz w:val="28"/>
          <w:szCs w:val="28"/>
        </w:rPr>
      </w:pPr>
    </w:p>
    <w:sectPr w:rsidR="00BC064F" w:rsidSect="00BC064F">
      <w:headerReference w:type="default" r:id="rId22"/>
      <w:footerReference w:type="default" r:id="rId23"/>
      <w:pgSz w:w="11907" w:h="16840" w:code="9"/>
      <w:pgMar w:top="1418" w:right="1418" w:bottom="1418" w:left="1418" w:header="567" w:footer="567" w:gutter="284"/>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F2D29" w14:textId="77777777" w:rsidR="00C84922" w:rsidRDefault="00C84922">
      <w:r>
        <w:separator/>
      </w:r>
    </w:p>
  </w:endnote>
  <w:endnote w:type="continuationSeparator" w:id="0">
    <w:p w14:paraId="325656D4" w14:textId="77777777" w:rsidR="00C84922" w:rsidRDefault="00C8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803F5" w14:textId="77777777" w:rsidR="00D22277" w:rsidRDefault="00D2227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219CAEF7" w14:textId="77777777" w:rsidR="00D22277" w:rsidRDefault="00D22277">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81915" w14:textId="77777777" w:rsidR="00D22277" w:rsidRDefault="00D22277">
    <w:pPr>
      <w:pStyle w:val="Pieddepag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DA10" w14:textId="2416B1B3" w:rsidR="00D22277" w:rsidRDefault="00D22277">
    <w:pPr>
      <w:pStyle w:val="Pieddepage"/>
      <w:jc w:val="center"/>
    </w:pPr>
    <w:r>
      <w:fldChar w:fldCharType="begin"/>
    </w:r>
    <w:r>
      <w:instrText>PAGE   \* MERGEFORMAT</w:instrText>
    </w:r>
    <w:r>
      <w:fldChar w:fldCharType="separate"/>
    </w:r>
    <w:r w:rsidR="00C945E3" w:rsidRPr="00C945E3">
      <w:rPr>
        <w:noProof/>
        <w:lang w:val="fr-FR"/>
      </w:rPr>
      <w:t>15</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D4687" w14:textId="0510E751" w:rsidR="00D22277" w:rsidRDefault="00D22277" w:rsidP="00AB7043">
    <w:pPr>
      <w:pStyle w:val="Pieddepage"/>
      <w:jc w:val="center"/>
    </w:pPr>
    <w:r>
      <w:fldChar w:fldCharType="begin"/>
    </w:r>
    <w:r>
      <w:instrText>PAGE   \* MERGEFORMAT</w:instrText>
    </w:r>
    <w:r>
      <w:fldChar w:fldCharType="separate"/>
    </w:r>
    <w:r w:rsidRPr="00A22BAD">
      <w:rPr>
        <w:noProof/>
        <w:lang w:val="fr-FR"/>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AEE9D" w14:textId="77777777" w:rsidR="00C84922" w:rsidRDefault="00C84922">
      <w:r>
        <w:separator/>
      </w:r>
    </w:p>
  </w:footnote>
  <w:footnote w:type="continuationSeparator" w:id="0">
    <w:p w14:paraId="1AF4A191" w14:textId="77777777" w:rsidR="00C84922" w:rsidRDefault="00C84922">
      <w:r>
        <w:continuationSeparator/>
      </w:r>
    </w:p>
  </w:footnote>
  <w:footnote w:id="1">
    <w:p w14:paraId="76F775FC" w14:textId="77777777" w:rsidR="00D22277" w:rsidRPr="00B37B9C" w:rsidRDefault="00D22277">
      <w:pPr>
        <w:pStyle w:val="Notedebasdepage"/>
        <w:rPr>
          <w:lang w:val="fr-FR"/>
        </w:rPr>
      </w:pPr>
      <w:r>
        <w:rPr>
          <w:rStyle w:val="Appelnotedebasdep"/>
        </w:rPr>
        <w:footnoteRef/>
      </w:r>
      <w:r>
        <w:t xml:space="preserve"> </w:t>
      </w:r>
      <w:r>
        <w:rPr>
          <w:lang w:val="fr-FR"/>
        </w:rPr>
        <w:t>TIC : Technologies de l’Information et de la Communication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58FB8" w14:textId="77777777" w:rsidR="00D22277" w:rsidRDefault="00D22277"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078AC5" w14:textId="77777777" w:rsidR="00D22277" w:rsidRDefault="00D22277">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17726" w14:textId="77777777" w:rsidR="00D22277" w:rsidRDefault="00D22277" w:rsidP="0051563C">
    <w:pPr>
      <w:pStyle w:val="En-tte"/>
      <w:framePr w:wrap="around" w:vAnchor="text" w:hAnchor="margin" w:xAlign="right" w:y="1"/>
      <w:ind w:right="360"/>
      <w:jc w:val="right"/>
      <w:rPr>
        <w:rStyle w:val="Numrodepage"/>
      </w:rPr>
    </w:pPr>
  </w:p>
  <w:p w14:paraId="6444CA63" w14:textId="77777777" w:rsidR="00D22277" w:rsidRDefault="00D22277" w:rsidP="005A438B">
    <w:pPr>
      <w:pStyle w:val="En-tte"/>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12A19" w14:textId="77777777" w:rsidR="00D22277" w:rsidRDefault="00D22277">
    <w:pPr>
      <w:pStyle w:val="En-tte"/>
      <w:ind w:right="360"/>
      <w:jc w:val="righ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3B03" w14:textId="77777777" w:rsidR="00D22277" w:rsidRDefault="00D22277" w:rsidP="00412563">
    <w:pPr>
      <w:pStyle w:val="En-tte"/>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EFCAA" w14:textId="77777777" w:rsidR="00D22277" w:rsidRDefault="00D22277" w:rsidP="005A438B">
    <w:pPr>
      <w:pStyle w:val="En-tte"/>
      <w:jc w:val="right"/>
    </w:pPr>
  </w:p>
  <w:p w14:paraId="74DFBDF3" w14:textId="77777777" w:rsidR="00D22277" w:rsidRDefault="00D22277" w:rsidP="005A438B">
    <w:pPr>
      <w:pStyle w:val="En-tte"/>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3093" w14:textId="77777777" w:rsidR="00D22277" w:rsidRDefault="00D22277" w:rsidP="00D02884">
    <w:pPr>
      <w:pStyle w:val="En-tte"/>
      <w:jc w:val="right"/>
    </w:pPr>
  </w:p>
  <w:p w14:paraId="721265EB" w14:textId="77777777" w:rsidR="00D22277" w:rsidRDefault="00D22277" w:rsidP="00D02884">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FCB"/>
    <w:multiLevelType w:val="multilevel"/>
    <w:tmpl w:val="C0843058"/>
    <w:lvl w:ilvl="0">
      <w:start w:val="1"/>
      <w:numFmt w:val="lowerLetter"/>
      <w:lvlText w:val="%1)"/>
      <w:lvlJc w:val="left"/>
      <w:pPr>
        <w:ind w:left="1282" w:hanging="360"/>
      </w:pPr>
      <w:rPr>
        <w:rFonts w:ascii="Times New Roman" w:eastAsia="Times New Roman" w:hAnsi="Times New Roman" w:cs="Times New Roman"/>
        <w:sz w:val="28"/>
        <w:szCs w:val="28"/>
      </w:rPr>
    </w:lvl>
    <w:lvl w:ilvl="1">
      <w:numFmt w:val="bullet"/>
      <w:lvlText w:val="•"/>
      <w:lvlJc w:val="left"/>
      <w:pPr>
        <w:ind w:left="2148" w:hanging="360"/>
      </w:pPr>
    </w:lvl>
    <w:lvl w:ilvl="2">
      <w:numFmt w:val="bullet"/>
      <w:lvlText w:val="•"/>
      <w:lvlJc w:val="left"/>
      <w:pPr>
        <w:ind w:left="3017" w:hanging="360"/>
      </w:pPr>
    </w:lvl>
    <w:lvl w:ilvl="3">
      <w:numFmt w:val="bullet"/>
      <w:lvlText w:val="•"/>
      <w:lvlJc w:val="left"/>
      <w:pPr>
        <w:ind w:left="3885" w:hanging="360"/>
      </w:pPr>
    </w:lvl>
    <w:lvl w:ilvl="4">
      <w:numFmt w:val="bullet"/>
      <w:lvlText w:val="•"/>
      <w:lvlJc w:val="left"/>
      <w:pPr>
        <w:ind w:left="4754" w:hanging="360"/>
      </w:pPr>
    </w:lvl>
    <w:lvl w:ilvl="5">
      <w:numFmt w:val="bullet"/>
      <w:lvlText w:val="•"/>
      <w:lvlJc w:val="left"/>
      <w:pPr>
        <w:ind w:left="5623" w:hanging="360"/>
      </w:pPr>
    </w:lvl>
    <w:lvl w:ilvl="6">
      <w:numFmt w:val="bullet"/>
      <w:lvlText w:val="•"/>
      <w:lvlJc w:val="left"/>
      <w:pPr>
        <w:ind w:left="6491" w:hanging="360"/>
      </w:pPr>
    </w:lvl>
    <w:lvl w:ilvl="7">
      <w:numFmt w:val="bullet"/>
      <w:lvlText w:val="•"/>
      <w:lvlJc w:val="left"/>
      <w:pPr>
        <w:ind w:left="7360" w:hanging="360"/>
      </w:pPr>
    </w:lvl>
    <w:lvl w:ilvl="8">
      <w:numFmt w:val="bullet"/>
      <w:lvlText w:val="•"/>
      <w:lvlJc w:val="left"/>
      <w:pPr>
        <w:ind w:left="8229" w:hanging="360"/>
      </w:pPr>
    </w:lvl>
  </w:abstractNum>
  <w:abstractNum w:abstractNumId="1" w15:restartNumberingAfterBreak="0">
    <w:nsid w:val="075A4564"/>
    <w:multiLevelType w:val="hybridMultilevel"/>
    <w:tmpl w:val="B9663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85B9F"/>
    <w:multiLevelType w:val="multilevel"/>
    <w:tmpl w:val="75A00E0E"/>
    <w:lvl w:ilvl="0">
      <w:numFmt w:val="bullet"/>
      <w:lvlText w:val="●"/>
      <w:lvlJc w:val="left"/>
      <w:pPr>
        <w:ind w:left="600" w:hanging="360"/>
      </w:pPr>
      <w:rPr>
        <w:rFonts w:ascii="Noto Sans Symbols" w:eastAsia="Noto Sans Symbols" w:hAnsi="Noto Sans Symbols" w:cs="Noto Sans Symbols"/>
        <w:color w:val="212121"/>
        <w:sz w:val="20"/>
        <w:szCs w:val="20"/>
      </w:rPr>
    </w:lvl>
    <w:lvl w:ilvl="1">
      <w:numFmt w:val="bullet"/>
      <w:lvlText w:val="•"/>
      <w:lvlJc w:val="left"/>
      <w:pPr>
        <w:ind w:left="1536" w:hanging="360"/>
      </w:pPr>
    </w:lvl>
    <w:lvl w:ilvl="2">
      <w:numFmt w:val="bullet"/>
      <w:lvlText w:val="•"/>
      <w:lvlJc w:val="left"/>
      <w:pPr>
        <w:ind w:left="2473" w:hanging="360"/>
      </w:pPr>
    </w:lvl>
    <w:lvl w:ilvl="3">
      <w:numFmt w:val="bullet"/>
      <w:lvlText w:val="•"/>
      <w:lvlJc w:val="left"/>
      <w:pPr>
        <w:ind w:left="3409" w:hanging="360"/>
      </w:pPr>
    </w:lvl>
    <w:lvl w:ilvl="4">
      <w:numFmt w:val="bullet"/>
      <w:lvlText w:val="•"/>
      <w:lvlJc w:val="left"/>
      <w:pPr>
        <w:ind w:left="4346" w:hanging="360"/>
      </w:pPr>
    </w:lvl>
    <w:lvl w:ilvl="5">
      <w:numFmt w:val="bullet"/>
      <w:lvlText w:val="•"/>
      <w:lvlJc w:val="left"/>
      <w:pPr>
        <w:ind w:left="5283" w:hanging="360"/>
      </w:pPr>
    </w:lvl>
    <w:lvl w:ilvl="6">
      <w:numFmt w:val="bullet"/>
      <w:lvlText w:val="•"/>
      <w:lvlJc w:val="left"/>
      <w:pPr>
        <w:ind w:left="6219" w:hanging="360"/>
      </w:pPr>
    </w:lvl>
    <w:lvl w:ilvl="7">
      <w:numFmt w:val="bullet"/>
      <w:lvlText w:val="•"/>
      <w:lvlJc w:val="left"/>
      <w:pPr>
        <w:ind w:left="7156" w:hanging="360"/>
      </w:pPr>
    </w:lvl>
    <w:lvl w:ilvl="8">
      <w:numFmt w:val="bullet"/>
      <w:lvlText w:val="•"/>
      <w:lvlJc w:val="left"/>
      <w:pPr>
        <w:ind w:left="8093" w:hanging="360"/>
      </w:pPr>
    </w:lvl>
  </w:abstractNum>
  <w:abstractNum w:abstractNumId="3"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946634"/>
    <w:multiLevelType w:val="multilevel"/>
    <w:tmpl w:val="2D604C48"/>
    <w:lvl w:ilvl="0">
      <w:start w:val="1"/>
      <w:numFmt w:val="decimal"/>
      <w:lvlText w:val="[%1]"/>
      <w:lvlJc w:val="left"/>
      <w:pPr>
        <w:ind w:left="924" w:hanging="707"/>
      </w:pPr>
      <w:rPr>
        <w:rFonts w:ascii="Times New Roman" w:eastAsia="Times New Roman" w:hAnsi="Times New Roman" w:cs="Times New Roman"/>
        <w:sz w:val="24"/>
        <w:szCs w:val="24"/>
      </w:rPr>
    </w:lvl>
    <w:lvl w:ilvl="1">
      <w:numFmt w:val="bullet"/>
      <w:lvlText w:val="•"/>
      <w:lvlJc w:val="left"/>
      <w:pPr>
        <w:ind w:left="1824" w:hanging="708"/>
      </w:pPr>
    </w:lvl>
    <w:lvl w:ilvl="2">
      <w:numFmt w:val="bullet"/>
      <w:lvlText w:val="•"/>
      <w:lvlJc w:val="left"/>
      <w:pPr>
        <w:ind w:left="2729" w:hanging="708"/>
      </w:pPr>
    </w:lvl>
    <w:lvl w:ilvl="3">
      <w:numFmt w:val="bullet"/>
      <w:lvlText w:val="•"/>
      <w:lvlJc w:val="left"/>
      <w:pPr>
        <w:ind w:left="3633" w:hanging="708"/>
      </w:pPr>
    </w:lvl>
    <w:lvl w:ilvl="4">
      <w:numFmt w:val="bullet"/>
      <w:lvlText w:val="•"/>
      <w:lvlJc w:val="left"/>
      <w:pPr>
        <w:ind w:left="4538" w:hanging="708"/>
      </w:pPr>
    </w:lvl>
    <w:lvl w:ilvl="5">
      <w:numFmt w:val="bullet"/>
      <w:lvlText w:val="•"/>
      <w:lvlJc w:val="left"/>
      <w:pPr>
        <w:ind w:left="5443" w:hanging="708"/>
      </w:pPr>
    </w:lvl>
    <w:lvl w:ilvl="6">
      <w:numFmt w:val="bullet"/>
      <w:lvlText w:val="•"/>
      <w:lvlJc w:val="left"/>
      <w:pPr>
        <w:ind w:left="6347" w:hanging="707"/>
      </w:pPr>
    </w:lvl>
    <w:lvl w:ilvl="7">
      <w:numFmt w:val="bullet"/>
      <w:lvlText w:val="•"/>
      <w:lvlJc w:val="left"/>
      <w:pPr>
        <w:ind w:left="7252" w:hanging="707"/>
      </w:pPr>
    </w:lvl>
    <w:lvl w:ilvl="8">
      <w:numFmt w:val="bullet"/>
      <w:lvlText w:val="•"/>
      <w:lvlJc w:val="left"/>
      <w:pPr>
        <w:ind w:left="8157" w:hanging="707"/>
      </w:pPr>
    </w:lvl>
  </w:abstractNum>
  <w:abstractNum w:abstractNumId="5"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BA67A6"/>
    <w:multiLevelType w:val="hybridMultilevel"/>
    <w:tmpl w:val="1EBEC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B03CC2"/>
    <w:multiLevelType w:val="hybridMultilevel"/>
    <w:tmpl w:val="5D4C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70077"/>
    <w:multiLevelType w:val="hybridMultilevel"/>
    <w:tmpl w:val="F962D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5F31B1"/>
    <w:multiLevelType w:val="hybridMultilevel"/>
    <w:tmpl w:val="27460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A608EC"/>
    <w:multiLevelType w:val="multilevel"/>
    <w:tmpl w:val="01FA3A8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14" w15:restartNumberingAfterBreak="0">
    <w:nsid w:val="3B6719BF"/>
    <w:multiLevelType w:val="hybridMultilevel"/>
    <w:tmpl w:val="3E443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E02A60"/>
    <w:multiLevelType w:val="hybridMultilevel"/>
    <w:tmpl w:val="D7E2B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E97FFB"/>
    <w:multiLevelType w:val="multilevel"/>
    <w:tmpl w:val="2158B27E"/>
    <w:lvl w:ilvl="0">
      <w:start w:val="1"/>
      <w:numFmt w:val="decimal"/>
      <w:lvlText w:val="%1."/>
      <w:lvlJc w:val="left"/>
      <w:pPr>
        <w:ind w:left="499" w:hanging="284"/>
      </w:pPr>
      <w:rPr>
        <w:rFonts w:ascii="Times New Roman" w:eastAsia="Times New Roman" w:hAnsi="Times New Roman" w:cs="Times New Roman"/>
        <w:b/>
        <w:sz w:val="24"/>
        <w:szCs w:val="24"/>
      </w:rPr>
    </w:lvl>
    <w:lvl w:ilvl="1">
      <w:numFmt w:val="decimal"/>
      <w:lvlText w:val=""/>
      <w:lvlJc w:val="left"/>
      <w:pPr>
        <w:ind w:left="0" w:firstLine="0"/>
      </w:pPr>
    </w:lvl>
    <w:lvl w:ilvl="2">
      <w:numFmt w:val="decimal"/>
      <w:lvlText w:val=""/>
      <w:lvlJc w:val="left"/>
      <w:pPr>
        <w:ind w:left="0" w:firstLine="0"/>
      </w:pPr>
    </w:lvl>
    <w:lvl w:ilvl="3">
      <w:numFmt w:val="bullet"/>
      <w:lvlText w:val="•"/>
      <w:lvlJc w:val="left"/>
      <w:pPr>
        <w:ind w:left="2068" w:hanging="720"/>
      </w:pPr>
    </w:lvl>
    <w:lvl w:ilvl="4">
      <w:numFmt w:val="bullet"/>
      <w:lvlText w:val="•"/>
      <w:lvlJc w:val="left"/>
      <w:pPr>
        <w:ind w:left="3196" w:hanging="720"/>
      </w:pPr>
    </w:lvl>
    <w:lvl w:ilvl="5">
      <w:numFmt w:val="bullet"/>
      <w:lvlText w:val="•"/>
      <w:lvlJc w:val="left"/>
      <w:pPr>
        <w:ind w:left="4324" w:hanging="720"/>
      </w:pPr>
    </w:lvl>
    <w:lvl w:ilvl="6">
      <w:numFmt w:val="bullet"/>
      <w:lvlText w:val="•"/>
      <w:lvlJc w:val="left"/>
      <w:pPr>
        <w:ind w:left="5453" w:hanging="720"/>
      </w:pPr>
    </w:lvl>
    <w:lvl w:ilvl="7">
      <w:numFmt w:val="bullet"/>
      <w:lvlText w:val="•"/>
      <w:lvlJc w:val="left"/>
      <w:pPr>
        <w:ind w:left="6581" w:hanging="720"/>
      </w:pPr>
    </w:lvl>
    <w:lvl w:ilvl="8">
      <w:numFmt w:val="bullet"/>
      <w:lvlText w:val="•"/>
      <w:lvlJc w:val="left"/>
      <w:pPr>
        <w:ind w:left="7709" w:hanging="720"/>
      </w:pPr>
    </w:lvl>
  </w:abstractNum>
  <w:abstractNum w:abstractNumId="17" w15:restartNumberingAfterBreak="0">
    <w:nsid w:val="54D41EEA"/>
    <w:multiLevelType w:val="hybridMultilevel"/>
    <w:tmpl w:val="36DAA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1D0F89"/>
    <w:multiLevelType w:val="multilevel"/>
    <w:tmpl w:val="7F8A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F18B9"/>
    <w:multiLevelType w:val="hybridMultilevel"/>
    <w:tmpl w:val="58CA9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301169"/>
    <w:multiLevelType w:val="hybridMultilevel"/>
    <w:tmpl w:val="3830F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476B68"/>
    <w:multiLevelType w:val="multilevel"/>
    <w:tmpl w:val="937EED20"/>
    <w:lvl w:ilvl="0">
      <w:numFmt w:val="bullet"/>
      <w:lvlText w:val="&gt;"/>
      <w:lvlJc w:val="left"/>
      <w:pPr>
        <w:ind w:left="216" w:hanging="195"/>
      </w:pPr>
      <w:rPr>
        <w:rFonts w:ascii="Times New Roman" w:eastAsia="Times New Roman" w:hAnsi="Times New Roman" w:cs="Times New Roman"/>
        <w:sz w:val="24"/>
        <w:szCs w:val="24"/>
      </w:rPr>
    </w:lvl>
    <w:lvl w:ilvl="1">
      <w:numFmt w:val="bullet"/>
      <w:lvlText w:val="•"/>
      <w:lvlJc w:val="left"/>
      <w:pPr>
        <w:ind w:left="1194" w:hanging="195"/>
      </w:pPr>
    </w:lvl>
    <w:lvl w:ilvl="2">
      <w:numFmt w:val="bullet"/>
      <w:lvlText w:val="•"/>
      <w:lvlJc w:val="left"/>
      <w:pPr>
        <w:ind w:left="2169" w:hanging="195"/>
      </w:pPr>
    </w:lvl>
    <w:lvl w:ilvl="3">
      <w:numFmt w:val="bullet"/>
      <w:lvlText w:val="•"/>
      <w:lvlJc w:val="left"/>
      <w:pPr>
        <w:ind w:left="3143" w:hanging="195"/>
      </w:pPr>
    </w:lvl>
    <w:lvl w:ilvl="4">
      <w:numFmt w:val="bullet"/>
      <w:lvlText w:val="•"/>
      <w:lvlJc w:val="left"/>
      <w:pPr>
        <w:ind w:left="4118" w:hanging="195"/>
      </w:pPr>
    </w:lvl>
    <w:lvl w:ilvl="5">
      <w:numFmt w:val="bullet"/>
      <w:lvlText w:val="•"/>
      <w:lvlJc w:val="left"/>
      <w:pPr>
        <w:ind w:left="5093" w:hanging="195"/>
      </w:pPr>
    </w:lvl>
    <w:lvl w:ilvl="6">
      <w:numFmt w:val="bullet"/>
      <w:lvlText w:val="•"/>
      <w:lvlJc w:val="left"/>
      <w:pPr>
        <w:ind w:left="6067" w:hanging="195"/>
      </w:pPr>
    </w:lvl>
    <w:lvl w:ilvl="7">
      <w:numFmt w:val="bullet"/>
      <w:lvlText w:val="•"/>
      <w:lvlJc w:val="left"/>
      <w:pPr>
        <w:ind w:left="7042" w:hanging="195"/>
      </w:pPr>
    </w:lvl>
    <w:lvl w:ilvl="8">
      <w:numFmt w:val="bullet"/>
      <w:lvlText w:val="•"/>
      <w:lvlJc w:val="left"/>
      <w:pPr>
        <w:ind w:left="8017" w:hanging="195"/>
      </w:pPr>
    </w:lvl>
  </w:abstractNum>
  <w:abstractNum w:abstractNumId="23"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15:restartNumberingAfterBreak="0">
    <w:nsid w:val="73A42B26"/>
    <w:multiLevelType w:val="multilevel"/>
    <w:tmpl w:val="F252C250"/>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abstractNum w:abstractNumId="26" w15:restartNumberingAfterBreak="0">
    <w:nsid w:val="784F3AF9"/>
    <w:multiLevelType w:val="hybridMultilevel"/>
    <w:tmpl w:val="58C295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5F16EB"/>
    <w:multiLevelType w:val="multilevel"/>
    <w:tmpl w:val="C0C0119C"/>
    <w:lvl w:ilvl="0">
      <w:numFmt w:val="bullet"/>
      <w:lvlText w:val="-"/>
      <w:lvlJc w:val="left"/>
      <w:pPr>
        <w:ind w:left="936" w:hanging="360"/>
      </w:pPr>
      <w:rPr>
        <w:rFonts w:ascii="Times New Roman" w:eastAsia="Times New Roman" w:hAnsi="Times New Roman" w:cs="Times New Roman"/>
        <w:sz w:val="24"/>
        <w:szCs w:val="24"/>
      </w:rPr>
    </w:lvl>
    <w:lvl w:ilvl="1">
      <w:numFmt w:val="bullet"/>
      <w:lvlText w:val="•"/>
      <w:lvlJc w:val="left"/>
      <w:pPr>
        <w:ind w:left="1842" w:hanging="360"/>
      </w:pPr>
    </w:lvl>
    <w:lvl w:ilvl="2">
      <w:numFmt w:val="bullet"/>
      <w:lvlText w:val="•"/>
      <w:lvlJc w:val="left"/>
      <w:pPr>
        <w:ind w:left="2745" w:hanging="360"/>
      </w:pPr>
    </w:lvl>
    <w:lvl w:ilvl="3">
      <w:numFmt w:val="bullet"/>
      <w:lvlText w:val="•"/>
      <w:lvlJc w:val="left"/>
      <w:pPr>
        <w:ind w:left="3647" w:hanging="360"/>
      </w:pPr>
    </w:lvl>
    <w:lvl w:ilvl="4">
      <w:numFmt w:val="bullet"/>
      <w:lvlText w:val="•"/>
      <w:lvlJc w:val="left"/>
      <w:pPr>
        <w:ind w:left="4550" w:hanging="360"/>
      </w:pPr>
    </w:lvl>
    <w:lvl w:ilvl="5">
      <w:numFmt w:val="bullet"/>
      <w:lvlText w:val="•"/>
      <w:lvlJc w:val="left"/>
      <w:pPr>
        <w:ind w:left="5453" w:hanging="360"/>
      </w:pPr>
    </w:lvl>
    <w:lvl w:ilvl="6">
      <w:numFmt w:val="bullet"/>
      <w:lvlText w:val="•"/>
      <w:lvlJc w:val="left"/>
      <w:pPr>
        <w:ind w:left="6355" w:hanging="360"/>
      </w:pPr>
    </w:lvl>
    <w:lvl w:ilvl="7">
      <w:numFmt w:val="bullet"/>
      <w:lvlText w:val="•"/>
      <w:lvlJc w:val="left"/>
      <w:pPr>
        <w:ind w:left="7258" w:hanging="360"/>
      </w:pPr>
    </w:lvl>
    <w:lvl w:ilvl="8">
      <w:numFmt w:val="bullet"/>
      <w:lvlText w:val="•"/>
      <w:lvlJc w:val="left"/>
      <w:pPr>
        <w:ind w:left="8161" w:hanging="360"/>
      </w:pPr>
    </w:lvl>
  </w:abstractNum>
  <w:num w:numId="1">
    <w:abstractNumId w:val="5"/>
  </w:num>
  <w:num w:numId="2">
    <w:abstractNumId w:val="23"/>
  </w:num>
  <w:num w:numId="3">
    <w:abstractNumId w:val="7"/>
  </w:num>
  <w:num w:numId="4">
    <w:abstractNumId w:val="3"/>
  </w:num>
  <w:num w:numId="5">
    <w:abstractNumId w:val="11"/>
  </w:num>
  <w:num w:numId="6">
    <w:abstractNumId w:val="10"/>
  </w:num>
  <w:num w:numId="7">
    <w:abstractNumId w:val="24"/>
  </w:num>
  <w:num w:numId="8">
    <w:abstractNumId w:val="18"/>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27"/>
  </w:num>
  <w:num w:numId="16">
    <w:abstractNumId w:val="22"/>
  </w:num>
  <w:num w:numId="17">
    <w:abstractNumId w:val="16"/>
  </w:num>
  <w:num w:numId="18">
    <w:abstractNumId w:val="0"/>
  </w:num>
  <w:num w:numId="19">
    <w:abstractNumId w:val="4"/>
  </w:num>
  <w:num w:numId="20">
    <w:abstractNumId w:val="25"/>
  </w:num>
  <w:num w:numId="21">
    <w:abstractNumId w:val="2"/>
  </w:num>
  <w:num w:numId="22">
    <w:abstractNumId w:val="13"/>
  </w:num>
  <w:num w:numId="23">
    <w:abstractNumId w:val="20"/>
  </w:num>
  <w:num w:numId="24">
    <w:abstractNumId w:val="17"/>
  </w:num>
  <w:num w:numId="25">
    <w:abstractNumId w:val="10"/>
  </w:num>
  <w:num w:numId="26">
    <w:abstractNumId w:val="10"/>
  </w:num>
  <w:num w:numId="27">
    <w:abstractNumId w:val="8"/>
  </w:num>
  <w:num w:numId="28">
    <w:abstractNumId w:val="15"/>
  </w:num>
  <w:num w:numId="29">
    <w:abstractNumId w:val="9"/>
  </w:num>
  <w:num w:numId="30">
    <w:abstractNumId w:val="1"/>
  </w:num>
  <w:num w:numId="31">
    <w:abstractNumId w:val="26"/>
  </w:num>
  <w:num w:numId="32">
    <w:abstractNumId w:val="14"/>
  </w:num>
  <w:num w:numId="33">
    <w:abstractNumId w:val="21"/>
  </w:num>
  <w:num w:numId="34">
    <w:abstractNumId w:val="12"/>
  </w:num>
  <w:num w:numId="35">
    <w:abstractNumId w:val="19"/>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FD"/>
    <w:rsid w:val="00017E41"/>
    <w:rsid w:val="0003095C"/>
    <w:rsid w:val="0008119E"/>
    <w:rsid w:val="00084AAD"/>
    <w:rsid w:val="000869F9"/>
    <w:rsid w:val="000A3627"/>
    <w:rsid w:val="000A65F8"/>
    <w:rsid w:val="000B1467"/>
    <w:rsid w:val="000B5F1F"/>
    <w:rsid w:val="000C78E3"/>
    <w:rsid w:val="000D2DFC"/>
    <w:rsid w:val="000E2772"/>
    <w:rsid w:val="000E279F"/>
    <w:rsid w:val="000E4CCE"/>
    <w:rsid w:val="00116807"/>
    <w:rsid w:val="001358D8"/>
    <w:rsid w:val="001552D7"/>
    <w:rsid w:val="0016760B"/>
    <w:rsid w:val="00170A36"/>
    <w:rsid w:val="00181B4F"/>
    <w:rsid w:val="001823E8"/>
    <w:rsid w:val="0018331C"/>
    <w:rsid w:val="00196784"/>
    <w:rsid w:val="001A5C49"/>
    <w:rsid w:val="001A6C22"/>
    <w:rsid w:val="001C151F"/>
    <w:rsid w:val="001C2F73"/>
    <w:rsid w:val="001D5E86"/>
    <w:rsid w:val="00250AD9"/>
    <w:rsid w:val="00271B35"/>
    <w:rsid w:val="00273D3A"/>
    <w:rsid w:val="00276709"/>
    <w:rsid w:val="00290FB8"/>
    <w:rsid w:val="002B24B1"/>
    <w:rsid w:val="002C346E"/>
    <w:rsid w:val="002D58E3"/>
    <w:rsid w:val="002F706D"/>
    <w:rsid w:val="00307F6A"/>
    <w:rsid w:val="00314058"/>
    <w:rsid w:val="00320CCB"/>
    <w:rsid w:val="00336EBA"/>
    <w:rsid w:val="00341942"/>
    <w:rsid w:val="00363526"/>
    <w:rsid w:val="0038720D"/>
    <w:rsid w:val="00394E8B"/>
    <w:rsid w:val="003A536A"/>
    <w:rsid w:val="003C6C8D"/>
    <w:rsid w:val="003E6C8C"/>
    <w:rsid w:val="003F5D34"/>
    <w:rsid w:val="00411FD5"/>
    <w:rsid w:val="00412563"/>
    <w:rsid w:val="004132A3"/>
    <w:rsid w:val="00455198"/>
    <w:rsid w:val="004642ED"/>
    <w:rsid w:val="00476A59"/>
    <w:rsid w:val="00480520"/>
    <w:rsid w:val="004C63AF"/>
    <w:rsid w:val="00501235"/>
    <w:rsid w:val="00507987"/>
    <w:rsid w:val="00511560"/>
    <w:rsid w:val="0051563C"/>
    <w:rsid w:val="00521EFC"/>
    <w:rsid w:val="0052421C"/>
    <w:rsid w:val="00547EA9"/>
    <w:rsid w:val="005531FF"/>
    <w:rsid w:val="00562E20"/>
    <w:rsid w:val="00570A5A"/>
    <w:rsid w:val="005858DA"/>
    <w:rsid w:val="005A438B"/>
    <w:rsid w:val="005D567C"/>
    <w:rsid w:val="005F2929"/>
    <w:rsid w:val="00665C3B"/>
    <w:rsid w:val="00673E35"/>
    <w:rsid w:val="00673F75"/>
    <w:rsid w:val="00676F90"/>
    <w:rsid w:val="006B1844"/>
    <w:rsid w:val="006D2512"/>
    <w:rsid w:val="006E6942"/>
    <w:rsid w:val="006F2990"/>
    <w:rsid w:val="0072248B"/>
    <w:rsid w:val="0073095D"/>
    <w:rsid w:val="007B1490"/>
    <w:rsid w:val="007B47BF"/>
    <w:rsid w:val="007B5AE3"/>
    <w:rsid w:val="007D4691"/>
    <w:rsid w:val="007E52FD"/>
    <w:rsid w:val="0083035C"/>
    <w:rsid w:val="00830AC6"/>
    <w:rsid w:val="00871B08"/>
    <w:rsid w:val="00872778"/>
    <w:rsid w:val="008C1F45"/>
    <w:rsid w:val="00911EAE"/>
    <w:rsid w:val="00914B43"/>
    <w:rsid w:val="00916A77"/>
    <w:rsid w:val="00926548"/>
    <w:rsid w:val="0093451E"/>
    <w:rsid w:val="009672B8"/>
    <w:rsid w:val="00980BFA"/>
    <w:rsid w:val="009B6A8D"/>
    <w:rsid w:val="009C0004"/>
    <w:rsid w:val="009D2DDB"/>
    <w:rsid w:val="009E01BC"/>
    <w:rsid w:val="00A06AA9"/>
    <w:rsid w:val="00A07CB4"/>
    <w:rsid w:val="00A140C9"/>
    <w:rsid w:val="00A14C83"/>
    <w:rsid w:val="00A22BAD"/>
    <w:rsid w:val="00A5643A"/>
    <w:rsid w:val="00A6294C"/>
    <w:rsid w:val="00A8093F"/>
    <w:rsid w:val="00A80F86"/>
    <w:rsid w:val="00A86A38"/>
    <w:rsid w:val="00AB7043"/>
    <w:rsid w:val="00AE2384"/>
    <w:rsid w:val="00AE2FFD"/>
    <w:rsid w:val="00AF2932"/>
    <w:rsid w:val="00B02EFD"/>
    <w:rsid w:val="00B112FD"/>
    <w:rsid w:val="00B16441"/>
    <w:rsid w:val="00B2228B"/>
    <w:rsid w:val="00B310F8"/>
    <w:rsid w:val="00B37B9C"/>
    <w:rsid w:val="00B64AA8"/>
    <w:rsid w:val="00B71922"/>
    <w:rsid w:val="00BA3BEB"/>
    <w:rsid w:val="00BA4392"/>
    <w:rsid w:val="00BC064F"/>
    <w:rsid w:val="00C01A6F"/>
    <w:rsid w:val="00C229AD"/>
    <w:rsid w:val="00C2540E"/>
    <w:rsid w:val="00C4532C"/>
    <w:rsid w:val="00C623B0"/>
    <w:rsid w:val="00C6544B"/>
    <w:rsid w:val="00C84922"/>
    <w:rsid w:val="00C92CD0"/>
    <w:rsid w:val="00C945E3"/>
    <w:rsid w:val="00CB3C46"/>
    <w:rsid w:val="00CB5044"/>
    <w:rsid w:val="00CD76AD"/>
    <w:rsid w:val="00CF6A2B"/>
    <w:rsid w:val="00D02884"/>
    <w:rsid w:val="00D13799"/>
    <w:rsid w:val="00D22277"/>
    <w:rsid w:val="00D254EB"/>
    <w:rsid w:val="00D41CE8"/>
    <w:rsid w:val="00D516D1"/>
    <w:rsid w:val="00D57604"/>
    <w:rsid w:val="00D67F3C"/>
    <w:rsid w:val="00D74826"/>
    <w:rsid w:val="00D84E9D"/>
    <w:rsid w:val="00DB23A9"/>
    <w:rsid w:val="00DC5562"/>
    <w:rsid w:val="00DD6A62"/>
    <w:rsid w:val="00DF5C65"/>
    <w:rsid w:val="00E224ED"/>
    <w:rsid w:val="00E37B9B"/>
    <w:rsid w:val="00E52E76"/>
    <w:rsid w:val="00E53306"/>
    <w:rsid w:val="00E63414"/>
    <w:rsid w:val="00E66960"/>
    <w:rsid w:val="00EA2F52"/>
    <w:rsid w:val="00EA4920"/>
    <w:rsid w:val="00EB610A"/>
    <w:rsid w:val="00EB7CF6"/>
    <w:rsid w:val="00EC53A6"/>
    <w:rsid w:val="00ED0D75"/>
    <w:rsid w:val="00ED6224"/>
    <w:rsid w:val="00EE54B6"/>
    <w:rsid w:val="00F02CF9"/>
    <w:rsid w:val="00F3491E"/>
    <w:rsid w:val="00F3552A"/>
    <w:rsid w:val="00F47466"/>
    <w:rsid w:val="00F50213"/>
    <w:rsid w:val="00F579FF"/>
    <w:rsid w:val="00F65189"/>
    <w:rsid w:val="00F70514"/>
    <w:rsid w:val="00F81880"/>
    <w:rsid w:val="00F8374B"/>
    <w:rsid w:val="00F869A7"/>
    <w:rsid w:val="00F86BCD"/>
    <w:rsid w:val="00FB3EF4"/>
    <w:rsid w:val="00FD1858"/>
    <w:rsid w:val="00FE78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D50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92"/>
    <w:pPr>
      <w:spacing w:before="120" w:line="360" w:lineRule="auto"/>
    </w:pPr>
    <w:rPr>
      <w:sz w:val="24"/>
      <w:lang w:val="fr-CA"/>
    </w:rPr>
  </w:style>
  <w:style w:type="paragraph" w:styleId="Titre1">
    <w:name w:val="heading 1"/>
    <w:basedOn w:val="Normal"/>
    <w:next w:val="Para"/>
    <w:uiPriority w:val="9"/>
    <w:qFormat/>
    <w:pPr>
      <w:keepNext/>
      <w:numPr>
        <w:numId w:val="6"/>
      </w:numPr>
      <w:spacing w:before="240" w:after="60"/>
      <w:outlineLvl w:val="0"/>
    </w:pPr>
    <w:rPr>
      <w:b/>
      <w:kern w:val="28"/>
      <w:sz w:val="36"/>
    </w:rPr>
  </w:style>
  <w:style w:type="paragraph" w:styleId="Titre2">
    <w:name w:val="heading 2"/>
    <w:basedOn w:val="Normal"/>
    <w:next w:val="Para"/>
    <w:uiPriority w:val="9"/>
    <w:qFormat/>
    <w:pPr>
      <w:keepNext/>
      <w:numPr>
        <w:ilvl w:val="1"/>
        <w:numId w:val="6"/>
      </w:numPr>
      <w:spacing w:before="240" w:after="60"/>
      <w:outlineLvl w:val="1"/>
    </w:pPr>
    <w:rPr>
      <w:b/>
      <w:sz w:val="32"/>
    </w:rPr>
  </w:style>
  <w:style w:type="paragraph" w:styleId="Titre3">
    <w:name w:val="heading 3"/>
    <w:basedOn w:val="Normal"/>
    <w:next w:val="Para"/>
    <w:uiPriority w:val="9"/>
    <w:qFormat/>
    <w:pPr>
      <w:keepNext/>
      <w:numPr>
        <w:ilvl w:val="2"/>
        <w:numId w:val="6"/>
      </w:numPr>
      <w:spacing w:before="240" w:after="60"/>
      <w:outlineLvl w:val="2"/>
    </w:pPr>
    <w:rPr>
      <w:b/>
      <w:sz w:val="28"/>
    </w:rPr>
  </w:style>
  <w:style w:type="paragraph" w:styleId="Titre4">
    <w:name w:val="heading 4"/>
    <w:basedOn w:val="Normal"/>
    <w:next w:val="Para"/>
    <w:uiPriority w:val="9"/>
    <w:qFormat/>
    <w:pPr>
      <w:keepNext/>
      <w:numPr>
        <w:ilvl w:val="3"/>
        <w:numId w:val="6"/>
      </w:numPr>
      <w:spacing w:before="240" w:after="60"/>
      <w:outlineLvl w:val="3"/>
    </w:pPr>
    <w:rPr>
      <w:b/>
    </w:rPr>
  </w:style>
  <w:style w:type="paragraph" w:styleId="Titre5">
    <w:name w:val="heading 5"/>
    <w:basedOn w:val="Normal"/>
    <w:next w:val="Para"/>
    <w:uiPriority w:val="9"/>
    <w:qFormat/>
    <w:pPr>
      <w:numPr>
        <w:ilvl w:val="4"/>
        <w:numId w:val="6"/>
      </w:numPr>
      <w:spacing w:before="240" w:after="60"/>
      <w:outlineLvl w:val="4"/>
    </w:pPr>
    <w:rPr>
      <w:i/>
    </w:rPr>
  </w:style>
  <w:style w:type="paragraph" w:styleId="Titre6">
    <w:name w:val="heading 6"/>
    <w:basedOn w:val="Normal"/>
    <w:next w:val="Normal"/>
    <w:uiPriority w:val="9"/>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after="240" w:line="240" w:lineRule="auto"/>
      <w:ind w:left="1418"/>
    </w:pPr>
  </w:style>
  <w:style w:type="paragraph" w:customStyle="1" w:styleId="CitatioBloc2">
    <w:name w:val="CitatioBloc2"/>
    <w:basedOn w:val="Texte"/>
    <w:next w:val="Para"/>
    <w:pPr>
      <w:spacing w:before="240" w:line="240" w:lineRule="auto"/>
      <w:ind w:firstLine="0"/>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style>
  <w:style w:type="paragraph" w:customStyle="1" w:styleId="1Resume">
    <w:name w:val="1|Resume"/>
    <w:basedOn w:val="Normal"/>
    <w:next w:val="Para"/>
    <w:rPr>
      <w:b/>
      <w:sz w:val="36"/>
    </w:rPr>
  </w:style>
  <w:style w:type="paragraph" w:customStyle="1" w:styleId="Para">
    <w:name w:val="Para"/>
    <w:basedOn w:val="Texte"/>
    <w:pPr>
      <w:spacing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paragraph" w:customStyle="1" w:styleId="Titre11">
    <w:name w:val="Titre 11"/>
    <w:basedOn w:val="Normal"/>
    <w:uiPriority w:val="1"/>
    <w:qFormat/>
    <w:rsid w:val="00562E20"/>
    <w:pPr>
      <w:widowControl w:val="0"/>
      <w:autoSpaceDE w:val="0"/>
      <w:autoSpaceDN w:val="0"/>
      <w:spacing w:line="240" w:lineRule="auto"/>
      <w:ind w:left="499" w:hanging="284"/>
      <w:outlineLvl w:val="1"/>
    </w:pPr>
    <w:rPr>
      <w:b/>
      <w:bCs/>
      <w:sz w:val="32"/>
      <w:szCs w:val="32"/>
      <w:lang w:val="fr-FR" w:eastAsia="en-US"/>
    </w:rPr>
  </w:style>
  <w:style w:type="paragraph" w:customStyle="1" w:styleId="Titre21">
    <w:name w:val="Titre 21"/>
    <w:basedOn w:val="Normal"/>
    <w:uiPriority w:val="1"/>
    <w:qFormat/>
    <w:rsid w:val="00562E20"/>
    <w:pPr>
      <w:widowControl w:val="0"/>
      <w:autoSpaceDE w:val="0"/>
      <w:autoSpaceDN w:val="0"/>
      <w:spacing w:line="240" w:lineRule="auto"/>
      <w:ind w:left="792" w:hanging="577"/>
      <w:outlineLvl w:val="2"/>
    </w:pPr>
    <w:rPr>
      <w:b/>
      <w:bCs/>
      <w:sz w:val="28"/>
      <w:szCs w:val="28"/>
      <w:lang w:val="fr-FR" w:eastAsia="en-US"/>
    </w:rPr>
  </w:style>
  <w:style w:type="paragraph" w:customStyle="1" w:styleId="Titre31">
    <w:name w:val="Titre 31"/>
    <w:basedOn w:val="Normal"/>
    <w:uiPriority w:val="1"/>
    <w:qFormat/>
    <w:rsid w:val="00562E20"/>
    <w:pPr>
      <w:widowControl w:val="0"/>
      <w:autoSpaceDE w:val="0"/>
      <w:autoSpaceDN w:val="0"/>
      <w:spacing w:line="240" w:lineRule="auto"/>
      <w:ind w:left="936" w:hanging="721"/>
      <w:outlineLvl w:val="3"/>
    </w:pPr>
    <w:rPr>
      <w:b/>
      <w:bCs/>
      <w:szCs w:val="24"/>
      <w:lang w:val="fr-FR" w:eastAsia="en-US"/>
    </w:rPr>
  </w:style>
  <w:style w:type="paragraph" w:styleId="NormalWeb">
    <w:name w:val="Normal (Web)"/>
    <w:basedOn w:val="Normal"/>
    <w:uiPriority w:val="99"/>
    <w:semiHidden/>
    <w:unhideWhenUsed/>
    <w:rsid w:val="00BC064F"/>
    <w:pPr>
      <w:spacing w:before="100" w:beforeAutospacing="1" w:after="100" w:afterAutospacing="1" w:line="240" w:lineRule="auto"/>
    </w:pPr>
    <w:rPr>
      <w:szCs w:val="24"/>
      <w:lang w:val="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31028">
      <w:bodyDiv w:val="1"/>
      <w:marLeft w:val="0"/>
      <w:marRight w:val="0"/>
      <w:marTop w:val="0"/>
      <w:marBottom w:val="0"/>
      <w:divBdr>
        <w:top w:val="none" w:sz="0" w:space="0" w:color="auto"/>
        <w:left w:val="none" w:sz="0" w:space="0" w:color="auto"/>
        <w:bottom w:val="none" w:sz="0" w:space="0" w:color="auto"/>
        <w:right w:val="none" w:sz="0" w:space="0" w:color="auto"/>
      </w:divBdr>
      <w:divsChild>
        <w:div w:id="1144347999">
          <w:marLeft w:val="0"/>
          <w:marRight w:val="0"/>
          <w:marTop w:val="0"/>
          <w:marBottom w:val="0"/>
          <w:divBdr>
            <w:top w:val="none" w:sz="0" w:space="0" w:color="auto"/>
            <w:left w:val="none" w:sz="0" w:space="0" w:color="auto"/>
            <w:bottom w:val="none" w:sz="0" w:space="0" w:color="auto"/>
            <w:right w:val="none" w:sz="0" w:space="0" w:color="auto"/>
          </w:divBdr>
          <w:divsChild>
            <w:div w:id="1079255291">
              <w:marLeft w:val="0"/>
              <w:marRight w:val="0"/>
              <w:marTop w:val="0"/>
              <w:marBottom w:val="0"/>
              <w:divBdr>
                <w:top w:val="none" w:sz="0" w:space="0" w:color="auto"/>
                <w:left w:val="none" w:sz="0" w:space="0" w:color="auto"/>
                <w:bottom w:val="none" w:sz="0" w:space="0" w:color="auto"/>
                <w:right w:val="none" w:sz="0" w:space="0" w:color="auto"/>
              </w:divBdr>
              <w:divsChild>
                <w:div w:id="3659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ts\Ituniversity\General\M&#233;moiresITU-V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80A8-80E0-4903-8337-190E12DD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653</TotalTime>
  <Pages>31</Pages>
  <Words>4961</Words>
  <Characters>28278</Characters>
  <Application>Microsoft Office Word</Application>
  <DocSecurity>0</DocSecurity>
  <Lines>235</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rojo</dc:creator>
  <dc:description>Modèle de document These_UdeM.dot
version 2.6.0, 2012-09-20</dc:description>
  <cp:lastModifiedBy>Johan RAKOTOVAO</cp:lastModifiedBy>
  <cp:revision>32</cp:revision>
  <cp:lastPrinted>1900-12-31T21:32:00Z</cp:lastPrinted>
  <dcterms:created xsi:type="dcterms:W3CDTF">2016-06-06T11:50:00Z</dcterms:created>
  <dcterms:modified xsi:type="dcterms:W3CDTF">2023-08-11T13:41:00Z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